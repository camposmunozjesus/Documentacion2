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1"/>
      </w:tblGrid>
      <w:tr w:rsidR="00150D85" w:rsidRPr="004A3144" w:rsidTr="00CB5D99">
        <w:trPr>
          <w:trHeight w:val="144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80"/>
              <w:szCs w:val="80"/>
            </w:rPr>
            <w:alias w:val="Título"/>
            <w:id w:val="15524250"/>
            <w:placeholder>
              <w:docPart w:val="2C6C5D806F4E432888FA0F6150F009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50D85" w:rsidRPr="004A3144" w:rsidRDefault="0048087E" w:rsidP="0048087E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80"/>
                    <w:szCs w:val="80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80"/>
                    <w:szCs w:val="80"/>
                  </w:rPr>
                  <w:t>GIMP</w:t>
                </w:r>
              </w:p>
            </w:tc>
          </w:sdtContent>
        </w:sdt>
      </w:tr>
      <w:tr w:rsidR="00150D85" w:rsidRPr="004A3144" w:rsidTr="00CB5D99">
        <w:trPr>
          <w:trHeight w:val="72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44"/>
              <w:szCs w:val="44"/>
            </w:rPr>
            <w:alias w:val="Subtítulo"/>
            <w:id w:val="15524255"/>
            <w:placeholder>
              <w:docPart w:val="A0AA0C57CCC4440285C966C0468232E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50D85" w:rsidRPr="004A3144" w:rsidRDefault="0048087E" w:rsidP="0048087E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44"/>
                    <w:szCs w:val="44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44"/>
                    <w:szCs w:val="44"/>
                  </w:rPr>
                  <w:t>Curs formació Juny 2015</w:t>
                </w:r>
              </w:p>
            </w:tc>
          </w:sdtContent>
        </w:sdt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sdt>
          <w:sdtPr>
            <w:rPr>
              <w:rFonts w:ascii="Helvetica" w:hAnsi="Helvetica" w:cs="Helvetica"/>
              <w:bCs/>
            </w:rPr>
            <w:alias w:val="Fecha"/>
            <w:id w:val="516659546"/>
            <w:placeholder>
              <w:docPart w:val="F25F0AD9B00245A8B469A3AF4B5BF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7-01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hAnsi="Helvetica" w:cs="Helvetica"/>
                    <w:bCs/>
                  </w:rPr>
                </w:pPr>
                <w:r>
                  <w:rPr>
                    <w:rFonts w:ascii="Helvetica" w:hAnsi="Helvetica" w:cs="Helvetica"/>
                    <w:bCs/>
                  </w:rPr>
                  <w:t>0</w:t>
                </w:r>
                <w:r w:rsidR="0048087E">
                  <w:rPr>
                    <w:rFonts w:ascii="Helvetica" w:hAnsi="Helvetica" w:cs="Helvetica"/>
                    <w:bCs/>
                    <w:lang w:val="es-ES"/>
                  </w:rPr>
                  <w:t>1/07</w:t>
                </w:r>
                <w:r>
                  <w:rPr>
                    <w:rFonts w:ascii="Helvetica" w:hAnsi="Helvetica" w:cs="Helvetica"/>
                    <w:bCs/>
                    <w:lang w:val="es-ES"/>
                  </w:rPr>
                  <w:t>/2015</w:t>
                </w:r>
              </w:p>
            </w:tc>
          </w:sdtContent>
        </w:sdt>
      </w:tr>
    </w:tbl>
    <w:p w:rsidR="00150D85" w:rsidRDefault="00150D85" w:rsidP="00150D85"/>
    <w:p w:rsidR="00E05685" w:rsidRDefault="00150D85" w:rsidP="00E05685">
      <w:pPr>
        <w:pStyle w:val="Ttol1"/>
        <w:numPr>
          <w:ilvl w:val="0"/>
          <w:numId w:val="0"/>
        </w:numPr>
      </w:pPr>
      <w:r>
        <w:br w:type="page"/>
      </w:r>
    </w:p>
    <w:tbl>
      <w:tblPr>
        <w:tblStyle w:val="Taulaambquadrcula2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1276"/>
        <w:gridCol w:w="869"/>
        <w:gridCol w:w="3556"/>
      </w:tblGrid>
      <w:tr w:rsidR="000C2BB4" w:rsidRPr="000E00AD" w:rsidTr="0061537B">
        <w:tc>
          <w:tcPr>
            <w:tcW w:w="817" w:type="dxa"/>
            <w:vAlign w:val="center"/>
          </w:tcPr>
          <w:p w:rsidR="000C2BB4" w:rsidRPr="000E00AD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  <w:lang w:val="ca-ES"/>
              </w:rPr>
            </w:pPr>
            <w:r w:rsidRPr="000E00AD">
              <w:rPr>
                <w:rFonts w:ascii="Calibri" w:hAnsi="Calibri"/>
                <w:b/>
                <w:lang w:val="ca-ES"/>
              </w:rPr>
              <w:lastRenderedPageBreak/>
              <w:t>Versió</w:t>
            </w:r>
          </w:p>
        </w:tc>
        <w:tc>
          <w:tcPr>
            <w:tcW w:w="2126" w:type="dxa"/>
            <w:vAlign w:val="center"/>
          </w:tcPr>
          <w:p w:rsidR="000C2BB4" w:rsidRPr="000E00AD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  <w:lang w:val="ca-ES"/>
              </w:rPr>
            </w:pPr>
            <w:r w:rsidRPr="000E00AD">
              <w:rPr>
                <w:rFonts w:ascii="Calibri" w:hAnsi="Calibri"/>
                <w:b/>
                <w:lang w:val="ca-ES"/>
              </w:rPr>
              <w:t>Autor</w:t>
            </w:r>
          </w:p>
        </w:tc>
        <w:tc>
          <w:tcPr>
            <w:tcW w:w="1276" w:type="dxa"/>
            <w:vAlign w:val="center"/>
          </w:tcPr>
          <w:p w:rsidR="000C2BB4" w:rsidRPr="000E00AD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  <w:lang w:val="ca-ES"/>
              </w:rPr>
            </w:pPr>
            <w:r w:rsidRPr="000E00AD">
              <w:rPr>
                <w:rFonts w:ascii="Calibri" w:hAnsi="Calibri"/>
                <w:b/>
                <w:lang w:val="ca-ES"/>
              </w:rPr>
              <w:t>Data</w:t>
            </w:r>
          </w:p>
        </w:tc>
        <w:tc>
          <w:tcPr>
            <w:tcW w:w="869" w:type="dxa"/>
            <w:vAlign w:val="center"/>
          </w:tcPr>
          <w:p w:rsidR="000C2BB4" w:rsidRPr="000E00AD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  <w:lang w:val="ca-ES"/>
              </w:rPr>
            </w:pPr>
            <w:r w:rsidRPr="000E00AD">
              <w:rPr>
                <w:rFonts w:ascii="Calibri" w:hAnsi="Calibri"/>
                <w:b/>
                <w:lang w:val="ca-ES"/>
              </w:rPr>
              <w:t>Revisió</w:t>
            </w:r>
          </w:p>
        </w:tc>
        <w:tc>
          <w:tcPr>
            <w:tcW w:w="3556" w:type="dxa"/>
            <w:vAlign w:val="center"/>
          </w:tcPr>
          <w:p w:rsidR="000C2BB4" w:rsidRPr="000E00AD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  <w:lang w:val="ca-ES"/>
              </w:rPr>
            </w:pPr>
            <w:r w:rsidRPr="000E00AD">
              <w:rPr>
                <w:rFonts w:ascii="Calibri" w:hAnsi="Calibri"/>
                <w:b/>
                <w:lang w:val="ca-ES"/>
              </w:rPr>
              <w:t>Comentaris</w:t>
            </w:r>
          </w:p>
        </w:tc>
      </w:tr>
      <w:tr w:rsidR="000C2BB4" w:rsidRPr="000E00AD" w:rsidTr="0061537B">
        <w:tc>
          <w:tcPr>
            <w:tcW w:w="817" w:type="dxa"/>
          </w:tcPr>
          <w:p w:rsidR="000C2BB4" w:rsidRPr="000E00AD" w:rsidRDefault="000C2BB4" w:rsidP="000C2BB4">
            <w:pPr>
              <w:spacing w:before="160" w:after="200" w:line="276" w:lineRule="auto"/>
              <w:rPr>
                <w:rFonts w:ascii="Calibri" w:hAnsi="Calibri"/>
                <w:lang w:val="ca-ES"/>
              </w:rPr>
            </w:pPr>
            <w:r w:rsidRPr="000E00AD">
              <w:rPr>
                <w:rFonts w:ascii="Calibri" w:hAnsi="Calibri"/>
                <w:lang w:val="ca-ES"/>
              </w:rPr>
              <w:t>1.0</w:t>
            </w:r>
          </w:p>
        </w:tc>
        <w:tc>
          <w:tcPr>
            <w:tcW w:w="2126" w:type="dxa"/>
          </w:tcPr>
          <w:p w:rsidR="000C2BB4" w:rsidRPr="000E00AD" w:rsidRDefault="000C2BB4" w:rsidP="000C2BB4">
            <w:pPr>
              <w:spacing w:before="160" w:after="200" w:line="276" w:lineRule="auto"/>
              <w:rPr>
                <w:rFonts w:ascii="Calibri" w:hAnsi="Calibri"/>
                <w:lang w:val="ca-ES"/>
              </w:rPr>
            </w:pPr>
            <w:r w:rsidRPr="000E00AD">
              <w:rPr>
                <w:rFonts w:ascii="Calibri" w:hAnsi="Calibri"/>
                <w:lang w:val="ca-ES"/>
              </w:rPr>
              <w:t>Jesús Campos Muñoz</w:t>
            </w:r>
          </w:p>
        </w:tc>
        <w:tc>
          <w:tcPr>
            <w:tcW w:w="1276" w:type="dxa"/>
          </w:tcPr>
          <w:p w:rsidR="000C2BB4" w:rsidRPr="000E00AD" w:rsidRDefault="009B4C30" w:rsidP="0048087E">
            <w:pPr>
              <w:spacing w:before="160" w:after="200" w:line="276" w:lineRule="auto"/>
              <w:rPr>
                <w:rFonts w:ascii="Calibri" w:hAnsi="Calibri"/>
                <w:lang w:val="ca-ES"/>
              </w:rPr>
            </w:pPr>
            <w:r w:rsidRPr="000E00AD">
              <w:rPr>
                <w:rFonts w:ascii="Calibri" w:hAnsi="Calibri"/>
                <w:lang w:val="ca-ES"/>
              </w:rPr>
              <w:t>0</w:t>
            </w:r>
            <w:r w:rsidR="0048087E">
              <w:rPr>
                <w:rFonts w:ascii="Calibri" w:hAnsi="Calibri"/>
                <w:lang w:val="ca-ES"/>
              </w:rPr>
              <w:t>1</w:t>
            </w:r>
            <w:r w:rsidR="000C2BB4" w:rsidRPr="000E00AD">
              <w:rPr>
                <w:rFonts w:ascii="Calibri" w:hAnsi="Calibri"/>
                <w:lang w:val="ca-ES"/>
              </w:rPr>
              <w:t>-</w:t>
            </w:r>
            <w:r w:rsidRPr="000E00AD">
              <w:rPr>
                <w:rFonts w:ascii="Calibri" w:hAnsi="Calibri"/>
                <w:lang w:val="ca-ES"/>
              </w:rPr>
              <w:t>0</w:t>
            </w:r>
            <w:r w:rsidR="0048087E">
              <w:rPr>
                <w:rFonts w:ascii="Calibri" w:hAnsi="Calibri"/>
                <w:lang w:val="ca-ES"/>
              </w:rPr>
              <w:t>7</w:t>
            </w:r>
            <w:r w:rsidR="000C2BB4" w:rsidRPr="000E00AD">
              <w:rPr>
                <w:rFonts w:ascii="Calibri" w:hAnsi="Calibri"/>
                <w:lang w:val="ca-ES"/>
              </w:rPr>
              <w:t>-201</w:t>
            </w:r>
            <w:r w:rsidR="00F44A15" w:rsidRPr="000E00AD">
              <w:rPr>
                <w:rFonts w:ascii="Calibri" w:hAnsi="Calibri"/>
                <w:lang w:val="ca-ES"/>
              </w:rPr>
              <w:t>5</w:t>
            </w:r>
          </w:p>
        </w:tc>
        <w:tc>
          <w:tcPr>
            <w:tcW w:w="869" w:type="dxa"/>
          </w:tcPr>
          <w:p w:rsidR="000C2BB4" w:rsidRPr="000E00AD" w:rsidRDefault="000C2BB4" w:rsidP="000C2BB4">
            <w:pPr>
              <w:spacing w:before="160" w:after="200" w:line="276" w:lineRule="auto"/>
              <w:rPr>
                <w:rFonts w:ascii="Calibri" w:hAnsi="Calibri"/>
                <w:lang w:val="ca-ES"/>
              </w:rPr>
            </w:pPr>
          </w:p>
        </w:tc>
        <w:tc>
          <w:tcPr>
            <w:tcW w:w="3556" w:type="dxa"/>
          </w:tcPr>
          <w:p w:rsidR="000C2BB4" w:rsidRPr="000E00AD" w:rsidRDefault="000C2BB4" w:rsidP="000C2BB4">
            <w:pPr>
              <w:spacing w:before="160" w:after="200" w:line="276" w:lineRule="auto"/>
              <w:rPr>
                <w:rFonts w:ascii="Calibri" w:hAnsi="Calibri"/>
                <w:lang w:val="ca-ES"/>
              </w:rPr>
            </w:pPr>
            <w:r w:rsidRPr="000E00AD">
              <w:rPr>
                <w:rFonts w:ascii="Calibri" w:hAnsi="Calibri"/>
                <w:lang w:val="ca-ES"/>
              </w:rPr>
              <w:t>Inici documentació.</w:t>
            </w:r>
          </w:p>
        </w:tc>
      </w:tr>
    </w:tbl>
    <w:p w:rsidR="000C2BB4" w:rsidRPr="000E00AD" w:rsidRDefault="000C2BB4" w:rsidP="00E05685">
      <w:pPr>
        <w:rPr>
          <w:b/>
          <w:sz w:val="32"/>
          <w:szCs w:val="32"/>
        </w:rPr>
      </w:pPr>
      <w:r w:rsidRPr="000E00AD"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Índex</w:t>
      </w:r>
    </w:p>
    <w:p w:rsidR="00D600D1" w:rsidRPr="007948EB" w:rsidRDefault="00E05685" w:rsidP="007948EB">
      <w:pPr>
        <w:pStyle w:val="IDC2"/>
      </w:pPr>
      <w:fldSimple w:instr=" TOC \o &quot;1-4&quot; \h \z \u ">
        <w:r w:rsidR="0048087E">
          <w:rPr>
            <w:noProof/>
          </w:rPr>
          <w:t>No s'han trobat entrades en l'índex de continguts.</w:t>
        </w:r>
      </w:fldSimple>
      <w:r w:rsidR="00D600D1"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Imatges</w:t>
      </w:r>
    </w:p>
    <w:p w:rsidR="00E05685" w:rsidRDefault="00E05685" w:rsidP="00E05685">
      <w:fldSimple w:instr=" TOC \h \z \c &quot;Imatge&quot; ">
        <w:r w:rsidR="0048087E">
          <w:rPr>
            <w:b/>
            <w:bCs/>
            <w:noProof/>
          </w:rPr>
          <w:t>No s'han trobat entrades a l'índex d'il·lustracions.</w:t>
        </w:r>
      </w:fldSimple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Figures</w:t>
      </w:r>
    </w:p>
    <w:p w:rsidR="00364151" w:rsidRDefault="00E05685" w:rsidP="00E05685">
      <w:fldSimple w:instr=" TOC \h \z \c &quot;Figura&quot; ">
        <w:r w:rsidR="0048087E">
          <w:rPr>
            <w:b/>
            <w:bCs/>
            <w:noProof/>
          </w:rPr>
          <w:t>No s'han trobat entrades a l'índex d'il·lustracions.</w:t>
        </w:r>
      </w:fldSimple>
    </w:p>
    <w:p w:rsidR="00364151" w:rsidRPr="00364151" w:rsidRDefault="00364151" w:rsidP="00E05685">
      <w:pPr>
        <w:rPr>
          <w:b/>
          <w:sz w:val="32"/>
          <w:szCs w:val="32"/>
        </w:rPr>
      </w:pPr>
      <w:r w:rsidRPr="00364151">
        <w:rPr>
          <w:b/>
          <w:sz w:val="32"/>
          <w:szCs w:val="32"/>
        </w:rPr>
        <w:t>Taules</w:t>
      </w:r>
    </w:p>
    <w:p w:rsidR="00364151" w:rsidRDefault="00364151" w:rsidP="00E05685">
      <w:fldSimple w:instr=" TOC \h \z \c &quot;Taula&quot; ">
        <w:r w:rsidR="0048087E">
          <w:rPr>
            <w:b/>
            <w:bCs/>
            <w:noProof/>
          </w:rPr>
          <w:t>No s'han trobat entrades a l'índex d'il·lustracions.</w:t>
        </w:r>
      </w:fldSimple>
    </w:p>
    <w:p w:rsidR="00E05685" w:rsidRDefault="00E05685" w:rsidP="00E05685">
      <w:r>
        <w:br w:type="page"/>
      </w:r>
      <w:r w:rsidR="000B3DDF">
        <w:lastRenderedPageBreak/>
        <w:t>Photoshop és una eina que treballa en els modes RGB i CMYK (Cian, Magenta, ...). Gimp és una còpia de Photoshop, peró no té l’opció CMYK.</w:t>
      </w:r>
    </w:p>
    <w:p w:rsidR="000B3DDF" w:rsidRDefault="000B3DDF" w:rsidP="00E05685">
      <w:r>
        <w:t>Els menús més importants són:</w:t>
      </w:r>
    </w:p>
    <w:p w:rsidR="000B3DDF" w:rsidRDefault="000B3DDF" w:rsidP="000B3DDF">
      <w:pPr>
        <w:pStyle w:val="Pargrafdellista"/>
        <w:numPr>
          <w:ilvl w:val="0"/>
          <w:numId w:val="34"/>
        </w:numPr>
      </w:pPr>
      <w:r>
        <w:t>Imatge</w:t>
      </w:r>
    </w:p>
    <w:p w:rsidR="000B3DDF" w:rsidRDefault="000B3DDF" w:rsidP="000B3DDF">
      <w:pPr>
        <w:pStyle w:val="Pargrafdellista"/>
        <w:numPr>
          <w:ilvl w:val="0"/>
          <w:numId w:val="34"/>
        </w:numPr>
      </w:pPr>
      <w:r>
        <w:t>Capes</w:t>
      </w:r>
    </w:p>
    <w:p w:rsidR="000B3DDF" w:rsidRDefault="000B3DDF" w:rsidP="00EF0BEA">
      <w:pPr>
        <w:pStyle w:val="Ttol1"/>
      </w:pPr>
      <w:r>
        <w:t>MODE FINESTRA ÚNICA</w:t>
      </w:r>
    </w:p>
    <w:p w:rsidR="00BD7EB5" w:rsidRDefault="000B3DDF" w:rsidP="000B3DDF">
      <w:pPr>
        <w:rPr>
          <w:noProof/>
          <w:lang w:eastAsia="ca-ES"/>
        </w:rPr>
      </w:pPr>
      <w:r>
        <w:t xml:space="preserve">Normalment </w:t>
      </w:r>
      <w:r w:rsidR="00515E25">
        <w:t>al iniciar el GIMP ens trobem en la següent situació:</w:t>
      </w:r>
    </w:p>
    <w:p w:rsidR="00515E25" w:rsidRDefault="00515E25" w:rsidP="00BD7EB5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3286125"/>
            <wp:effectExtent l="0" t="0" r="9525" b="9525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P_varias_ventana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42"/>
                    <a:stretch/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EB5" w:rsidRDefault="00BD7EB5" w:rsidP="00BD7EB5">
      <w:pPr>
        <w:pStyle w:val="Llegenda"/>
      </w:pPr>
      <w:r>
        <w:t xml:space="preserve">Imatge </w:t>
      </w:r>
      <w:fldSimple w:instr=" SEQ Imatge \* ARABIC ">
        <w:r>
          <w:rPr>
            <w:noProof/>
          </w:rPr>
          <w:t>1</w:t>
        </w:r>
      </w:fldSimple>
      <w:r>
        <w:t>: I1</w:t>
      </w:r>
    </w:p>
    <w:p w:rsidR="00BD7EB5" w:rsidRDefault="00F46466" w:rsidP="000B3DDF">
      <w:pPr>
        <w:rPr>
          <w:noProof/>
          <w:lang w:eastAsia="ca-ES"/>
        </w:rPr>
      </w:pPr>
      <w:r>
        <w:t xml:space="preserve">Peró a partir de la versió 2.8 </w:t>
      </w:r>
      <w:r w:rsidR="00515E25">
        <w:t xml:space="preserve">totes aquestes finestres </w:t>
      </w:r>
      <w:r>
        <w:t xml:space="preserve">es poden </w:t>
      </w:r>
      <w:r w:rsidR="00515E25">
        <w:t xml:space="preserve">enquadrar en una única, </w:t>
      </w:r>
      <w:r>
        <w:t>com si es tractés del programa Paint</w:t>
      </w:r>
      <w:r w:rsidR="00515E25">
        <w:t>. Per aconseguir-ho</w:t>
      </w:r>
      <w:r w:rsidR="00BD7EB5">
        <w:t xml:space="preserve"> s’ha de seleccionar al menú Finestra </w:t>
      </w:r>
      <w:r w:rsidR="00BD7EB5">
        <w:rPr>
          <w:rFonts w:cs="Arial"/>
        </w:rPr>
        <w:t>l’opció</w:t>
      </w:r>
      <w:r w:rsidR="00BD7EB5">
        <w:t xml:space="preserve"> Mode de finestra única com es mostra a la següent imatge:</w:t>
      </w:r>
    </w:p>
    <w:p w:rsidR="00BD7EB5" w:rsidRDefault="00BD7EB5" w:rsidP="00BD7EB5">
      <w:pPr>
        <w:jc w:val="center"/>
      </w:pPr>
      <w:r>
        <w:rPr>
          <w:noProof/>
          <w:lang w:eastAsia="ca-ES"/>
        </w:rPr>
        <w:drawing>
          <wp:inline distT="0" distB="0" distL="0" distR="0">
            <wp:extent cx="4971208" cy="1438275"/>
            <wp:effectExtent l="0" t="0" r="1270" b="0"/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P_vent_unica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61" b="52613"/>
                    <a:stretch/>
                  </pic:blipFill>
                  <pic:spPr bwMode="auto">
                    <a:xfrm>
                      <a:off x="0" y="0"/>
                      <a:ext cx="4979991" cy="144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EB5" w:rsidRDefault="00BD7EB5" w:rsidP="00BD7EB5">
      <w:pPr>
        <w:pStyle w:val="Llegenda"/>
      </w:pPr>
      <w:r>
        <w:t xml:space="preserve">Imatge </w:t>
      </w:r>
      <w:fldSimple w:instr=" SEQ Imatge \* ARABIC ">
        <w:r>
          <w:rPr>
            <w:noProof/>
          </w:rPr>
          <w:t>2</w:t>
        </w:r>
      </w:fldSimple>
      <w:r>
        <w:t>: I2</w:t>
      </w:r>
    </w:p>
    <w:p w:rsidR="00BD7EB5" w:rsidRDefault="00BD7EB5" w:rsidP="00BD7EB5">
      <w:pPr>
        <w:rPr>
          <w:noProof/>
          <w:lang w:eastAsia="ca-ES"/>
        </w:rPr>
      </w:pPr>
      <w:r>
        <w:lastRenderedPageBreak/>
        <w:t>Llavors l’aparença quedarà com es mostra a continuació:</w:t>
      </w:r>
    </w:p>
    <w:p w:rsidR="00BD7EB5" w:rsidRDefault="00BD7EB5" w:rsidP="00BD7EB5">
      <w:r>
        <w:rPr>
          <w:noProof/>
          <w:lang w:eastAsia="ca-ES"/>
        </w:rPr>
        <w:drawing>
          <wp:inline distT="0" distB="0" distL="0" distR="0">
            <wp:extent cx="5400675" cy="4171950"/>
            <wp:effectExtent l="0" t="0" r="9525" b="0"/>
            <wp:docPr id="23" name="Imat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P_vent_unica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9"/>
                    <a:stretch/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EB5" w:rsidRDefault="00BD7EB5" w:rsidP="00BD7EB5">
      <w:pPr>
        <w:pStyle w:val="Llegenda"/>
      </w:pPr>
      <w:r>
        <w:t xml:space="preserve">Imatge </w:t>
      </w:r>
      <w:fldSimple w:instr=" SEQ Imatge \* ARABIC ">
        <w:r>
          <w:rPr>
            <w:noProof/>
          </w:rPr>
          <w:t>3</w:t>
        </w:r>
      </w:fldSimple>
      <w:r>
        <w:t>: I3</w:t>
      </w:r>
    </w:p>
    <w:p w:rsidR="00BD7EB5" w:rsidRDefault="00707A35" w:rsidP="00BD7EB5">
      <w:r>
        <w:t>Per mantenir aquesta configuració s’haurà de tancar el programa i tornar-lo a obrir. Quan es tanca el programa es guarda la disposició de les eines i els seu</w:t>
      </w:r>
      <w:r w:rsidR="005C56B2">
        <w:t>s</w:t>
      </w:r>
      <w:r>
        <w:t xml:space="preserve"> plafons o paletes.</w:t>
      </w:r>
      <w:r w:rsidR="005C56B2">
        <w:t xml:space="preserve"> Si el programa es penja aquesta nova dispoció es perdria.</w:t>
      </w:r>
    </w:p>
    <w:p w:rsidR="00A11A63" w:rsidRDefault="005C56B2" w:rsidP="00BD7EB5">
      <w:r>
        <w:t>Per veure l’aplicació en pantalla completa pulsar F11.</w:t>
      </w:r>
    </w:p>
    <w:p w:rsidR="00A11A63" w:rsidRDefault="00A11A63" w:rsidP="00EF0BEA">
      <w:pPr>
        <w:pStyle w:val="Ttol1"/>
      </w:pPr>
      <w:r>
        <w:t>TAMANY D’UNA IMATGE</w:t>
      </w:r>
    </w:p>
    <w:p w:rsidR="00A11A63" w:rsidRDefault="00A11A63" w:rsidP="00BD7EB5">
      <w:r>
        <w:t>Google: tabla de megapixeles</w:t>
      </w:r>
    </w:p>
    <w:p w:rsidR="00A11A63" w:rsidRDefault="00A11A63" w:rsidP="00BD7EB5">
      <w:r>
        <w:t>Es troba la seg</w:t>
      </w:r>
      <w:r w:rsidR="00CC3909">
        <w:t>üent taula amb la que podem saber els píxels que es necessiten en funció de la mida real/final de la imatge.</w:t>
      </w:r>
    </w:p>
    <w:p w:rsidR="00A11A63" w:rsidRDefault="00A11A63" w:rsidP="00BD7EB5">
      <w:pPr>
        <w:rPr>
          <w:noProof/>
          <w:lang w:eastAsia="ca-ES"/>
        </w:rPr>
      </w:pPr>
    </w:p>
    <w:p w:rsidR="00A11A63" w:rsidRDefault="00A11A63" w:rsidP="00A11A63">
      <w:pPr>
        <w:jc w:val="center"/>
      </w:pPr>
      <w:r>
        <w:rPr>
          <w:noProof/>
          <w:lang w:eastAsia="ca-ES"/>
        </w:rPr>
        <w:lastRenderedPageBreak/>
        <w:drawing>
          <wp:inline distT="0" distB="0" distL="0" distR="0">
            <wp:extent cx="5057775" cy="3267075"/>
            <wp:effectExtent l="0" t="0" r="9525" b="9525"/>
            <wp:docPr id="27" name="Imat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 Megapixeles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6543" r="2998" b="13305"/>
                    <a:stretch/>
                  </pic:blipFill>
                  <pic:spPr bwMode="auto">
                    <a:xfrm>
                      <a:off x="0" y="0"/>
                      <a:ext cx="505777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909" w:rsidRDefault="00CC3909" w:rsidP="00CC3909">
      <w:pPr>
        <w:pStyle w:val="Llegenda"/>
      </w:pPr>
      <w:r>
        <w:t xml:space="preserve">Taula </w:t>
      </w:r>
      <w:fldSimple w:instr=" SEQ Taula \* ARABIC ">
        <w:r>
          <w:rPr>
            <w:noProof/>
          </w:rPr>
          <w:t>1</w:t>
        </w:r>
      </w:fldSimple>
      <w:r>
        <w:t>: Taula de megapíxels</w:t>
      </w:r>
    </w:p>
    <w:p w:rsidR="00CC3909" w:rsidRDefault="00CC3909" w:rsidP="00CC3909">
      <w:r>
        <w:t xml:space="preserve">Aixó vol dir que si es vol imprimir una imatge de 15 cm d’ampla per 11 </w:t>
      </w:r>
      <w:r w:rsidR="0081332B">
        <w:t xml:space="preserve">cm </w:t>
      </w:r>
      <w:r>
        <w:t>d’alçada la qualitat de la imatge mínima haurà de ser de 2,4 megapíxels.</w:t>
      </w:r>
    </w:p>
    <w:p w:rsidR="003160D1" w:rsidRDefault="003160D1" w:rsidP="00CC3909">
      <w:r>
        <w:t>Ampliar o agrandar una imatge no és bona idea. Imaginem que tenim la següent imatge de de 2x2 píxels</w:t>
      </w:r>
      <w:r w:rsidR="00DC410A">
        <w:t xml:space="preserve"> (4 en total</w:t>
      </w:r>
      <w:r w:rsidR="007C082C">
        <w:t xml:space="preserve"> amb blanc i negre</w:t>
      </w:r>
      <w:r w:rsidR="00DC410A">
        <w:t>)</w:t>
      </w:r>
      <w:r>
        <w:t>:</w:t>
      </w:r>
    </w:p>
    <w:tbl>
      <w:tblPr>
        <w:tblStyle w:val="Taulaambquadrcula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75"/>
      </w:tblGrid>
      <w:tr w:rsidR="003160D1" w:rsidTr="003160D1">
        <w:trPr>
          <w:jc w:val="center"/>
        </w:trPr>
        <w:tc>
          <w:tcPr>
            <w:tcW w:w="0" w:type="auto"/>
            <w:vAlign w:val="center"/>
          </w:tcPr>
          <w:p w:rsidR="003160D1" w:rsidRDefault="003160D1" w:rsidP="003160D1">
            <w:pPr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3160D1" w:rsidRDefault="003160D1" w:rsidP="003160D1">
            <w:pPr>
              <w:ind w:left="0"/>
              <w:jc w:val="center"/>
            </w:pPr>
            <w:r>
              <w:t>N</w:t>
            </w:r>
          </w:p>
        </w:tc>
      </w:tr>
      <w:tr w:rsidR="003160D1" w:rsidTr="003160D1">
        <w:trPr>
          <w:jc w:val="center"/>
        </w:trPr>
        <w:tc>
          <w:tcPr>
            <w:tcW w:w="0" w:type="auto"/>
            <w:vAlign w:val="center"/>
          </w:tcPr>
          <w:p w:rsidR="003160D1" w:rsidRDefault="003160D1" w:rsidP="003160D1">
            <w:pPr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3160D1" w:rsidRDefault="003160D1" w:rsidP="003160D1">
            <w:pPr>
              <w:ind w:left="0"/>
              <w:jc w:val="center"/>
            </w:pPr>
            <w:r>
              <w:t>N</w:t>
            </w:r>
          </w:p>
        </w:tc>
      </w:tr>
    </w:tbl>
    <w:p w:rsidR="009A708B" w:rsidRDefault="009A708B" w:rsidP="00CC3909"/>
    <w:p w:rsidR="009A708B" w:rsidRDefault="003160D1" w:rsidP="00CC3909">
      <w:r>
        <w:t>I agrandem a una mida de 4x4 píxels (16 en total)</w:t>
      </w:r>
      <w:r w:rsidR="009A708B">
        <w:t xml:space="preserve"> els píxels que abans no existien s’hauran “d’inventar” ja sigui interpolant o fent servir qualsevol altre tècnica. Probablement els píxels afegits siguin blancs, negres i grisos</w:t>
      </w:r>
      <w:r w:rsidR="007C082C">
        <w:t xml:space="preserve"> (G)</w:t>
      </w:r>
      <w:r w:rsidR="009A708B">
        <w:t>:</w:t>
      </w:r>
    </w:p>
    <w:tbl>
      <w:tblPr>
        <w:tblStyle w:val="Taulaambquadrcula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88"/>
        <w:gridCol w:w="388"/>
        <w:gridCol w:w="375"/>
      </w:tblGrid>
      <w:tr w:rsidR="007C082C" w:rsidTr="007C082C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7C082C" w:rsidRDefault="007C082C" w:rsidP="007C082C">
            <w:pPr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C082C" w:rsidRDefault="007C082C" w:rsidP="007C082C">
            <w:pPr>
              <w:ind w:left="0"/>
              <w:jc w:val="center"/>
            </w:pPr>
            <w:r>
              <w:t>N</w:t>
            </w:r>
          </w:p>
        </w:tc>
      </w:tr>
      <w:tr w:rsidR="007C082C" w:rsidTr="007C082C">
        <w:trPr>
          <w:jc w:val="center"/>
        </w:trPr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N</w:t>
            </w:r>
          </w:p>
        </w:tc>
      </w:tr>
      <w:tr w:rsidR="007C082C" w:rsidTr="007C082C">
        <w:trPr>
          <w:jc w:val="center"/>
        </w:trPr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N</w:t>
            </w:r>
          </w:p>
        </w:tc>
      </w:tr>
      <w:tr w:rsidR="007C082C" w:rsidTr="007C082C">
        <w:trPr>
          <w:jc w:val="center"/>
        </w:trPr>
        <w:tc>
          <w:tcPr>
            <w:tcW w:w="0" w:type="auto"/>
          </w:tcPr>
          <w:p w:rsidR="007C082C" w:rsidRDefault="007C082C" w:rsidP="007C082C">
            <w:pPr>
              <w:ind w:left="0"/>
              <w:jc w:val="center"/>
            </w:pPr>
            <w:r>
              <w:t>B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  <w:shd w:val="solid" w:color="B8CCE4" w:themeColor="accent1" w:themeTint="66" w:fill="auto"/>
          </w:tcPr>
          <w:p w:rsidR="007C082C" w:rsidRDefault="007C082C" w:rsidP="007C082C">
            <w:pPr>
              <w:ind w:left="0"/>
              <w:jc w:val="center"/>
            </w:pPr>
            <w:r>
              <w:t>G</w:t>
            </w:r>
          </w:p>
        </w:tc>
        <w:tc>
          <w:tcPr>
            <w:tcW w:w="0" w:type="auto"/>
          </w:tcPr>
          <w:p w:rsidR="007C082C" w:rsidRDefault="007C082C" w:rsidP="007C082C">
            <w:pPr>
              <w:ind w:left="0"/>
              <w:jc w:val="center"/>
            </w:pPr>
            <w:r>
              <w:t>N</w:t>
            </w:r>
          </w:p>
        </w:tc>
      </w:tr>
    </w:tbl>
    <w:p w:rsidR="009A708B" w:rsidRDefault="009A708B" w:rsidP="00CC3909"/>
    <w:p w:rsidR="003160D1" w:rsidRDefault="009A708B" w:rsidP="00CC3909">
      <w:r>
        <w:t xml:space="preserve">Peró el que realment importa </w:t>
      </w:r>
      <w:r w:rsidR="00743952">
        <w:t>és que s’ha afegit informació que no és real i per tant es perd qualitat. Sempre és millor reduïr que ampliar.</w:t>
      </w:r>
    </w:p>
    <w:p w:rsidR="00743952" w:rsidRDefault="00743952" w:rsidP="00CC3909">
      <w:r>
        <w:lastRenderedPageBreak/>
        <w:t>Impremta professional utilitzar imatge TIFF.</w:t>
      </w:r>
    </w:p>
    <w:p w:rsidR="00743952" w:rsidRDefault="00743952" w:rsidP="00CC3909">
      <w:r>
        <w:t>Tenda d’impressió fotogràfica fer servir JPEG.</w:t>
      </w:r>
    </w:p>
    <w:p w:rsidR="00743952" w:rsidRDefault="00743952" w:rsidP="00CC3909">
      <w:r>
        <w:t>Per disseny web fer servir PNG.</w:t>
      </w:r>
    </w:p>
    <w:p w:rsidR="00743952" w:rsidRDefault="00D43E79" w:rsidP="00CC3909">
      <w:r>
        <w:t>CONTROL DE ZOOM</w:t>
      </w:r>
    </w:p>
    <w:p w:rsidR="00D43E79" w:rsidRPr="00CC3909" w:rsidRDefault="00F06F02" w:rsidP="00CC3909">
      <w:r>
        <w:t>No es modifica res de la imatge</w:t>
      </w:r>
      <w:bookmarkStart w:id="0" w:name="_GoBack"/>
      <w:bookmarkEnd w:id="0"/>
    </w:p>
    <w:sectPr w:rsidR="00D43E79" w:rsidRPr="00CC3909" w:rsidSect="00147137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2098" w:right="1701" w:bottom="1418" w:left="170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C96" w:rsidRDefault="003D2C96" w:rsidP="00271ED2">
      <w:r>
        <w:separator/>
      </w:r>
    </w:p>
  </w:endnote>
  <w:endnote w:type="continuationSeparator" w:id="0">
    <w:p w:rsidR="003D2C96" w:rsidRDefault="003D2C96" w:rsidP="002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390" w:rsidRPr="00E537BB" w:rsidRDefault="007C0390" w:rsidP="00360C6D">
    <w:pPr>
      <w:pStyle w:val="Peu"/>
      <w:tabs>
        <w:tab w:val="clear" w:pos="8640"/>
        <w:tab w:val="right" w:pos="9720"/>
      </w:tabs>
      <w:rPr>
        <w:lang w:val="es-ES"/>
      </w:rPr>
    </w:pP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3B4D3" wp14:editId="192CE7BC">
              <wp:simplePos x="0" y="0"/>
              <wp:positionH relativeFrom="margin">
                <wp:posOffset>-3810</wp:posOffset>
              </wp:positionH>
              <wp:positionV relativeFrom="bottomMargin">
                <wp:posOffset>466090</wp:posOffset>
              </wp:positionV>
              <wp:extent cx="5381625" cy="0"/>
              <wp:effectExtent l="0" t="0" r="9525" b="19050"/>
              <wp:wrapNone/>
              <wp:docPr id="557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816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1026" type="#_x0000_t32" style="position:absolute;margin-left:-.3pt;margin-top:36.7pt;width:42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" strokecolor="#4f81bd [3204]" strokeweight="1pt">
              <w10:wrap anchorx="margin" anchory="margin"/>
            </v:shape>
          </w:pict>
        </mc:Fallback>
      </mc:AlternateContent>
    </w: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C2CC0B" wp14:editId="4E1ABD67">
              <wp:simplePos x="0" y="0"/>
              <wp:positionH relativeFrom="margin">
                <wp:posOffset>2487295</wp:posOffset>
              </wp:positionH>
              <wp:positionV relativeFrom="bottomMargin">
                <wp:posOffset>339725</wp:posOffset>
              </wp:positionV>
              <wp:extent cx="551815" cy="238760"/>
              <wp:effectExtent l="19050" t="19050" r="12065" b="27940"/>
              <wp:wrapNone/>
              <wp:docPr id="556" name="Autoforma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7C0390" w:rsidRDefault="007C0390" w:rsidP="00E537B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06F02" w:rsidRPr="00F06F02">
                            <w:rPr>
                              <w:noProof/>
                              <w:lang w:val="es-ES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1026" type="#_x0000_t185" style="position:absolute;left:0;text-align:left;margin-left:195.85pt;margin-top:26.75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" filled="t" strokecolor="gray" strokeweight="2.25pt">
              <v:textbox inset=",0,,0">
                <w:txbxContent>
                  <w:p w:rsidR="007C0390" w:rsidRDefault="007C0390" w:rsidP="00E537B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F06F02" w:rsidRPr="00F06F02">
                      <w:rPr>
                        <w:noProof/>
                        <w:lang w:val="es-ES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390" w:rsidRPr="00E12A69" w:rsidRDefault="007C0390">
    <w:pPr>
      <w:pStyle w:val="Peu"/>
      <w:rPr>
        <w:lang w:val="es-ES"/>
      </w:rPr>
    </w:pPr>
    <w:r>
      <w:rPr>
        <w:lang w:val="es-ES"/>
      </w:rPr>
      <w:t>Versió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C96" w:rsidRDefault="003D2C96" w:rsidP="00271ED2">
      <w:r>
        <w:separator/>
      </w:r>
    </w:p>
  </w:footnote>
  <w:footnote w:type="continuationSeparator" w:id="0">
    <w:p w:rsidR="003D2C96" w:rsidRDefault="003D2C96" w:rsidP="0027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390" w:rsidRDefault="007C0390" w:rsidP="00CF2FE6">
    <w:pPr>
      <w:pStyle w:val="Capalera"/>
      <w:pBdr>
        <w:bottom w:val="single" w:sz="4" w:space="1" w:color="8DB3E2" w:themeColor="text2" w:themeTint="66"/>
      </w:pBdr>
      <w:tabs>
        <w:tab w:val="clear" w:pos="4320"/>
        <w:tab w:val="clear" w:pos="8640"/>
        <w:tab w:val="right" w:pos="8505"/>
      </w:tabs>
    </w:pPr>
    <w:r w:rsidRPr="008E24F9">
      <w:rPr>
        <w:noProof/>
        <w:color w:val="007BC0"/>
        <w:lang w:eastAsia="ca-ES"/>
      </w:rPr>
      <w:drawing>
        <wp:inline distT="0" distB="0" distL="0" distR="0" wp14:anchorId="4E976FB9" wp14:editId="22A5E0F4">
          <wp:extent cx="2160000" cy="648000"/>
          <wp:effectExtent l="0" t="0" r="0" b="0"/>
          <wp:docPr id="12" name="Imat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ab/>
    </w:r>
    <w:r w:rsidR="00707A35">
      <w:rPr>
        <w:rFonts w:ascii="Helvetica" w:hAnsi="Helvetica" w:cs="Helvetica"/>
      </w:rPr>
      <w:t>Formació GIMP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390" w:rsidRDefault="007C0390">
    <w:pPr>
      <w:pStyle w:val="Capalera"/>
    </w:pPr>
    <w:r w:rsidRPr="008E24F9">
      <w:rPr>
        <w:noProof/>
        <w:color w:val="007BC0"/>
        <w:lang w:eastAsia="ca-ES"/>
      </w:rPr>
      <w:drawing>
        <wp:inline distT="0" distB="0" distL="0" distR="0" wp14:anchorId="72E0F879" wp14:editId="3BA934EA">
          <wp:extent cx="2160000" cy="648000"/>
          <wp:effectExtent l="0" t="0" r="0" b="0"/>
          <wp:docPr id="13" name="Imat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</w:t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71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972"/>
    <w:multiLevelType w:val="hybridMultilevel"/>
    <w:tmpl w:val="D01EA84C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507FB"/>
    <w:multiLevelType w:val="hybridMultilevel"/>
    <w:tmpl w:val="239EE6B2"/>
    <w:lvl w:ilvl="0" w:tplc="DB62C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635AE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83C19B3"/>
    <w:multiLevelType w:val="hybridMultilevel"/>
    <w:tmpl w:val="79B0C264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0FAC7DF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45788B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756BD"/>
    <w:multiLevelType w:val="hybridMultilevel"/>
    <w:tmpl w:val="9DBCBA84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20FCE"/>
    <w:multiLevelType w:val="multilevel"/>
    <w:tmpl w:val="E070D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1E97B28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3655F1B"/>
    <w:multiLevelType w:val="hybridMultilevel"/>
    <w:tmpl w:val="A5C06498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140F1A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A23355"/>
    <w:multiLevelType w:val="multilevel"/>
    <w:tmpl w:val="B32E7982"/>
    <w:styleLink w:val="StyleBulleted1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6814C7"/>
    <w:multiLevelType w:val="hybridMultilevel"/>
    <w:tmpl w:val="B95A42DA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2C2329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4634801"/>
    <w:multiLevelType w:val="hybridMultilevel"/>
    <w:tmpl w:val="1DDE28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17DC6"/>
    <w:multiLevelType w:val="hybridMultilevel"/>
    <w:tmpl w:val="C49653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21992"/>
    <w:multiLevelType w:val="multilevel"/>
    <w:tmpl w:val="19121006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7B5099"/>
    <w:multiLevelType w:val="hybridMultilevel"/>
    <w:tmpl w:val="46662540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C1AB4"/>
    <w:multiLevelType w:val="hybridMultilevel"/>
    <w:tmpl w:val="4260DDD6"/>
    <w:lvl w:ilvl="0" w:tplc="EBC6A45E">
      <w:start w:val="1"/>
      <w:numFmt w:val="lowerLetter"/>
      <w:lvlText w:val="%1."/>
      <w:lvlJc w:val="left"/>
      <w:pPr>
        <w:ind w:left="2007" w:hanging="360"/>
      </w:pPr>
      <w:rPr>
        <w:b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E108E"/>
    <w:multiLevelType w:val="hybridMultilevel"/>
    <w:tmpl w:val="A524D2AE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C0938"/>
    <w:multiLevelType w:val="multilevel"/>
    <w:tmpl w:val="BF188A0E"/>
    <w:styleLink w:val="Nou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0DC3BF0"/>
    <w:multiLevelType w:val="multilevel"/>
    <w:tmpl w:val="F9548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1073E0C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2F830ED"/>
    <w:multiLevelType w:val="hybridMultilevel"/>
    <w:tmpl w:val="4FACDD32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F65C73"/>
    <w:multiLevelType w:val="hybridMultilevel"/>
    <w:tmpl w:val="CBFADB8C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956C79"/>
    <w:multiLevelType w:val="hybridMultilevel"/>
    <w:tmpl w:val="09ECEB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260F5"/>
    <w:multiLevelType w:val="multilevel"/>
    <w:tmpl w:val="23EA308E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28">
    <w:nsid w:val="6DB87708"/>
    <w:multiLevelType w:val="hybridMultilevel"/>
    <w:tmpl w:val="61381A9C"/>
    <w:lvl w:ilvl="0" w:tplc="F72281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6496A"/>
    <w:multiLevelType w:val="hybridMultilevel"/>
    <w:tmpl w:val="435CAAD0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7AF31DAF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BE134B2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9"/>
  </w:num>
  <w:num w:numId="5">
    <w:abstractNumId w:val="16"/>
  </w:num>
  <w:num w:numId="6">
    <w:abstractNumId w:val="26"/>
  </w:num>
  <w:num w:numId="7">
    <w:abstractNumId w:val="25"/>
  </w:num>
  <w:num w:numId="8">
    <w:abstractNumId w:val="22"/>
  </w:num>
  <w:num w:numId="9">
    <w:abstractNumId w:val="13"/>
  </w:num>
  <w:num w:numId="10">
    <w:abstractNumId w:val="17"/>
  </w:num>
  <w:num w:numId="1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5"/>
  </w:num>
  <w:num w:numId="14">
    <w:abstractNumId w:val="0"/>
  </w:num>
  <w:num w:numId="15">
    <w:abstractNumId w:val="6"/>
  </w:num>
  <w:num w:numId="16">
    <w:abstractNumId w:val="5"/>
  </w:num>
  <w:num w:numId="17">
    <w:abstractNumId w:val="10"/>
  </w:num>
  <w:num w:numId="18">
    <w:abstractNumId w:val="30"/>
  </w:num>
  <w:num w:numId="19">
    <w:abstractNumId w:val="8"/>
  </w:num>
  <w:num w:numId="20">
    <w:abstractNumId w:val="31"/>
  </w:num>
  <w:num w:numId="21">
    <w:abstractNumId w:val="23"/>
  </w:num>
  <w:num w:numId="22">
    <w:abstractNumId w:val="4"/>
  </w:num>
  <w:num w:numId="23">
    <w:abstractNumId w:val="29"/>
  </w:num>
  <w:num w:numId="24">
    <w:abstractNumId w:val="3"/>
  </w:num>
  <w:num w:numId="25">
    <w:abstractNumId w:val="11"/>
  </w:num>
  <w:num w:numId="26">
    <w:abstractNumId w:val="9"/>
  </w:num>
  <w:num w:numId="27">
    <w:abstractNumId w:val="1"/>
  </w:num>
  <w:num w:numId="28">
    <w:abstractNumId w:val="27"/>
  </w:num>
  <w:num w:numId="29">
    <w:abstractNumId w:val="7"/>
  </w:num>
  <w:num w:numId="30">
    <w:abstractNumId w:val="20"/>
  </w:num>
  <w:num w:numId="31">
    <w:abstractNumId w:val="24"/>
  </w:num>
  <w:num w:numId="32">
    <w:abstractNumId w:val="2"/>
  </w:num>
  <w:num w:numId="33">
    <w:abstractNumId w:val="18"/>
  </w:num>
  <w:num w:numId="34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CF"/>
    <w:rsid w:val="00000EF7"/>
    <w:rsid w:val="00000F32"/>
    <w:rsid w:val="000044DB"/>
    <w:rsid w:val="000044FB"/>
    <w:rsid w:val="00004BB1"/>
    <w:rsid w:val="00005028"/>
    <w:rsid w:val="000059E5"/>
    <w:rsid w:val="00005B05"/>
    <w:rsid w:val="00005FEA"/>
    <w:rsid w:val="00006192"/>
    <w:rsid w:val="0000700C"/>
    <w:rsid w:val="00007D52"/>
    <w:rsid w:val="000109A2"/>
    <w:rsid w:val="000111C5"/>
    <w:rsid w:val="00011360"/>
    <w:rsid w:val="00011562"/>
    <w:rsid w:val="00011646"/>
    <w:rsid w:val="00011745"/>
    <w:rsid w:val="00011755"/>
    <w:rsid w:val="00011C82"/>
    <w:rsid w:val="00011DDF"/>
    <w:rsid w:val="00011EFE"/>
    <w:rsid w:val="00012ACB"/>
    <w:rsid w:val="000134DF"/>
    <w:rsid w:val="00014474"/>
    <w:rsid w:val="000153A3"/>
    <w:rsid w:val="00015673"/>
    <w:rsid w:val="00015BFC"/>
    <w:rsid w:val="00015DBB"/>
    <w:rsid w:val="00016579"/>
    <w:rsid w:val="00017377"/>
    <w:rsid w:val="0001788B"/>
    <w:rsid w:val="00017D8A"/>
    <w:rsid w:val="00020C53"/>
    <w:rsid w:val="00020E2F"/>
    <w:rsid w:val="00020EDD"/>
    <w:rsid w:val="000214C6"/>
    <w:rsid w:val="000220B5"/>
    <w:rsid w:val="00022798"/>
    <w:rsid w:val="00022BF2"/>
    <w:rsid w:val="000236F7"/>
    <w:rsid w:val="00023810"/>
    <w:rsid w:val="00023B26"/>
    <w:rsid w:val="000244E7"/>
    <w:rsid w:val="000250BF"/>
    <w:rsid w:val="00025144"/>
    <w:rsid w:val="00026C6C"/>
    <w:rsid w:val="0002790E"/>
    <w:rsid w:val="0002798E"/>
    <w:rsid w:val="00030149"/>
    <w:rsid w:val="00030555"/>
    <w:rsid w:val="00030AA7"/>
    <w:rsid w:val="00031135"/>
    <w:rsid w:val="0003334B"/>
    <w:rsid w:val="000335D4"/>
    <w:rsid w:val="00034153"/>
    <w:rsid w:val="00034917"/>
    <w:rsid w:val="000349C2"/>
    <w:rsid w:val="00034BAD"/>
    <w:rsid w:val="00034C83"/>
    <w:rsid w:val="000350DB"/>
    <w:rsid w:val="00035587"/>
    <w:rsid w:val="00035B8F"/>
    <w:rsid w:val="0003604E"/>
    <w:rsid w:val="000369A9"/>
    <w:rsid w:val="00036F9F"/>
    <w:rsid w:val="0003777A"/>
    <w:rsid w:val="00037788"/>
    <w:rsid w:val="00037B8B"/>
    <w:rsid w:val="00037D32"/>
    <w:rsid w:val="00040404"/>
    <w:rsid w:val="0004045C"/>
    <w:rsid w:val="00040A04"/>
    <w:rsid w:val="00042E96"/>
    <w:rsid w:val="00042EA7"/>
    <w:rsid w:val="00043187"/>
    <w:rsid w:val="00043244"/>
    <w:rsid w:val="0004356C"/>
    <w:rsid w:val="000447BD"/>
    <w:rsid w:val="00044B22"/>
    <w:rsid w:val="000450C9"/>
    <w:rsid w:val="00045F21"/>
    <w:rsid w:val="00046132"/>
    <w:rsid w:val="000466C5"/>
    <w:rsid w:val="00046A2C"/>
    <w:rsid w:val="00046EA2"/>
    <w:rsid w:val="00050073"/>
    <w:rsid w:val="00050B63"/>
    <w:rsid w:val="00050FF1"/>
    <w:rsid w:val="00051C3D"/>
    <w:rsid w:val="000522EB"/>
    <w:rsid w:val="0005242C"/>
    <w:rsid w:val="000526F2"/>
    <w:rsid w:val="000528B6"/>
    <w:rsid w:val="00052F90"/>
    <w:rsid w:val="00053A70"/>
    <w:rsid w:val="000549B7"/>
    <w:rsid w:val="00054AFC"/>
    <w:rsid w:val="00054B03"/>
    <w:rsid w:val="00054EF3"/>
    <w:rsid w:val="0005514A"/>
    <w:rsid w:val="00055438"/>
    <w:rsid w:val="00055822"/>
    <w:rsid w:val="00055E46"/>
    <w:rsid w:val="000562C0"/>
    <w:rsid w:val="000565F7"/>
    <w:rsid w:val="00060372"/>
    <w:rsid w:val="00060473"/>
    <w:rsid w:val="00061B57"/>
    <w:rsid w:val="00061E67"/>
    <w:rsid w:val="00062BD9"/>
    <w:rsid w:val="0006328D"/>
    <w:rsid w:val="0006422E"/>
    <w:rsid w:val="000649D9"/>
    <w:rsid w:val="0006506F"/>
    <w:rsid w:val="000666DB"/>
    <w:rsid w:val="00066EE7"/>
    <w:rsid w:val="000675BA"/>
    <w:rsid w:val="0007024B"/>
    <w:rsid w:val="0007052D"/>
    <w:rsid w:val="0007091E"/>
    <w:rsid w:val="00070D9B"/>
    <w:rsid w:val="0007121F"/>
    <w:rsid w:val="000714FE"/>
    <w:rsid w:val="0007196B"/>
    <w:rsid w:val="000721B4"/>
    <w:rsid w:val="000723E1"/>
    <w:rsid w:val="00072732"/>
    <w:rsid w:val="00072EC9"/>
    <w:rsid w:val="00072F32"/>
    <w:rsid w:val="00072FBA"/>
    <w:rsid w:val="00073959"/>
    <w:rsid w:val="00073F31"/>
    <w:rsid w:val="000746E8"/>
    <w:rsid w:val="000747EB"/>
    <w:rsid w:val="00074BA2"/>
    <w:rsid w:val="000751E6"/>
    <w:rsid w:val="0007551B"/>
    <w:rsid w:val="00075881"/>
    <w:rsid w:val="000758AE"/>
    <w:rsid w:val="000758F6"/>
    <w:rsid w:val="00075A5B"/>
    <w:rsid w:val="00075AE8"/>
    <w:rsid w:val="00075C9D"/>
    <w:rsid w:val="00075D84"/>
    <w:rsid w:val="000766F0"/>
    <w:rsid w:val="00076EF7"/>
    <w:rsid w:val="00077001"/>
    <w:rsid w:val="0007710A"/>
    <w:rsid w:val="00077997"/>
    <w:rsid w:val="00077D50"/>
    <w:rsid w:val="000800FE"/>
    <w:rsid w:val="00080ED2"/>
    <w:rsid w:val="00081B3E"/>
    <w:rsid w:val="00081FB1"/>
    <w:rsid w:val="00082EB3"/>
    <w:rsid w:val="0008331F"/>
    <w:rsid w:val="0008342B"/>
    <w:rsid w:val="000846D2"/>
    <w:rsid w:val="0008608C"/>
    <w:rsid w:val="00086A51"/>
    <w:rsid w:val="00086EB6"/>
    <w:rsid w:val="00087C7F"/>
    <w:rsid w:val="000904C9"/>
    <w:rsid w:val="00091577"/>
    <w:rsid w:val="000938AC"/>
    <w:rsid w:val="00093AC8"/>
    <w:rsid w:val="00093D36"/>
    <w:rsid w:val="0009471F"/>
    <w:rsid w:val="00094A56"/>
    <w:rsid w:val="00094F86"/>
    <w:rsid w:val="0009583B"/>
    <w:rsid w:val="00095C43"/>
    <w:rsid w:val="00096576"/>
    <w:rsid w:val="00096AAE"/>
    <w:rsid w:val="000970FF"/>
    <w:rsid w:val="000971F4"/>
    <w:rsid w:val="00097264"/>
    <w:rsid w:val="000974D2"/>
    <w:rsid w:val="000A01A8"/>
    <w:rsid w:val="000A0306"/>
    <w:rsid w:val="000A07A7"/>
    <w:rsid w:val="000A0ED7"/>
    <w:rsid w:val="000A1B03"/>
    <w:rsid w:val="000A22AD"/>
    <w:rsid w:val="000A27B8"/>
    <w:rsid w:val="000A2B79"/>
    <w:rsid w:val="000A2F5A"/>
    <w:rsid w:val="000A3E34"/>
    <w:rsid w:val="000A4000"/>
    <w:rsid w:val="000A4065"/>
    <w:rsid w:val="000A526D"/>
    <w:rsid w:val="000A5502"/>
    <w:rsid w:val="000A5594"/>
    <w:rsid w:val="000A5744"/>
    <w:rsid w:val="000A633F"/>
    <w:rsid w:val="000A6A7D"/>
    <w:rsid w:val="000B032B"/>
    <w:rsid w:val="000B0435"/>
    <w:rsid w:val="000B0838"/>
    <w:rsid w:val="000B0DF4"/>
    <w:rsid w:val="000B24F2"/>
    <w:rsid w:val="000B252E"/>
    <w:rsid w:val="000B2A70"/>
    <w:rsid w:val="000B3A82"/>
    <w:rsid w:val="000B3DDF"/>
    <w:rsid w:val="000B4464"/>
    <w:rsid w:val="000B4695"/>
    <w:rsid w:val="000B5C49"/>
    <w:rsid w:val="000C0CAC"/>
    <w:rsid w:val="000C1078"/>
    <w:rsid w:val="000C12F4"/>
    <w:rsid w:val="000C1ACD"/>
    <w:rsid w:val="000C28AF"/>
    <w:rsid w:val="000C2A96"/>
    <w:rsid w:val="000C2BB4"/>
    <w:rsid w:val="000C39DC"/>
    <w:rsid w:val="000C39E0"/>
    <w:rsid w:val="000C3C1D"/>
    <w:rsid w:val="000C4175"/>
    <w:rsid w:val="000C4326"/>
    <w:rsid w:val="000C495D"/>
    <w:rsid w:val="000C4A81"/>
    <w:rsid w:val="000C4C9B"/>
    <w:rsid w:val="000C5D81"/>
    <w:rsid w:val="000C6186"/>
    <w:rsid w:val="000C7E36"/>
    <w:rsid w:val="000D03C0"/>
    <w:rsid w:val="000D0442"/>
    <w:rsid w:val="000D0653"/>
    <w:rsid w:val="000D08CA"/>
    <w:rsid w:val="000D0CD7"/>
    <w:rsid w:val="000D181D"/>
    <w:rsid w:val="000D2B5C"/>
    <w:rsid w:val="000D331E"/>
    <w:rsid w:val="000D3419"/>
    <w:rsid w:val="000D3848"/>
    <w:rsid w:val="000D3A3A"/>
    <w:rsid w:val="000D3E63"/>
    <w:rsid w:val="000D40E5"/>
    <w:rsid w:val="000D47C4"/>
    <w:rsid w:val="000D4865"/>
    <w:rsid w:val="000D4A69"/>
    <w:rsid w:val="000D4D52"/>
    <w:rsid w:val="000D600D"/>
    <w:rsid w:val="000D61AC"/>
    <w:rsid w:val="000D6247"/>
    <w:rsid w:val="000D66FE"/>
    <w:rsid w:val="000D69EA"/>
    <w:rsid w:val="000D6D67"/>
    <w:rsid w:val="000D6F34"/>
    <w:rsid w:val="000D726F"/>
    <w:rsid w:val="000D789C"/>
    <w:rsid w:val="000D7DA0"/>
    <w:rsid w:val="000D7E02"/>
    <w:rsid w:val="000E00AD"/>
    <w:rsid w:val="000E03F0"/>
    <w:rsid w:val="000E04BD"/>
    <w:rsid w:val="000E0D82"/>
    <w:rsid w:val="000E1012"/>
    <w:rsid w:val="000E2354"/>
    <w:rsid w:val="000E266B"/>
    <w:rsid w:val="000E37EF"/>
    <w:rsid w:val="000E46BE"/>
    <w:rsid w:val="000E5651"/>
    <w:rsid w:val="000E56ED"/>
    <w:rsid w:val="000E5B4D"/>
    <w:rsid w:val="000E61E8"/>
    <w:rsid w:val="000E6FB1"/>
    <w:rsid w:val="000E7B62"/>
    <w:rsid w:val="000F022C"/>
    <w:rsid w:val="000F1B86"/>
    <w:rsid w:val="000F234E"/>
    <w:rsid w:val="000F3716"/>
    <w:rsid w:val="000F535E"/>
    <w:rsid w:val="000F53A5"/>
    <w:rsid w:val="000F5602"/>
    <w:rsid w:val="000F5AB9"/>
    <w:rsid w:val="000F5D1E"/>
    <w:rsid w:val="000F6265"/>
    <w:rsid w:val="000F6748"/>
    <w:rsid w:val="000F6CF6"/>
    <w:rsid w:val="000F7042"/>
    <w:rsid w:val="000F7096"/>
    <w:rsid w:val="000F7584"/>
    <w:rsid w:val="000F7C2C"/>
    <w:rsid w:val="000F7C81"/>
    <w:rsid w:val="0010061A"/>
    <w:rsid w:val="00100E74"/>
    <w:rsid w:val="001014A8"/>
    <w:rsid w:val="00102244"/>
    <w:rsid w:val="00102AC8"/>
    <w:rsid w:val="0010379B"/>
    <w:rsid w:val="00103D8D"/>
    <w:rsid w:val="00104DBE"/>
    <w:rsid w:val="001050D0"/>
    <w:rsid w:val="001061FC"/>
    <w:rsid w:val="00106EA0"/>
    <w:rsid w:val="00110B24"/>
    <w:rsid w:val="00110C85"/>
    <w:rsid w:val="00110D0F"/>
    <w:rsid w:val="00110E74"/>
    <w:rsid w:val="00111FF2"/>
    <w:rsid w:val="0011233D"/>
    <w:rsid w:val="00112455"/>
    <w:rsid w:val="001125FB"/>
    <w:rsid w:val="00112CE8"/>
    <w:rsid w:val="00113159"/>
    <w:rsid w:val="00113E76"/>
    <w:rsid w:val="00115939"/>
    <w:rsid w:val="00115D11"/>
    <w:rsid w:val="00116A09"/>
    <w:rsid w:val="00117259"/>
    <w:rsid w:val="00120001"/>
    <w:rsid w:val="001201A2"/>
    <w:rsid w:val="00120204"/>
    <w:rsid w:val="00120677"/>
    <w:rsid w:val="001220EC"/>
    <w:rsid w:val="00122458"/>
    <w:rsid w:val="001227DE"/>
    <w:rsid w:val="00122A14"/>
    <w:rsid w:val="00123821"/>
    <w:rsid w:val="00123B73"/>
    <w:rsid w:val="00123BD4"/>
    <w:rsid w:val="00123FBB"/>
    <w:rsid w:val="001246C5"/>
    <w:rsid w:val="00124D40"/>
    <w:rsid w:val="0012562E"/>
    <w:rsid w:val="00125A9B"/>
    <w:rsid w:val="00125CF4"/>
    <w:rsid w:val="00125FD5"/>
    <w:rsid w:val="0012632B"/>
    <w:rsid w:val="001265D9"/>
    <w:rsid w:val="001277AA"/>
    <w:rsid w:val="00127A43"/>
    <w:rsid w:val="001304A6"/>
    <w:rsid w:val="001306C6"/>
    <w:rsid w:val="00131333"/>
    <w:rsid w:val="001318B3"/>
    <w:rsid w:val="00131A5C"/>
    <w:rsid w:val="00131B00"/>
    <w:rsid w:val="00132A12"/>
    <w:rsid w:val="00133E93"/>
    <w:rsid w:val="001356AC"/>
    <w:rsid w:val="00135D9E"/>
    <w:rsid w:val="00135E82"/>
    <w:rsid w:val="00136A02"/>
    <w:rsid w:val="00136AA9"/>
    <w:rsid w:val="00137D63"/>
    <w:rsid w:val="00140C82"/>
    <w:rsid w:val="001410D7"/>
    <w:rsid w:val="00141500"/>
    <w:rsid w:val="00141524"/>
    <w:rsid w:val="00141563"/>
    <w:rsid w:val="00142D8C"/>
    <w:rsid w:val="00142F87"/>
    <w:rsid w:val="0014326F"/>
    <w:rsid w:val="001435D1"/>
    <w:rsid w:val="0014379E"/>
    <w:rsid w:val="00143961"/>
    <w:rsid w:val="00143D0C"/>
    <w:rsid w:val="001444D6"/>
    <w:rsid w:val="00145827"/>
    <w:rsid w:val="001463E2"/>
    <w:rsid w:val="001464A9"/>
    <w:rsid w:val="00146564"/>
    <w:rsid w:val="0014686C"/>
    <w:rsid w:val="00146ADE"/>
    <w:rsid w:val="00146B7F"/>
    <w:rsid w:val="00146E62"/>
    <w:rsid w:val="00147137"/>
    <w:rsid w:val="00147BC0"/>
    <w:rsid w:val="00147E32"/>
    <w:rsid w:val="00150069"/>
    <w:rsid w:val="001506FB"/>
    <w:rsid w:val="00150726"/>
    <w:rsid w:val="00150768"/>
    <w:rsid w:val="00150D85"/>
    <w:rsid w:val="00151286"/>
    <w:rsid w:val="00153093"/>
    <w:rsid w:val="00153258"/>
    <w:rsid w:val="0015384A"/>
    <w:rsid w:val="00153A6D"/>
    <w:rsid w:val="001547B6"/>
    <w:rsid w:val="00154815"/>
    <w:rsid w:val="00154CE0"/>
    <w:rsid w:val="00154F57"/>
    <w:rsid w:val="00155DD6"/>
    <w:rsid w:val="001575EF"/>
    <w:rsid w:val="00157F42"/>
    <w:rsid w:val="0016110F"/>
    <w:rsid w:val="0016176E"/>
    <w:rsid w:val="00161EC2"/>
    <w:rsid w:val="00163091"/>
    <w:rsid w:val="00163467"/>
    <w:rsid w:val="00163EFF"/>
    <w:rsid w:val="00164C2D"/>
    <w:rsid w:val="001654D2"/>
    <w:rsid w:val="00166A0B"/>
    <w:rsid w:val="00166A16"/>
    <w:rsid w:val="00166B1A"/>
    <w:rsid w:val="0017011E"/>
    <w:rsid w:val="001702F7"/>
    <w:rsid w:val="00170C84"/>
    <w:rsid w:val="0017193F"/>
    <w:rsid w:val="001719EA"/>
    <w:rsid w:val="00172629"/>
    <w:rsid w:val="00172AB1"/>
    <w:rsid w:val="00172AFF"/>
    <w:rsid w:val="00172FA5"/>
    <w:rsid w:val="0017376B"/>
    <w:rsid w:val="0017398A"/>
    <w:rsid w:val="00175B28"/>
    <w:rsid w:val="0017697F"/>
    <w:rsid w:val="00176C38"/>
    <w:rsid w:val="00177012"/>
    <w:rsid w:val="001776D9"/>
    <w:rsid w:val="001800C1"/>
    <w:rsid w:val="001809F4"/>
    <w:rsid w:val="001816E3"/>
    <w:rsid w:val="0018244E"/>
    <w:rsid w:val="00182715"/>
    <w:rsid w:val="001827A5"/>
    <w:rsid w:val="001827E4"/>
    <w:rsid w:val="0018332C"/>
    <w:rsid w:val="00183438"/>
    <w:rsid w:val="0018365E"/>
    <w:rsid w:val="00183775"/>
    <w:rsid w:val="001842B4"/>
    <w:rsid w:val="0018466D"/>
    <w:rsid w:val="001847E5"/>
    <w:rsid w:val="00185252"/>
    <w:rsid w:val="00185370"/>
    <w:rsid w:val="001855E6"/>
    <w:rsid w:val="00186F49"/>
    <w:rsid w:val="00191BF3"/>
    <w:rsid w:val="00191C69"/>
    <w:rsid w:val="00192299"/>
    <w:rsid w:val="00192A47"/>
    <w:rsid w:val="00192ECB"/>
    <w:rsid w:val="001936A9"/>
    <w:rsid w:val="0019439E"/>
    <w:rsid w:val="00194496"/>
    <w:rsid w:val="00194A73"/>
    <w:rsid w:val="00195508"/>
    <w:rsid w:val="00195F03"/>
    <w:rsid w:val="00196910"/>
    <w:rsid w:val="00196DF3"/>
    <w:rsid w:val="00197855"/>
    <w:rsid w:val="00197DDB"/>
    <w:rsid w:val="00197E24"/>
    <w:rsid w:val="001A1589"/>
    <w:rsid w:val="001A17E4"/>
    <w:rsid w:val="001A2D8F"/>
    <w:rsid w:val="001A4D46"/>
    <w:rsid w:val="001A5B34"/>
    <w:rsid w:val="001A6267"/>
    <w:rsid w:val="001A638F"/>
    <w:rsid w:val="001A6479"/>
    <w:rsid w:val="001A6A5A"/>
    <w:rsid w:val="001A7A99"/>
    <w:rsid w:val="001B0C3F"/>
    <w:rsid w:val="001B1189"/>
    <w:rsid w:val="001B1726"/>
    <w:rsid w:val="001B1E8E"/>
    <w:rsid w:val="001B21AD"/>
    <w:rsid w:val="001B268C"/>
    <w:rsid w:val="001B3146"/>
    <w:rsid w:val="001B321A"/>
    <w:rsid w:val="001B4253"/>
    <w:rsid w:val="001B5A62"/>
    <w:rsid w:val="001B5E43"/>
    <w:rsid w:val="001B6925"/>
    <w:rsid w:val="001B692E"/>
    <w:rsid w:val="001B77AB"/>
    <w:rsid w:val="001C1376"/>
    <w:rsid w:val="001C15C2"/>
    <w:rsid w:val="001C2683"/>
    <w:rsid w:val="001C26CD"/>
    <w:rsid w:val="001C2744"/>
    <w:rsid w:val="001C2DCB"/>
    <w:rsid w:val="001C3551"/>
    <w:rsid w:val="001C3DB7"/>
    <w:rsid w:val="001C490E"/>
    <w:rsid w:val="001C5D30"/>
    <w:rsid w:val="001C5E73"/>
    <w:rsid w:val="001C70CE"/>
    <w:rsid w:val="001C7950"/>
    <w:rsid w:val="001D0010"/>
    <w:rsid w:val="001D079E"/>
    <w:rsid w:val="001D10E1"/>
    <w:rsid w:val="001D15EE"/>
    <w:rsid w:val="001D1B1F"/>
    <w:rsid w:val="001D2408"/>
    <w:rsid w:val="001D2A33"/>
    <w:rsid w:val="001D3A65"/>
    <w:rsid w:val="001D497D"/>
    <w:rsid w:val="001D4B67"/>
    <w:rsid w:val="001D4BBA"/>
    <w:rsid w:val="001D5578"/>
    <w:rsid w:val="001D60BC"/>
    <w:rsid w:val="001D623E"/>
    <w:rsid w:val="001D7D16"/>
    <w:rsid w:val="001E03DD"/>
    <w:rsid w:val="001E0908"/>
    <w:rsid w:val="001E12C3"/>
    <w:rsid w:val="001E18EE"/>
    <w:rsid w:val="001E1DCE"/>
    <w:rsid w:val="001E1F35"/>
    <w:rsid w:val="001E2B97"/>
    <w:rsid w:val="001E2F3F"/>
    <w:rsid w:val="001E32D3"/>
    <w:rsid w:val="001E3324"/>
    <w:rsid w:val="001E3B4F"/>
    <w:rsid w:val="001E40E7"/>
    <w:rsid w:val="001E419E"/>
    <w:rsid w:val="001E4982"/>
    <w:rsid w:val="001E4A79"/>
    <w:rsid w:val="001E4B85"/>
    <w:rsid w:val="001E4E26"/>
    <w:rsid w:val="001E5012"/>
    <w:rsid w:val="001E50F6"/>
    <w:rsid w:val="001E5BFD"/>
    <w:rsid w:val="001E5CCE"/>
    <w:rsid w:val="001E5EE8"/>
    <w:rsid w:val="001E6F8C"/>
    <w:rsid w:val="001E77F8"/>
    <w:rsid w:val="001E7B02"/>
    <w:rsid w:val="001E7F3D"/>
    <w:rsid w:val="001F0F2D"/>
    <w:rsid w:val="001F1B2E"/>
    <w:rsid w:val="001F2001"/>
    <w:rsid w:val="001F2E94"/>
    <w:rsid w:val="001F4003"/>
    <w:rsid w:val="001F415D"/>
    <w:rsid w:val="001F5804"/>
    <w:rsid w:val="001F5ACB"/>
    <w:rsid w:val="001F5C3D"/>
    <w:rsid w:val="001F5E07"/>
    <w:rsid w:val="001F6E5F"/>
    <w:rsid w:val="001F6F71"/>
    <w:rsid w:val="001F71C0"/>
    <w:rsid w:val="001F775B"/>
    <w:rsid w:val="001F7BCF"/>
    <w:rsid w:val="001F7C9B"/>
    <w:rsid w:val="0020031C"/>
    <w:rsid w:val="00200559"/>
    <w:rsid w:val="0020056B"/>
    <w:rsid w:val="00201318"/>
    <w:rsid w:val="0020160F"/>
    <w:rsid w:val="002019EE"/>
    <w:rsid w:val="00201D2F"/>
    <w:rsid w:val="0020235C"/>
    <w:rsid w:val="002024D1"/>
    <w:rsid w:val="00202A76"/>
    <w:rsid w:val="00202D45"/>
    <w:rsid w:val="00203AE8"/>
    <w:rsid w:val="00203F89"/>
    <w:rsid w:val="00204C35"/>
    <w:rsid w:val="00204D1C"/>
    <w:rsid w:val="0020509D"/>
    <w:rsid w:val="002052DF"/>
    <w:rsid w:val="00205671"/>
    <w:rsid w:val="00205975"/>
    <w:rsid w:val="00206058"/>
    <w:rsid w:val="002065B8"/>
    <w:rsid w:val="0020690F"/>
    <w:rsid w:val="00206E87"/>
    <w:rsid w:val="00206EBA"/>
    <w:rsid w:val="00207AFD"/>
    <w:rsid w:val="0021000B"/>
    <w:rsid w:val="00211C5A"/>
    <w:rsid w:val="00211D78"/>
    <w:rsid w:val="00212022"/>
    <w:rsid w:val="00212040"/>
    <w:rsid w:val="00214540"/>
    <w:rsid w:val="002148DF"/>
    <w:rsid w:val="002154D5"/>
    <w:rsid w:val="00215D34"/>
    <w:rsid w:val="002166A5"/>
    <w:rsid w:val="00217004"/>
    <w:rsid w:val="00217550"/>
    <w:rsid w:val="0022094E"/>
    <w:rsid w:val="00220BA1"/>
    <w:rsid w:val="0022154C"/>
    <w:rsid w:val="00222A22"/>
    <w:rsid w:val="0022356A"/>
    <w:rsid w:val="002244E9"/>
    <w:rsid w:val="00224F7E"/>
    <w:rsid w:val="0022538E"/>
    <w:rsid w:val="002253BD"/>
    <w:rsid w:val="002254D6"/>
    <w:rsid w:val="00225F33"/>
    <w:rsid w:val="00227BAF"/>
    <w:rsid w:val="00227BC8"/>
    <w:rsid w:val="0023028D"/>
    <w:rsid w:val="00230552"/>
    <w:rsid w:val="002305CB"/>
    <w:rsid w:val="00230C63"/>
    <w:rsid w:val="00231A3C"/>
    <w:rsid w:val="00231CEB"/>
    <w:rsid w:val="002325AF"/>
    <w:rsid w:val="0023277B"/>
    <w:rsid w:val="00232B6A"/>
    <w:rsid w:val="00232C5C"/>
    <w:rsid w:val="002340CA"/>
    <w:rsid w:val="00234E8F"/>
    <w:rsid w:val="00235630"/>
    <w:rsid w:val="002373AE"/>
    <w:rsid w:val="00237B3B"/>
    <w:rsid w:val="002402E9"/>
    <w:rsid w:val="002406BB"/>
    <w:rsid w:val="00241564"/>
    <w:rsid w:val="00241800"/>
    <w:rsid w:val="00241D8B"/>
    <w:rsid w:val="00242076"/>
    <w:rsid w:val="00242BC5"/>
    <w:rsid w:val="00242D85"/>
    <w:rsid w:val="0024338F"/>
    <w:rsid w:val="00243D22"/>
    <w:rsid w:val="002443D1"/>
    <w:rsid w:val="002445B1"/>
    <w:rsid w:val="002449BC"/>
    <w:rsid w:val="00244E21"/>
    <w:rsid w:val="00244E96"/>
    <w:rsid w:val="002465BA"/>
    <w:rsid w:val="0024664F"/>
    <w:rsid w:val="0024680A"/>
    <w:rsid w:val="00246A64"/>
    <w:rsid w:val="00246B75"/>
    <w:rsid w:val="00247583"/>
    <w:rsid w:val="00247977"/>
    <w:rsid w:val="00252B40"/>
    <w:rsid w:val="00253A69"/>
    <w:rsid w:val="00253BFD"/>
    <w:rsid w:val="00253C5A"/>
    <w:rsid w:val="00253C71"/>
    <w:rsid w:val="00253DAE"/>
    <w:rsid w:val="002548EF"/>
    <w:rsid w:val="00254C72"/>
    <w:rsid w:val="00255414"/>
    <w:rsid w:val="00256DB4"/>
    <w:rsid w:val="00256E90"/>
    <w:rsid w:val="00256F84"/>
    <w:rsid w:val="00257296"/>
    <w:rsid w:val="002578C6"/>
    <w:rsid w:val="00257B5B"/>
    <w:rsid w:val="00257C46"/>
    <w:rsid w:val="00257CB6"/>
    <w:rsid w:val="0026043C"/>
    <w:rsid w:val="002607ED"/>
    <w:rsid w:val="00260B23"/>
    <w:rsid w:val="002616CF"/>
    <w:rsid w:val="002617ED"/>
    <w:rsid w:val="00262271"/>
    <w:rsid w:val="00262CF5"/>
    <w:rsid w:val="00262DF6"/>
    <w:rsid w:val="0026434E"/>
    <w:rsid w:val="0026540D"/>
    <w:rsid w:val="00265C4E"/>
    <w:rsid w:val="00266226"/>
    <w:rsid w:val="0026714D"/>
    <w:rsid w:val="00267C60"/>
    <w:rsid w:val="00267D05"/>
    <w:rsid w:val="00270B0C"/>
    <w:rsid w:val="00271ED2"/>
    <w:rsid w:val="00272349"/>
    <w:rsid w:val="00274320"/>
    <w:rsid w:val="0027436C"/>
    <w:rsid w:val="00274B15"/>
    <w:rsid w:val="00274DFF"/>
    <w:rsid w:val="00275803"/>
    <w:rsid w:val="00275F69"/>
    <w:rsid w:val="0027615F"/>
    <w:rsid w:val="00276762"/>
    <w:rsid w:val="00276CF3"/>
    <w:rsid w:val="002802D0"/>
    <w:rsid w:val="0028037B"/>
    <w:rsid w:val="002809BB"/>
    <w:rsid w:val="00280FFE"/>
    <w:rsid w:val="002810CC"/>
    <w:rsid w:val="0028129C"/>
    <w:rsid w:val="0028166C"/>
    <w:rsid w:val="0028179C"/>
    <w:rsid w:val="00281C05"/>
    <w:rsid w:val="002822AD"/>
    <w:rsid w:val="00282436"/>
    <w:rsid w:val="002825BE"/>
    <w:rsid w:val="002828D8"/>
    <w:rsid w:val="002834E3"/>
    <w:rsid w:val="00283573"/>
    <w:rsid w:val="002843D6"/>
    <w:rsid w:val="00284793"/>
    <w:rsid w:val="00284D22"/>
    <w:rsid w:val="00284F81"/>
    <w:rsid w:val="002858E9"/>
    <w:rsid w:val="002859D1"/>
    <w:rsid w:val="00286299"/>
    <w:rsid w:val="002863A5"/>
    <w:rsid w:val="002869DA"/>
    <w:rsid w:val="00286D77"/>
    <w:rsid w:val="00287773"/>
    <w:rsid w:val="00290665"/>
    <w:rsid w:val="002914A0"/>
    <w:rsid w:val="00291626"/>
    <w:rsid w:val="00291AEC"/>
    <w:rsid w:val="00291DEC"/>
    <w:rsid w:val="00291F63"/>
    <w:rsid w:val="00292A78"/>
    <w:rsid w:val="00293253"/>
    <w:rsid w:val="00293352"/>
    <w:rsid w:val="0029342A"/>
    <w:rsid w:val="00293704"/>
    <w:rsid w:val="00293F0A"/>
    <w:rsid w:val="00294180"/>
    <w:rsid w:val="002946D5"/>
    <w:rsid w:val="002948FE"/>
    <w:rsid w:val="00295D1A"/>
    <w:rsid w:val="00295D61"/>
    <w:rsid w:val="00296AA8"/>
    <w:rsid w:val="00296B27"/>
    <w:rsid w:val="00297097"/>
    <w:rsid w:val="002A114E"/>
    <w:rsid w:val="002A1511"/>
    <w:rsid w:val="002A155F"/>
    <w:rsid w:val="002A2EFE"/>
    <w:rsid w:val="002A342C"/>
    <w:rsid w:val="002A4158"/>
    <w:rsid w:val="002A5B59"/>
    <w:rsid w:val="002A6409"/>
    <w:rsid w:val="002A6DF8"/>
    <w:rsid w:val="002A6F6A"/>
    <w:rsid w:val="002A7219"/>
    <w:rsid w:val="002A7D83"/>
    <w:rsid w:val="002A7D9C"/>
    <w:rsid w:val="002B009F"/>
    <w:rsid w:val="002B073D"/>
    <w:rsid w:val="002B0C57"/>
    <w:rsid w:val="002B19EE"/>
    <w:rsid w:val="002B1A73"/>
    <w:rsid w:val="002B1E85"/>
    <w:rsid w:val="002B2615"/>
    <w:rsid w:val="002B2CB0"/>
    <w:rsid w:val="002B4034"/>
    <w:rsid w:val="002B4284"/>
    <w:rsid w:val="002B53E5"/>
    <w:rsid w:val="002B5487"/>
    <w:rsid w:val="002B5C10"/>
    <w:rsid w:val="002B5E9A"/>
    <w:rsid w:val="002B6989"/>
    <w:rsid w:val="002B720C"/>
    <w:rsid w:val="002B7AF9"/>
    <w:rsid w:val="002B7E9D"/>
    <w:rsid w:val="002C04F5"/>
    <w:rsid w:val="002C059C"/>
    <w:rsid w:val="002C100B"/>
    <w:rsid w:val="002C1B7A"/>
    <w:rsid w:val="002C257D"/>
    <w:rsid w:val="002C2B7D"/>
    <w:rsid w:val="002C2DE2"/>
    <w:rsid w:val="002C2FA9"/>
    <w:rsid w:val="002C40E2"/>
    <w:rsid w:val="002C4116"/>
    <w:rsid w:val="002C51DA"/>
    <w:rsid w:val="002C5441"/>
    <w:rsid w:val="002C545C"/>
    <w:rsid w:val="002C55AF"/>
    <w:rsid w:val="002C626B"/>
    <w:rsid w:val="002C7E1D"/>
    <w:rsid w:val="002D0059"/>
    <w:rsid w:val="002D035E"/>
    <w:rsid w:val="002D096C"/>
    <w:rsid w:val="002D0A2A"/>
    <w:rsid w:val="002D0BD3"/>
    <w:rsid w:val="002D197B"/>
    <w:rsid w:val="002D2661"/>
    <w:rsid w:val="002D2E83"/>
    <w:rsid w:val="002D2F21"/>
    <w:rsid w:val="002D3CE9"/>
    <w:rsid w:val="002D3EBC"/>
    <w:rsid w:val="002D451C"/>
    <w:rsid w:val="002D4813"/>
    <w:rsid w:val="002D4839"/>
    <w:rsid w:val="002D4FA6"/>
    <w:rsid w:val="002D4FF1"/>
    <w:rsid w:val="002D52AA"/>
    <w:rsid w:val="002D5706"/>
    <w:rsid w:val="002D5F81"/>
    <w:rsid w:val="002D7BBC"/>
    <w:rsid w:val="002D7BFD"/>
    <w:rsid w:val="002E0070"/>
    <w:rsid w:val="002E08A6"/>
    <w:rsid w:val="002E0DA5"/>
    <w:rsid w:val="002E1404"/>
    <w:rsid w:val="002E2272"/>
    <w:rsid w:val="002E239D"/>
    <w:rsid w:val="002E2D2D"/>
    <w:rsid w:val="002E2E14"/>
    <w:rsid w:val="002E3110"/>
    <w:rsid w:val="002E3BB2"/>
    <w:rsid w:val="002E419F"/>
    <w:rsid w:val="002E4637"/>
    <w:rsid w:val="002E53FD"/>
    <w:rsid w:val="002E5D31"/>
    <w:rsid w:val="002E60B0"/>
    <w:rsid w:val="002E6D75"/>
    <w:rsid w:val="002E6EB4"/>
    <w:rsid w:val="002E6EDA"/>
    <w:rsid w:val="002E71DD"/>
    <w:rsid w:val="002E72E2"/>
    <w:rsid w:val="002E7536"/>
    <w:rsid w:val="002F0D44"/>
    <w:rsid w:val="002F116D"/>
    <w:rsid w:val="002F1B4D"/>
    <w:rsid w:val="002F278B"/>
    <w:rsid w:val="002F3AE2"/>
    <w:rsid w:val="002F4467"/>
    <w:rsid w:val="002F48F2"/>
    <w:rsid w:val="002F4F32"/>
    <w:rsid w:val="002F4FBE"/>
    <w:rsid w:val="002F5989"/>
    <w:rsid w:val="002F6928"/>
    <w:rsid w:val="002F6A5C"/>
    <w:rsid w:val="002F6B6D"/>
    <w:rsid w:val="002F6CF0"/>
    <w:rsid w:val="00300DAB"/>
    <w:rsid w:val="00300EF6"/>
    <w:rsid w:val="00301463"/>
    <w:rsid w:val="00301D52"/>
    <w:rsid w:val="003021A0"/>
    <w:rsid w:val="0030262E"/>
    <w:rsid w:val="00303A9C"/>
    <w:rsid w:val="00304946"/>
    <w:rsid w:val="00304F7E"/>
    <w:rsid w:val="003050A2"/>
    <w:rsid w:val="00306089"/>
    <w:rsid w:val="0030611E"/>
    <w:rsid w:val="00306D42"/>
    <w:rsid w:val="0030776A"/>
    <w:rsid w:val="00311CE4"/>
    <w:rsid w:val="0031306A"/>
    <w:rsid w:val="003130CB"/>
    <w:rsid w:val="0031344E"/>
    <w:rsid w:val="00313D0A"/>
    <w:rsid w:val="00313D2A"/>
    <w:rsid w:val="00313E26"/>
    <w:rsid w:val="003152CB"/>
    <w:rsid w:val="003159F9"/>
    <w:rsid w:val="003160D1"/>
    <w:rsid w:val="00316796"/>
    <w:rsid w:val="00316A45"/>
    <w:rsid w:val="00317AA9"/>
    <w:rsid w:val="00317C70"/>
    <w:rsid w:val="00320B69"/>
    <w:rsid w:val="003211D5"/>
    <w:rsid w:val="00321EEC"/>
    <w:rsid w:val="003222E4"/>
    <w:rsid w:val="003228BF"/>
    <w:rsid w:val="00322BF0"/>
    <w:rsid w:val="00323D3F"/>
    <w:rsid w:val="00323E8C"/>
    <w:rsid w:val="003243E7"/>
    <w:rsid w:val="00325431"/>
    <w:rsid w:val="00325B6E"/>
    <w:rsid w:val="00325FF5"/>
    <w:rsid w:val="003266FA"/>
    <w:rsid w:val="00327279"/>
    <w:rsid w:val="0033036D"/>
    <w:rsid w:val="0033043E"/>
    <w:rsid w:val="003304E8"/>
    <w:rsid w:val="003308B3"/>
    <w:rsid w:val="003313E2"/>
    <w:rsid w:val="00331A05"/>
    <w:rsid w:val="00331CBF"/>
    <w:rsid w:val="0033216D"/>
    <w:rsid w:val="003322CD"/>
    <w:rsid w:val="00332329"/>
    <w:rsid w:val="003324E0"/>
    <w:rsid w:val="0033252B"/>
    <w:rsid w:val="003329AB"/>
    <w:rsid w:val="00332AE8"/>
    <w:rsid w:val="003330B6"/>
    <w:rsid w:val="003340E0"/>
    <w:rsid w:val="00334E57"/>
    <w:rsid w:val="0033510B"/>
    <w:rsid w:val="0033583E"/>
    <w:rsid w:val="00335D75"/>
    <w:rsid w:val="003360B1"/>
    <w:rsid w:val="00340576"/>
    <w:rsid w:val="00340608"/>
    <w:rsid w:val="00340E5D"/>
    <w:rsid w:val="00341076"/>
    <w:rsid w:val="00342FC7"/>
    <w:rsid w:val="00343469"/>
    <w:rsid w:val="00343534"/>
    <w:rsid w:val="0034362E"/>
    <w:rsid w:val="003436AD"/>
    <w:rsid w:val="00343E4A"/>
    <w:rsid w:val="0034446F"/>
    <w:rsid w:val="0034465A"/>
    <w:rsid w:val="003451D3"/>
    <w:rsid w:val="00345628"/>
    <w:rsid w:val="00345776"/>
    <w:rsid w:val="003459C5"/>
    <w:rsid w:val="0034610F"/>
    <w:rsid w:val="00346DA8"/>
    <w:rsid w:val="00346EE9"/>
    <w:rsid w:val="00347072"/>
    <w:rsid w:val="003476BE"/>
    <w:rsid w:val="00347C73"/>
    <w:rsid w:val="00350BA5"/>
    <w:rsid w:val="00350BEC"/>
    <w:rsid w:val="00351281"/>
    <w:rsid w:val="00351C7F"/>
    <w:rsid w:val="0035222C"/>
    <w:rsid w:val="00352872"/>
    <w:rsid w:val="00353562"/>
    <w:rsid w:val="00353E8F"/>
    <w:rsid w:val="0035439E"/>
    <w:rsid w:val="003544CD"/>
    <w:rsid w:val="003546AE"/>
    <w:rsid w:val="00356982"/>
    <w:rsid w:val="00357903"/>
    <w:rsid w:val="00357D75"/>
    <w:rsid w:val="0036016E"/>
    <w:rsid w:val="00360838"/>
    <w:rsid w:val="00360B6E"/>
    <w:rsid w:val="00360B76"/>
    <w:rsid w:val="00360C6D"/>
    <w:rsid w:val="00361147"/>
    <w:rsid w:val="003613D2"/>
    <w:rsid w:val="00361A6D"/>
    <w:rsid w:val="003622EB"/>
    <w:rsid w:val="0036322A"/>
    <w:rsid w:val="00363A43"/>
    <w:rsid w:val="00364151"/>
    <w:rsid w:val="00364584"/>
    <w:rsid w:val="00364C3D"/>
    <w:rsid w:val="00365688"/>
    <w:rsid w:val="00366DB2"/>
    <w:rsid w:val="00366F19"/>
    <w:rsid w:val="00367689"/>
    <w:rsid w:val="00367810"/>
    <w:rsid w:val="00371A93"/>
    <w:rsid w:val="00371B38"/>
    <w:rsid w:val="003731D2"/>
    <w:rsid w:val="00373306"/>
    <w:rsid w:val="00373C1E"/>
    <w:rsid w:val="0037415F"/>
    <w:rsid w:val="00374374"/>
    <w:rsid w:val="0037491B"/>
    <w:rsid w:val="00375311"/>
    <w:rsid w:val="003754B9"/>
    <w:rsid w:val="0037556E"/>
    <w:rsid w:val="00375E48"/>
    <w:rsid w:val="0037678D"/>
    <w:rsid w:val="00376CEA"/>
    <w:rsid w:val="00377633"/>
    <w:rsid w:val="00380A27"/>
    <w:rsid w:val="00381520"/>
    <w:rsid w:val="00382180"/>
    <w:rsid w:val="0038310A"/>
    <w:rsid w:val="00384563"/>
    <w:rsid w:val="00384AC7"/>
    <w:rsid w:val="00384C77"/>
    <w:rsid w:val="00385D7B"/>
    <w:rsid w:val="00386421"/>
    <w:rsid w:val="00386440"/>
    <w:rsid w:val="00387A41"/>
    <w:rsid w:val="00387FDE"/>
    <w:rsid w:val="003904F5"/>
    <w:rsid w:val="003907B4"/>
    <w:rsid w:val="0039102B"/>
    <w:rsid w:val="003913DB"/>
    <w:rsid w:val="00391C82"/>
    <w:rsid w:val="00391E92"/>
    <w:rsid w:val="003924FB"/>
    <w:rsid w:val="00392693"/>
    <w:rsid w:val="00393D01"/>
    <w:rsid w:val="00394220"/>
    <w:rsid w:val="0039459E"/>
    <w:rsid w:val="00394FFD"/>
    <w:rsid w:val="00395AF1"/>
    <w:rsid w:val="00395EDC"/>
    <w:rsid w:val="003960F7"/>
    <w:rsid w:val="00396232"/>
    <w:rsid w:val="00397FFD"/>
    <w:rsid w:val="003A015E"/>
    <w:rsid w:val="003A05DF"/>
    <w:rsid w:val="003A07E5"/>
    <w:rsid w:val="003A10C6"/>
    <w:rsid w:val="003A14FE"/>
    <w:rsid w:val="003A1D6C"/>
    <w:rsid w:val="003A2008"/>
    <w:rsid w:val="003A22C3"/>
    <w:rsid w:val="003A2872"/>
    <w:rsid w:val="003A2C43"/>
    <w:rsid w:val="003A2D1D"/>
    <w:rsid w:val="003A2ED0"/>
    <w:rsid w:val="003A2F26"/>
    <w:rsid w:val="003A2F63"/>
    <w:rsid w:val="003A3A23"/>
    <w:rsid w:val="003A4053"/>
    <w:rsid w:val="003A41A2"/>
    <w:rsid w:val="003A41DE"/>
    <w:rsid w:val="003A4938"/>
    <w:rsid w:val="003A4FDA"/>
    <w:rsid w:val="003A54AA"/>
    <w:rsid w:val="003A5C72"/>
    <w:rsid w:val="003A5F88"/>
    <w:rsid w:val="003A632C"/>
    <w:rsid w:val="003A64DE"/>
    <w:rsid w:val="003A7393"/>
    <w:rsid w:val="003A783A"/>
    <w:rsid w:val="003A79E2"/>
    <w:rsid w:val="003A7C1A"/>
    <w:rsid w:val="003B013D"/>
    <w:rsid w:val="003B075C"/>
    <w:rsid w:val="003B0949"/>
    <w:rsid w:val="003B1BF9"/>
    <w:rsid w:val="003B23D7"/>
    <w:rsid w:val="003B2DA4"/>
    <w:rsid w:val="003B2DD6"/>
    <w:rsid w:val="003B3AF6"/>
    <w:rsid w:val="003B40D1"/>
    <w:rsid w:val="003B442F"/>
    <w:rsid w:val="003B4A56"/>
    <w:rsid w:val="003B4F98"/>
    <w:rsid w:val="003B52FC"/>
    <w:rsid w:val="003B55ED"/>
    <w:rsid w:val="003B5E84"/>
    <w:rsid w:val="003B6157"/>
    <w:rsid w:val="003B6515"/>
    <w:rsid w:val="003B7106"/>
    <w:rsid w:val="003C0EC6"/>
    <w:rsid w:val="003C1229"/>
    <w:rsid w:val="003C131F"/>
    <w:rsid w:val="003C16A2"/>
    <w:rsid w:val="003C1835"/>
    <w:rsid w:val="003C1FB8"/>
    <w:rsid w:val="003C2907"/>
    <w:rsid w:val="003C3079"/>
    <w:rsid w:val="003C3566"/>
    <w:rsid w:val="003C4348"/>
    <w:rsid w:val="003C5006"/>
    <w:rsid w:val="003C521B"/>
    <w:rsid w:val="003C564F"/>
    <w:rsid w:val="003C567D"/>
    <w:rsid w:val="003C598B"/>
    <w:rsid w:val="003C5A96"/>
    <w:rsid w:val="003C5BAE"/>
    <w:rsid w:val="003C6700"/>
    <w:rsid w:val="003C72A1"/>
    <w:rsid w:val="003C7478"/>
    <w:rsid w:val="003C759E"/>
    <w:rsid w:val="003C777E"/>
    <w:rsid w:val="003C7838"/>
    <w:rsid w:val="003C7913"/>
    <w:rsid w:val="003C79D6"/>
    <w:rsid w:val="003D1077"/>
    <w:rsid w:val="003D123D"/>
    <w:rsid w:val="003D1451"/>
    <w:rsid w:val="003D178F"/>
    <w:rsid w:val="003D1E80"/>
    <w:rsid w:val="003D2523"/>
    <w:rsid w:val="003D2C96"/>
    <w:rsid w:val="003D2D01"/>
    <w:rsid w:val="003D2F41"/>
    <w:rsid w:val="003D317C"/>
    <w:rsid w:val="003D35DE"/>
    <w:rsid w:val="003D47D6"/>
    <w:rsid w:val="003D5179"/>
    <w:rsid w:val="003D51BF"/>
    <w:rsid w:val="003D677C"/>
    <w:rsid w:val="003D687D"/>
    <w:rsid w:val="003D6AF6"/>
    <w:rsid w:val="003D6F13"/>
    <w:rsid w:val="003D70F9"/>
    <w:rsid w:val="003E0057"/>
    <w:rsid w:val="003E165F"/>
    <w:rsid w:val="003E37E9"/>
    <w:rsid w:val="003E4726"/>
    <w:rsid w:val="003E5409"/>
    <w:rsid w:val="003E5970"/>
    <w:rsid w:val="003E634B"/>
    <w:rsid w:val="003E6515"/>
    <w:rsid w:val="003E66BB"/>
    <w:rsid w:val="003E6906"/>
    <w:rsid w:val="003E695B"/>
    <w:rsid w:val="003E6B30"/>
    <w:rsid w:val="003E6BA2"/>
    <w:rsid w:val="003E6EC8"/>
    <w:rsid w:val="003E777D"/>
    <w:rsid w:val="003E7C07"/>
    <w:rsid w:val="003E7C20"/>
    <w:rsid w:val="003E7E4C"/>
    <w:rsid w:val="003F00EA"/>
    <w:rsid w:val="003F06C8"/>
    <w:rsid w:val="003F0A9D"/>
    <w:rsid w:val="003F0F9C"/>
    <w:rsid w:val="003F12E3"/>
    <w:rsid w:val="003F17D8"/>
    <w:rsid w:val="003F19EA"/>
    <w:rsid w:val="003F1ADC"/>
    <w:rsid w:val="003F2C7A"/>
    <w:rsid w:val="003F35CA"/>
    <w:rsid w:val="003F36E8"/>
    <w:rsid w:val="003F4958"/>
    <w:rsid w:val="003F4B7A"/>
    <w:rsid w:val="003F54FD"/>
    <w:rsid w:val="003F58F2"/>
    <w:rsid w:val="003F59D8"/>
    <w:rsid w:val="003F623A"/>
    <w:rsid w:val="003F6511"/>
    <w:rsid w:val="003F66D9"/>
    <w:rsid w:val="003F7DDB"/>
    <w:rsid w:val="004006C8"/>
    <w:rsid w:val="0040086F"/>
    <w:rsid w:val="00400D47"/>
    <w:rsid w:val="00400F56"/>
    <w:rsid w:val="0040128F"/>
    <w:rsid w:val="00401E7C"/>
    <w:rsid w:val="00402E52"/>
    <w:rsid w:val="00403216"/>
    <w:rsid w:val="004033F5"/>
    <w:rsid w:val="004041B7"/>
    <w:rsid w:val="004041BA"/>
    <w:rsid w:val="004042FE"/>
    <w:rsid w:val="00405979"/>
    <w:rsid w:val="004066DE"/>
    <w:rsid w:val="004071EB"/>
    <w:rsid w:val="00407582"/>
    <w:rsid w:val="00407673"/>
    <w:rsid w:val="004109D1"/>
    <w:rsid w:val="00410F6A"/>
    <w:rsid w:val="0041100D"/>
    <w:rsid w:val="00411289"/>
    <w:rsid w:val="004112E0"/>
    <w:rsid w:val="004112F1"/>
    <w:rsid w:val="00411378"/>
    <w:rsid w:val="0041232E"/>
    <w:rsid w:val="00412592"/>
    <w:rsid w:val="00414B85"/>
    <w:rsid w:val="0041505C"/>
    <w:rsid w:val="004152E8"/>
    <w:rsid w:val="00415E02"/>
    <w:rsid w:val="00417979"/>
    <w:rsid w:val="00417DCC"/>
    <w:rsid w:val="00417DF3"/>
    <w:rsid w:val="004212DE"/>
    <w:rsid w:val="00421EBE"/>
    <w:rsid w:val="004228C9"/>
    <w:rsid w:val="00423155"/>
    <w:rsid w:val="0042319A"/>
    <w:rsid w:val="0042320F"/>
    <w:rsid w:val="00423A40"/>
    <w:rsid w:val="0042442E"/>
    <w:rsid w:val="00425DDD"/>
    <w:rsid w:val="0042635E"/>
    <w:rsid w:val="0042655B"/>
    <w:rsid w:val="00426689"/>
    <w:rsid w:val="00426967"/>
    <w:rsid w:val="00427452"/>
    <w:rsid w:val="004277D7"/>
    <w:rsid w:val="00427968"/>
    <w:rsid w:val="00427D2E"/>
    <w:rsid w:val="00427FCC"/>
    <w:rsid w:val="004316B0"/>
    <w:rsid w:val="00431F0F"/>
    <w:rsid w:val="00432226"/>
    <w:rsid w:val="004324F2"/>
    <w:rsid w:val="00432573"/>
    <w:rsid w:val="00432873"/>
    <w:rsid w:val="004328D5"/>
    <w:rsid w:val="00432A67"/>
    <w:rsid w:val="00432D95"/>
    <w:rsid w:val="004346C3"/>
    <w:rsid w:val="00434CE3"/>
    <w:rsid w:val="00434DEB"/>
    <w:rsid w:val="0043523B"/>
    <w:rsid w:val="00435CDB"/>
    <w:rsid w:val="0043769C"/>
    <w:rsid w:val="00437ABA"/>
    <w:rsid w:val="00440DCD"/>
    <w:rsid w:val="00440E65"/>
    <w:rsid w:val="0044121B"/>
    <w:rsid w:val="00441351"/>
    <w:rsid w:val="00441936"/>
    <w:rsid w:val="00441D4B"/>
    <w:rsid w:val="00441F47"/>
    <w:rsid w:val="004427D7"/>
    <w:rsid w:val="00442C3B"/>
    <w:rsid w:val="00442D7E"/>
    <w:rsid w:val="0044390B"/>
    <w:rsid w:val="00444325"/>
    <w:rsid w:val="0044456C"/>
    <w:rsid w:val="00444D08"/>
    <w:rsid w:val="00444F03"/>
    <w:rsid w:val="004453DE"/>
    <w:rsid w:val="004456C6"/>
    <w:rsid w:val="00445C6C"/>
    <w:rsid w:val="00445D08"/>
    <w:rsid w:val="00445F21"/>
    <w:rsid w:val="0044725F"/>
    <w:rsid w:val="00450C0F"/>
    <w:rsid w:val="00451009"/>
    <w:rsid w:val="00451054"/>
    <w:rsid w:val="004515FE"/>
    <w:rsid w:val="00451D2E"/>
    <w:rsid w:val="00452C93"/>
    <w:rsid w:val="0045333D"/>
    <w:rsid w:val="004533A4"/>
    <w:rsid w:val="004534C4"/>
    <w:rsid w:val="004541E5"/>
    <w:rsid w:val="0045481F"/>
    <w:rsid w:val="0045488D"/>
    <w:rsid w:val="0045492D"/>
    <w:rsid w:val="0045579F"/>
    <w:rsid w:val="00455AC8"/>
    <w:rsid w:val="00456081"/>
    <w:rsid w:val="004566F5"/>
    <w:rsid w:val="0045684D"/>
    <w:rsid w:val="0045690C"/>
    <w:rsid w:val="00456CCD"/>
    <w:rsid w:val="0045713F"/>
    <w:rsid w:val="00457F75"/>
    <w:rsid w:val="00460F1B"/>
    <w:rsid w:val="00461DE7"/>
    <w:rsid w:val="004622B7"/>
    <w:rsid w:val="0046254C"/>
    <w:rsid w:val="004625EF"/>
    <w:rsid w:val="0046279F"/>
    <w:rsid w:val="00462956"/>
    <w:rsid w:val="004633B4"/>
    <w:rsid w:val="00463E15"/>
    <w:rsid w:val="004644C5"/>
    <w:rsid w:val="004651DD"/>
    <w:rsid w:val="004658C3"/>
    <w:rsid w:val="00465B03"/>
    <w:rsid w:val="00465F49"/>
    <w:rsid w:val="00465FE4"/>
    <w:rsid w:val="0046610A"/>
    <w:rsid w:val="00466F8F"/>
    <w:rsid w:val="004670F9"/>
    <w:rsid w:val="004671A7"/>
    <w:rsid w:val="0047113E"/>
    <w:rsid w:val="0047193A"/>
    <w:rsid w:val="004720F0"/>
    <w:rsid w:val="00472D5A"/>
    <w:rsid w:val="00474161"/>
    <w:rsid w:val="00474E49"/>
    <w:rsid w:val="004755D4"/>
    <w:rsid w:val="004758B6"/>
    <w:rsid w:val="00476399"/>
    <w:rsid w:val="004764CE"/>
    <w:rsid w:val="00477090"/>
    <w:rsid w:val="00477343"/>
    <w:rsid w:val="0048029D"/>
    <w:rsid w:val="004804AD"/>
    <w:rsid w:val="0048087E"/>
    <w:rsid w:val="00481520"/>
    <w:rsid w:val="00481B24"/>
    <w:rsid w:val="00482071"/>
    <w:rsid w:val="004820D9"/>
    <w:rsid w:val="004820F8"/>
    <w:rsid w:val="004821E0"/>
    <w:rsid w:val="00482275"/>
    <w:rsid w:val="00482732"/>
    <w:rsid w:val="004828F7"/>
    <w:rsid w:val="00482EB5"/>
    <w:rsid w:val="00483655"/>
    <w:rsid w:val="00484657"/>
    <w:rsid w:val="004846A7"/>
    <w:rsid w:val="00484858"/>
    <w:rsid w:val="00484FB5"/>
    <w:rsid w:val="00485640"/>
    <w:rsid w:val="0048609B"/>
    <w:rsid w:val="00487F4B"/>
    <w:rsid w:val="00487F65"/>
    <w:rsid w:val="004902F7"/>
    <w:rsid w:val="00490730"/>
    <w:rsid w:val="00490B0F"/>
    <w:rsid w:val="00490E9B"/>
    <w:rsid w:val="00491759"/>
    <w:rsid w:val="0049207D"/>
    <w:rsid w:val="0049225C"/>
    <w:rsid w:val="004926C6"/>
    <w:rsid w:val="0049276A"/>
    <w:rsid w:val="00492CF0"/>
    <w:rsid w:val="00493136"/>
    <w:rsid w:val="00493C78"/>
    <w:rsid w:val="00494115"/>
    <w:rsid w:val="00495E12"/>
    <w:rsid w:val="00496791"/>
    <w:rsid w:val="0049718D"/>
    <w:rsid w:val="00497E06"/>
    <w:rsid w:val="004A0017"/>
    <w:rsid w:val="004A0461"/>
    <w:rsid w:val="004A0CA7"/>
    <w:rsid w:val="004A19CD"/>
    <w:rsid w:val="004A1D44"/>
    <w:rsid w:val="004A20D4"/>
    <w:rsid w:val="004A221E"/>
    <w:rsid w:val="004A2664"/>
    <w:rsid w:val="004A3144"/>
    <w:rsid w:val="004A315D"/>
    <w:rsid w:val="004A36A7"/>
    <w:rsid w:val="004A3A10"/>
    <w:rsid w:val="004A3AB4"/>
    <w:rsid w:val="004A3BD6"/>
    <w:rsid w:val="004A3C6C"/>
    <w:rsid w:val="004A425D"/>
    <w:rsid w:val="004A4FEA"/>
    <w:rsid w:val="004A5661"/>
    <w:rsid w:val="004A5946"/>
    <w:rsid w:val="004A5A85"/>
    <w:rsid w:val="004B1805"/>
    <w:rsid w:val="004B1D6E"/>
    <w:rsid w:val="004B2FFA"/>
    <w:rsid w:val="004B31FE"/>
    <w:rsid w:val="004B4C50"/>
    <w:rsid w:val="004B4D47"/>
    <w:rsid w:val="004B5C32"/>
    <w:rsid w:val="004B5DB1"/>
    <w:rsid w:val="004B63F4"/>
    <w:rsid w:val="004B6718"/>
    <w:rsid w:val="004B7DFD"/>
    <w:rsid w:val="004C05F4"/>
    <w:rsid w:val="004C0E36"/>
    <w:rsid w:val="004C2066"/>
    <w:rsid w:val="004C226E"/>
    <w:rsid w:val="004C2991"/>
    <w:rsid w:val="004C368D"/>
    <w:rsid w:val="004C4EA5"/>
    <w:rsid w:val="004C6279"/>
    <w:rsid w:val="004C6FA2"/>
    <w:rsid w:val="004C7105"/>
    <w:rsid w:val="004C74BF"/>
    <w:rsid w:val="004C752E"/>
    <w:rsid w:val="004C7A49"/>
    <w:rsid w:val="004C7C3E"/>
    <w:rsid w:val="004D1A1F"/>
    <w:rsid w:val="004D34B0"/>
    <w:rsid w:val="004D4318"/>
    <w:rsid w:val="004D44D2"/>
    <w:rsid w:val="004D50B7"/>
    <w:rsid w:val="004D5303"/>
    <w:rsid w:val="004D5C09"/>
    <w:rsid w:val="004D610A"/>
    <w:rsid w:val="004D615A"/>
    <w:rsid w:val="004D66C1"/>
    <w:rsid w:val="004D6B2D"/>
    <w:rsid w:val="004D6F03"/>
    <w:rsid w:val="004E06B8"/>
    <w:rsid w:val="004E07BA"/>
    <w:rsid w:val="004E08BB"/>
    <w:rsid w:val="004E0B5C"/>
    <w:rsid w:val="004E10E2"/>
    <w:rsid w:val="004E1689"/>
    <w:rsid w:val="004E27B4"/>
    <w:rsid w:val="004E27D3"/>
    <w:rsid w:val="004E321E"/>
    <w:rsid w:val="004E34F2"/>
    <w:rsid w:val="004E35B8"/>
    <w:rsid w:val="004E4CD7"/>
    <w:rsid w:val="004E4D3C"/>
    <w:rsid w:val="004E528E"/>
    <w:rsid w:val="004E5781"/>
    <w:rsid w:val="004E61E9"/>
    <w:rsid w:val="004E647C"/>
    <w:rsid w:val="004E6F82"/>
    <w:rsid w:val="004E71EB"/>
    <w:rsid w:val="004E743F"/>
    <w:rsid w:val="004E77AE"/>
    <w:rsid w:val="004E7E7C"/>
    <w:rsid w:val="004F1617"/>
    <w:rsid w:val="004F18CF"/>
    <w:rsid w:val="004F1C1C"/>
    <w:rsid w:val="004F288D"/>
    <w:rsid w:val="004F2F1E"/>
    <w:rsid w:val="004F371E"/>
    <w:rsid w:val="004F38BA"/>
    <w:rsid w:val="004F41DB"/>
    <w:rsid w:val="004F4D2E"/>
    <w:rsid w:val="004F643D"/>
    <w:rsid w:val="004F6A08"/>
    <w:rsid w:val="004F7A3C"/>
    <w:rsid w:val="00500ACF"/>
    <w:rsid w:val="00500ADA"/>
    <w:rsid w:val="00500F13"/>
    <w:rsid w:val="00501198"/>
    <w:rsid w:val="005015A7"/>
    <w:rsid w:val="005017F7"/>
    <w:rsid w:val="00501BD1"/>
    <w:rsid w:val="0050283A"/>
    <w:rsid w:val="0050299D"/>
    <w:rsid w:val="00502B66"/>
    <w:rsid w:val="00502C64"/>
    <w:rsid w:val="00503DE4"/>
    <w:rsid w:val="0050413B"/>
    <w:rsid w:val="005046A1"/>
    <w:rsid w:val="00505567"/>
    <w:rsid w:val="005057FC"/>
    <w:rsid w:val="00505CD0"/>
    <w:rsid w:val="00505E6C"/>
    <w:rsid w:val="0050639A"/>
    <w:rsid w:val="005065AE"/>
    <w:rsid w:val="005067FB"/>
    <w:rsid w:val="00507173"/>
    <w:rsid w:val="00507553"/>
    <w:rsid w:val="00507C0A"/>
    <w:rsid w:val="00510FA4"/>
    <w:rsid w:val="0051117A"/>
    <w:rsid w:val="00511240"/>
    <w:rsid w:val="0051132C"/>
    <w:rsid w:val="00511C49"/>
    <w:rsid w:val="00512502"/>
    <w:rsid w:val="00513003"/>
    <w:rsid w:val="00513308"/>
    <w:rsid w:val="005136EE"/>
    <w:rsid w:val="00513C3C"/>
    <w:rsid w:val="00514761"/>
    <w:rsid w:val="00515140"/>
    <w:rsid w:val="00515562"/>
    <w:rsid w:val="005155FA"/>
    <w:rsid w:val="005159B3"/>
    <w:rsid w:val="00515D20"/>
    <w:rsid w:val="00515E25"/>
    <w:rsid w:val="00516A90"/>
    <w:rsid w:val="005172DA"/>
    <w:rsid w:val="00520945"/>
    <w:rsid w:val="00521E09"/>
    <w:rsid w:val="00521E3C"/>
    <w:rsid w:val="00522041"/>
    <w:rsid w:val="0052283D"/>
    <w:rsid w:val="00524168"/>
    <w:rsid w:val="0052463B"/>
    <w:rsid w:val="005246C2"/>
    <w:rsid w:val="00524BD2"/>
    <w:rsid w:val="00526616"/>
    <w:rsid w:val="00526AF1"/>
    <w:rsid w:val="00527F14"/>
    <w:rsid w:val="00527FF2"/>
    <w:rsid w:val="005304D2"/>
    <w:rsid w:val="005315B1"/>
    <w:rsid w:val="00532831"/>
    <w:rsid w:val="00533F72"/>
    <w:rsid w:val="00534438"/>
    <w:rsid w:val="00534529"/>
    <w:rsid w:val="00534ADC"/>
    <w:rsid w:val="00534BB3"/>
    <w:rsid w:val="00534CE0"/>
    <w:rsid w:val="0053564E"/>
    <w:rsid w:val="00535707"/>
    <w:rsid w:val="00535A8C"/>
    <w:rsid w:val="00535FD4"/>
    <w:rsid w:val="0054048C"/>
    <w:rsid w:val="005404CE"/>
    <w:rsid w:val="00540796"/>
    <w:rsid w:val="00540FED"/>
    <w:rsid w:val="0054131D"/>
    <w:rsid w:val="00541476"/>
    <w:rsid w:val="00541E71"/>
    <w:rsid w:val="0054201D"/>
    <w:rsid w:val="00542679"/>
    <w:rsid w:val="00544B69"/>
    <w:rsid w:val="005452AE"/>
    <w:rsid w:val="00545A28"/>
    <w:rsid w:val="0054639A"/>
    <w:rsid w:val="0054684E"/>
    <w:rsid w:val="00546AC5"/>
    <w:rsid w:val="00547B95"/>
    <w:rsid w:val="0055184D"/>
    <w:rsid w:val="00551EE3"/>
    <w:rsid w:val="00552227"/>
    <w:rsid w:val="00552483"/>
    <w:rsid w:val="0055283D"/>
    <w:rsid w:val="0055298B"/>
    <w:rsid w:val="00552BA3"/>
    <w:rsid w:val="00553D4F"/>
    <w:rsid w:val="005540B7"/>
    <w:rsid w:val="00554C76"/>
    <w:rsid w:val="00555328"/>
    <w:rsid w:val="0055533C"/>
    <w:rsid w:val="00555E07"/>
    <w:rsid w:val="00555FB8"/>
    <w:rsid w:val="00556408"/>
    <w:rsid w:val="005569E7"/>
    <w:rsid w:val="00556CEA"/>
    <w:rsid w:val="00557B24"/>
    <w:rsid w:val="00557C3F"/>
    <w:rsid w:val="00557D3F"/>
    <w:rsid w:val="0056048F"/>
    <w:rsid w:val="00560755"/>
    <w:rsid w:val="005607B5"/>
    <w:rsid w:val="00560983"/>
    <w:rsid w:val="00561E9D"/>
    <w:rsid w:val="00563CC7"/>
    <w:rsid w:val="00564501"/>
    <w:rsid w:val="00564E48"/>
    <w:rsid w:val="005650C8"/>
    <w:rsid w:val="0056519B"/>
    <w:rsid w:val="00565558"/>
    <w:rsid w:val="005668C7"/>
    <w:rsid w:val="00566965"/>
    <w:rsid w:val="00567F6F"/>
    <w:rsid w:val="0057085D"/>
    <w:rsid w:val="00570AB6"/>
    <w:rsid w:val="00571050"/>
    <w:rsid w:val="005719EB"/>
    <w:rsid w:val="00572136"/>
    <w:rsid w:val="00573036"/>
    <w:rsid w:val="00575039"/>
    <w:rsid w:val="005750B0"/>
    <w:rsid w:val="005754DC"/>
    <w:rsid w:val="0057593D"/>
    <w:rsid w:val="00575D88"/>
    <w:rsid w:val="00577471"/>
    <w:rsid w:val="005774A0"/>
    <w:rsid w:val="005774A2"/>
    <w:rsid w:val="00577785"/>
    <w:rsid w:val="00577A0C"/>
    <w:rsid w:val="00577A22"/>
    <w:rsid w:val="005803F4"/>
    <w:rsid w:val="0058094A"/>
    <w:rsid w:val="00581520"/>
    <w:rsid w:val="00581658"/>
    <w:rsid w:val="0058332D"/>
    <w:rsid w:val="0058341D"/>
    <w:rsid w:val="00583745"/>
    <w:rsid w:val="00584CD1"/>
    <w:rsid w:val="00584D4F"/>
    <w:rsid w:val="00584D53"/>
    <w:rsid w:val="00585E8B"/>
    <w:rsid w:val="00586041"/>
    <w:rsid w:val="005860E9"/>
    <w:rsid w:val="0058677C"/>
    <w:rsid w:val="00590345"/>
    <w:rsid w:val="005917F9"/>
    <w:rsid w:val="00591F57"/>
    <w:rsid w:val="005920CD"/>
    <w:rsid w:val="005929EA"/>
    <w:rsid w:val="00592D11"/>
    <w:rsid w:val="00593C02"/>
    <w:rsid w:val="00594B25"/>
    <w:rsid w:val="00594B9E"/>
    <w:rsid w:val="00594E0E"/>
    <w:rsid w:val="005950C8"/>
    <w:rsid w:val="00595860"/>
    <w:rsid w:val="00595C8F"/>
    <w:rsid w:val="00596005"/>
    <w:rsid w:val="00596BC6"/>
    <w:rsid w:val="00596C00"/>
    <w:rsid w:val="0059719C"/>
    <w:rsid w:val="0059735A"/>
    <w:rsid w:val="005A0AF5"/>
    <w:rsid w:val="005A165C"/>
    <w:rsid w:val="005A257F"/>
    <w:rsid w:val="005A2E01"/>
    <w:rsid w:val="005A3087"/>
    <w:rsid w:val="005A3435"/>
    <w:rsid w:val="005A3811"/>
    <w:rsid w:val="005A3A85"/>
    <w:rsid w:val="005A3C73"/>
    <w:rsid w:val="005A3EB0"/>
    <w:rsid w:val="005A3F94"/>
    <w:rsid w:val="005A40E2"/>
    <w:rsid w:val="005A41CF"/>
    <w:rsid w:val="005A45A0"/>
    <w:rsid w:val="005A495D"/>
    <w:rsid w:val="005A4BA3"/>
    <w:rsid w:val="005A5244"/>
    <w:rsid w:val="005A5957"/>
    <w:rsid w:val="005A5BB2"/>
    <w:rsid w:val="005A629D"/>
    <w:rsid w:val="005A653F"/>
    <w:rsid w:val="005A67EB"/>
    <w:rsid w:val="005A6E73"/>
    <w:rsid w:val="005A7FA3"/>
    <w:rsid w:val="005B0593"/>
    <w:rsid w:val="005B06AC"/>
    <w:rsid w:val="005B25D5"/>
    <w:rsid w:val="005B2C15"/>
    <w:rsid w:val="005B39CF"/>
    <w:rsid w:val="005B3CAB"/>
    <w:rsid w:val="005B3D79"/>
    <w:rsid w:val="005B52CD"/>
    <w:rsid w:val="005B58AC"/>
    <w:rsid w:val="005B6075"/>
    <w:rsid w:val="005B621A"/>
    <w:rsid w:val="005B64E7"/>
    <w:rsid w:val="005B70A1"/>
    <w:rsid w:val="005B750E"/>
    <w:rsid w:val="005B7E5F"/>
    <w:rsid w:val="005C10F6"/>
    <w:rsid w:val="005C2593"/>
    <w:rsid w:val="005C27B2"/>
    <w:rsid w:val="005C2E48"/>
    <w:rsid w:val="005C38BF"/>
    <w:rsid w:val="005C41C9"/>
    <w:rsid w:val="005C43FD"/>
    <w:rsid w:val="005C44CB"/>
    <w:rsid w:val="005C44F7"/>
    <w:rsid w:val="005C5601"/>
    <w:rsid w:val="005C5648"/>
    <w:rsid w:val="005C56B2"/>
    <w:rsid w:val="005C6805"/>
    <w:rsid w:val="005C7455"/>
    <w:rsid w:val="005D0788"/>
    <w:rsid w:val="005D08A9"/>
    <w:rsid w:val="005D0A62"/>
    <w:rsid w:val="005D0A7D"/>
    <w:rsid w:val="005D0BD1"/>
    <w:rsid w:val="005D0C62"/>
    <w:rsid w:val="005D0F1E"/>
    <w:rsid w:val="005D1B68"/>
    <w:rsid w:val="005D26B4"/>
    <w:rsid w:val="005D2DCB"/>
    <w:rsid w:val="005D314B"/>
    <w:rsid w:val="005D327D"/>
    <w:rsid w:val="005D3387"/>
    <w:rsid w:val="005D368C"/>
    <w:rsid w:val="005D3BDB"/>
    <w:rsid w:val="005D3D98"/>
    <w:rsid w:val="005D5108"/>
    <w:rsid w:val="005D5703"/>
    <w:rsid w:val="005D5CDF"/>
    <w:rsid w:val="005D5E55"/>
    <w:rsid w:val="005D6018"/>
    <w:rsid w:val="005D640F"/>
    <w:rsid w:val="005D6CCE"/>
    <w:rsid w:val="005D71D8"/>
    <w:rsid w:val="005D748A"/>
    <w:rsid w:val="005E1C7A"/>
    <w:rsid w:val="005E1EF3"/>
    <w:rsid w:val="005E217E"/>
    <w:rsid w:val="005E22AF"/>
    <w:rsid w:val="005E343F"/>
    <w:rsid w:val="005E36A8"/>
    <w:rsid w:val="005E3E92"/>
    <w:rsid w:val="005E3E9C"/>
    <w:rsid w:val="005E4532"/>
    <w:rsid w:val="005E4846"/>
    <w:rsid w:val="005E4EE9"/>
    <w:rsid w:val="005E5733"/>
    <w:rsid w:val="005E5C8E"/>
    <w:rsid w:val="005E6889"/>
    <w:rsid w:val="005E69BF"/>
    <w:rsid w:val="005E6DA5"/>
    <w:rsid w:val="005E6E06"/>
    <w:rsid w:val="005F0005"/>
    <w:rsid w:val="005F0B0B"/>
    <w:rsid w:val="005F1C4D"/>
    <w:rsid w:val="005F2414"/>
    <w:rsid w:val="005F3686"/>
    <w:rsid w:val="005F3DDC"/>
    <w:rsid w:val="005F4087"/>
    <w:rsid w:val="005F46B7"/>
    <w:rsid w:val="005F487D"/>
    <w:rsid w:val="005F4BFF"/>
    <w:rsid w:val="005F51CB"/>
    <w:rsid w:val="005F563A"/>
    <w:rsid w:val="005F5D6D"/>
    <w:rsid w:val="005F65B1"/>
    <w:rsid w:val="005F676B"/>
    <w:rsid w:val="005F6863"/>
    <w:rsid w:val="005F779B"/>
    <w:rsid w:val="00601124"/>
    <w:rsid w:val="00601D4E"/>
    <w:rsid w:val="00602310"/>
    <w:rsid w:val="00602CC0"/>
    <w:rsid w:val="00603192"/>
    <w:rsid w:val="00603952"/>
    <w:rsid w:val="00603A84"/>
    <w:rsid w:val="00603C87"/>
    <w:rsid w:val="00603D1A"/>
    <w:rsid w:val="00604DBF"/>
    <w:rsid w:val="00606C0C"/>
    <w:rsid w:val="00606F66"/>
    <w:rsid w:val="006076AE"/>
    <w:rsid w:val="00610188"/>
    <w:rsid w:val="00610192"/>
    <w:rsid w:val="006120F0"/>
    <w:rsid w:val="00612364"/>
    <w:rsid w:val="0061265C"/>
    <w:rsid w:val="00612FE7"/>
    <w:rsid w:val="0061362C"/>
    <w:rsid w:val="00613FA2"/>
    <w:rsid w:val="00614076"/>
    <w:rsid w:val="0061421A"/>
    <w:rsid w:val="00614ADE"/>
    <w:rsid w:val="00615108"/>
    <w:rsid w:val="0061537B"/>
    <w:rsid w:val="00615400"/>
    <w:rsid w:val="00615754"/>
    <w:rsid w:val="006161CD"/>
    <w:rsid w:val="006164A9"/>
    <w:rsid w:val="006168EA"/>
    <w:rsid w:val="00617120"/>
    <w:rsid w:val="00617924"/>
    <w:rsid w:val="00617A74"/>
    <w:rsid w:val="00617D82"/>
    <w:rsid w:val="00617DE3"/>
    <w:rsid w:val="00621AD9"/>
    <w:rsid w:val="006231F4"/>
    <w:rsid w:val="006235CF"/>
    <w:rsid w:val="00624578"/>
    <w:rsid w:val="00624673"/>
    <w:rsid w:val="006256CA"/>
    <w:rsid w:val="00625DA7"/>
    <w:rsid w:val="0062609A"/>
    <w:rsid w:val="0062681A"/>
    <w:rsid w:val="00626A81"/>
    <w:rsid w:val="0062746D"/>
    <w:rsid w:val="00627BD1"/>
    <w:rsid w:val="00627E39"/>
    <w:rsid w:val="00630490"/>
    <w:rsid w:val="00630883"/>
    <w:rsid w:val="00631566"/>
    <w:rsid w:val="00631EB5"/>
    <w:rsid w:val="00632099"/>
    <w:rsid w:val="006320C6"/>
    <w:rsid w:val="00632286"/>
    <w:rsid w:val="006336C6"/>
    <w:rsid w:val="006337D5"/>
    <w:rsid w:val="006348B5"/>
    <w:rsid w:val="00634F64"/>
    <w:rsid w:val="006352B5"/>
    <w:rsid w:val="00635786"/>
    <w:rsid w:val="00636154"/>
    <w:rsid w:val="00636CFF"/>
    <w:rsid w:val="0063721E"/>
    <w:rsid w:val="00637FAB"/>
    <w:rsid w:val="00640C03"/>
    <w:rsid w:val="00641088"/>
    <w:rsid w:val="006415A2"/>
    <w:rsid w:val="00641606"/>
    <w:rsid w:val="00641AED"/>
    <w:rsid w:val="00643137"/>
    <w:rsid w:val="00645652"/>
    <w:rsid w:val="00645A1A"/>
    <w:rsid w:val="00645C8A"/>
    <w:rsid w:val="006460E0"/>
    <w:rsid w:val="00646430"/>
    <w:rsid w:val="00646927"/>
    <w:rsid w:val="00646B7B"/>
    <w:rsid w:val="00646BBB"/>
    <w:rsid w:val="00646ED8"/>
    <w:rsid w:val="00647408"/>
    <w:rsid w:val="006501C2"/>
    <w:rsid w:val="006506BE"/>
    <w:rsid w:val="0065077C"/>
    <w:rsid w:val="0065093D"/>
    <w:rsid w:val="00650EBD"/>
    <w:rsid w:val="0065261E"/>
    <w:rsid w:val="0065268D"/>
    <w:rsid w:val="00652868"/>
    <w:rsid w:val="00652BC7"/>
    <w:rsid w:val="00652BEB"/>
    <w:rsid w:val="006532C1"/>
    <w:rsid w:val="0065368C"/>
    <w:rsid w:val="006537F9"/>
    <w:rsid w:val="00654A60"/>
    <w:rsid w:val="00654F47"/>
    <w:rsid w:val="006557FB"/>
    <w:rsid w:val="00656AF4"/>
    <w:rsid w:val="00656CE3"/>
    <w:rsid w:val="006571B7"/>
    <w:rsid w:val="00657801"/>
    <w:rsid w:val="006578D5"/>
    <w:rsid w:val="00657F54"/>
    <w:rsid w:val="00657F8E"/>
    <w:rsid w:val="006600A1"/>
    <w:rsid w:val="0066026F"/>
    <w:rsid w:val="00660492"/>
    <w:rsid w:val="00660EFD"/>
    <w:rsid w:val="00661349"/>
    <w:rsid w:val="0066134B"/>
    <w:rsid w:val="006614F9"/>
    <w:rsid w:val="00661FE0"/>
    <w:rsid w:val="006623F2"/>
    <w:rsid w:val="00663329"/>
    <w:rsid w:val="006637CA"/>
    <w:rsid w:val="006640AF"/>
    <w:rsid w:val="0066442A"/>
    <w:rsid w:val="0066497F"/>
    <w:rsid w:val="00665563"/>
    <w:rsid w:val="00665811"/>
    <w:rsid w:val="00665A95"/>
    <w:rsid w:val="006663F8"/>
    <w:rsid w:val="006672B4"/>
    <w:rsid w:val="00667512"/>
    <w:rsid w:val="00667542"/>
    <w:rsid w:val="00667A3A"/>
    <w:rsid w:val="00667A48"/>
    <w:rsid w:val="00670601"/>
    <w:rsid w:val="00670811"/>
    <w:rsid w:val="00671D92"/>
    <w:rsid w:val="006726CD"/>
    <w:rsid w:val="00673865"/>
    <w:rsid w:val="00673A88"/>
    <w:rsid w:val="00674626"/>
    <w:rsid w:val="00674680"/>
    <w:rsid w:val="0067479D"/>
    <w:rsid w:val="00674933"/>
    <w:rsid w:val="0067504E"/>
    <w:rsid w:val="00675BDB"/>
    <w:rsid w:val="00675CEB"/>
    <w:rsid w:val="00675E4B"/>
    <w:rsid w:val="006765AC"/>
    <w:rsid w:val="006774B5"/>
    <w:rsid w:val="00677549"/>
    <w:rsid w:val="00677A16"/>
    <w:rsid w:val="006804CF"/>
    <w:rsid w:val="006804ED"/>
    <w:rsid w:val="00680BAE"/>
    <w:rsid w:val="00681442"/>
    <w:rsid w:val="00681E0E"/>
    <w:rsid w:val="00682487"/>
    <w:rsid w:val="00682558"/>
    <w:rsid w:val="00682935"/>
    <w:rsid w:val="006829F7"/>
    <w:rsid w:val="006831EF"/>
    <w:rsid w:val="0068378B"/>
    <w:rsid w:val="00683BA6"/>
    <w:rsid w:val="00684532"/>
    <w:rsid w:val="006848F2"/>
    <w:rsid w:val="0068597B"/>
    <w:rsid w:val="006859F6"/>
    <w:rsid w:val="00685B03"/>
    <w:rsid w:val="00685CA3"/>
    <w:rsid w:val="006865F0"/>
    <w:rsid w:val="00686773"/>
    <w:rsid w:val="00686C03"/>
    <w:rsid w:val="00686D2E"/>
    <w:rsid w:val="00687028"/>
    <w:rsid w:val="006877FD"/>
    <w:rsid w:val="00692F68"/>
    <w:rsid w:val="006937AA"/>
    <w:rsid w:val="00693950"/>
    <w:rsid w:val="00693A02"/>
    <w:rsid w:val="00693D6E"/>
    <w:rsid w:val="00693DC7"/>
    <w:rsid w:val="00693EA4"/>
    <w:rsid w:val="006946F1"/>
    <w:rsid w:val="00695993"/>
    <w:rsid w:val="0069603E"/>
    <w:rsid w:val="00696655"/>
    <w:rsid w:val="00696D01"/>
    <w:rsid w:val="00697F5E"/>
    <w:rsid w:val="006A050A"/>
    <w:rsid w:val="006A057D"/>
    <w:rsid w:val="006A07D2"/>
    <w:rsid w:val="006A0A8F"/>
    <w:rsid w:val="006A0BEF"/>
    <w:rsid w:val="006A1339"/>
    <w:rsid w:val="006A136F"/>
    <w:rsid w:val="006A16CD"/>
    <w:rsid w:val="006A29D8"/>
    <w:rsid w:val="006A2E45"/>
    <w:rsid w:val="006A418C"/>
    <w:rsid w:val="006A4AD9"/>
    <w:rsid w:val="006A4B1E"/>
    <w:rsid w:val="006A5014"/>
    <w:rsid w:val="006A5CD0"/>
    <w:rsid w:val="006A5EBA"/>
    <w:rsid w:val="006A62DB"/>
    <w:rsid w:val="006A6528"/>
    <w:rsid w:val="006A7497"/>
    <w:rsid w:val="006A7824"/>
    <w:rsid w:val="006A7FE0"/>
    <w:rsid w:val="006B0017"/>
    <w:rsid w:val="006B06AD"/>
    <w:rsid w:val="006B0F6E"/>
    <w:rsid w:val="006B14B6"/>
    <w:rsid w:val="006B1FF3"/>
    <w:rsid w:val="006B21F3"/>
    <w:rsid w:val="006B3585"/>
    <w:rsid w:val="006B3A72"/>
    <w:rsid w:val="006B3BE5"/>
    <w:rsid w:val="006B4050"/>
    <w:rsid w:val="006B51A8"/>
    <w:rsid w:val="006B5605"/>
    <w:rsid w:val="006B5C71"/>
    <w:rsid w:val="006B6167"/>
    <w:rsid w:val="006B7D17"/>
    <w:rsid w:val="006C0053"/>
    <w:rsid w:val="006C0952"/>
    <w:rsid w:val="006C0C2D"/>
    <w:rsid w:val="006C1256"/>
    <w:rsid w:val="006C174B"/>
    <w:rsid w:val="006C1F07"/>
    <w:rsid w:val="006C29CB"/>
    <w:rsid w:val="006C2A51"/>
    <w:rsid w:val="006C2BF7"/>
    <w:rsid w:val="006C2E11"/>
    <w:rsid w:val="006C3144"/>
    <w:rsid w:val="006C4519"/>
    <w:rsid w:val="006C48E1"/>
    <w:rsid w:val="006C5FDD"/>
    <w:rsid w:val="006C685B"/>
    <w:rsid w:val="006C734C"/>
    <w:rsid w:val="006C7A66"/>
    <w:rsid w:val="006C7F58"/>
    <w:rsid w:val="006D035E"/>
    <w:rsid w:val="006D048E"/>
    <w:rsid w:val="006D078B"/>
    <w:rsid w:val="006D095C"/>
    <w:rsid w:val="006D0980"/>
    <w:rsid w:val="006D0B44"/>
    <w:rsid w:val="006D138B"/>
    <w:rsid w:val="006D201F"/>
    <w:rsid w:val="006D289B"/>
    <w:rsid w:val="006D2E29"/>
    <w:rsid w:val="006D4AAF"/>
    <w:rsid w:val="006D642C"/>
    <w:rsid w:val="006D6DCD"/>
    <w:rsid w:val="006D6EA3"/>
    <w:rsid w:val="006D7F5B"/>
    <w:rsid w:val="006D7FEB"/>
    <w:rsid w:val="006E01B9"/>
    <w:rsid w:val="006E09D1"/>
    <w:rsid w:val="006E0A87"/>
    <w:rsid w:val="006E140E"/>
    <w:rsid w:val="006E19E7"/>
    <w:rsid w:val="006E1F39"/>
    <w:rsid w:val="006E23D2"/>
    <w:rsid w:val="006E2765"/>
    <w:rsid w:val="006E2A20"/>
    <w:rsid w:val="006E3671"/>
    <w:rsid w:val="006E4A59"/>
    <w:rsid w:val="006E5195"/>
    <w:rsid w:val="006E5C56"/>
    <w:rsid w:val="006E647C"/>
    <w:rsid w:val="006E6515"/>
    <w:rsid w:val="006E6541"/>
    <w:rsid w:val="006E6CD1"/>
    <w:rsid w:val="006E73AD"/>
    <w:rsid w:val="006E7F4C"/>
    <w:rsid w:val="006F0208"/>
    <w:rsid w:val="006F035C"/>
    <w:rsid w:val="006F0513"/>
    <w:rsid w:val="006F0834"/>
    <w:rsid w:val="006F16A0"/>
    <w:rsid w:val="006F1706"/>
    <w:rsid w:val="006F19FD"/>
    <w:rsid w:val="006F1C88"/>
    <w:rsid w:val="006F2449"/>
    <w:rsid w:val="006F25E4"/>
    <w:rsid w:val="006F2684"/>
    <w:rsid w:val="006F272F"/>
    <w:rsid w:val="006F2D75"/>
    <w:rsid w:val="006F3767"/>
    <w:rsid w:val="006F417A"/>
    <w:rsid w:val="006F440E"/>
    <w:rsid w:val="006F442C"/>
    <w:rsid w:val="006F453D"/>
    <w:rsid w:val="006F51FF"/>
    <w:rsid w:val="006F5833"/>
    <w:rsid w:val="006F6553"/>
    <w:rsid w:val="006F6C37"/>
    <w:rsid w:val="006F70A8"/>
    <w:rsid w:val="006F777D"/>
    <w:rsid w:val="006F7A8D"/>
    <w:rsid w:val="00700497"/>
    <w:rsid w:val="007009DE"/>
    <w:rsid w:val="00700AAE"/>
    <w:rsid w:val="007024F2"/>
    <w:rsid w:val="0070268B"/>
    <w:rsid w:val="007029F4"/>
    <w:rsid w:val="00704E52"/>
    <w:rsid w:val="00704F77"/>
    <w:rsid w:val="00706788"/>
    <w:rsid w:val="0070699A"/>
    <w:rsid w:val="00706CC2"/>
    <w:rsid w:val="00707740"/>
    <w:rsid w:val="007079B9"/>
    <w:rsid w:val="007079CB"/>
    <w:rsid w:val="00707A35"/>
    <w:rsid w:val="00710114"/>
    <w:rsid w:val="007101F0"/>
    <w:rsid w:val="00710273"/>
    <w:rsid w:val="00710359"/>
    <w:rsid w:val="0071035E"/>
    <w:rsid w:val="00711AF1"/>
    <w:rsid w:val="00712132"/>
    <w:rsid w:val="00713312"/>
    <w:rsid w:val="007138F2"/>
    <w:rsid w:val="00713E3C"/>
    <w:rsid w:val="00714243"/>
    <w:rsid w:val="00714BCC"/>
    <w:rsid w:val="00715540"/>
    <w:rsid w:val="00716278"/>
    <w:rsid w:val="007168D6"/>
    <w:rsid w:val="00717BE5"/>
    <w:rsid w:val="00717F82"/>
    <w:rsid w:val="0072005E"/>
    <w:rsid w:val="00720350"/>
    <w:rsid w:val="00720428"/>
    <w:rsid w:val="00720BA6"/>
    <w:rsid w:val="00721179"/>
    <w:rsid w:val="007218E4"/>
    <w:rsid w:val="00722D8F"/>
    <w:rsid w:val="00722E31"/>
    <w:rsid w:val="00723184"/>
    <w:rsid w:val="007234DE"/>
    <w:rsid w:val="0072355A"/>
    <w:rsid w:val="00723A2D"/>
    <w:rsid w:val="007241B8"/>
    <w:rsid w:val="007244C9"/>
    <w:rsid w:val="00724719"/>
    <w:rsid w:val="0072477E"/>
    <w:rsid w:val="00724C01"/>
    <w:rsid w:val="00724DEA"/>
    <w:rsid w:val="007254CB"/>
    <w:rsid w:val="00725B73"/>
    <w:rsid w:val="0072612B"/>
    <w:rsid w:val="007267EB"/>
    <w:rsid w:val="007277B4"/>
    <w:rsid w:val="007279A0"/>
    <w:rsid w:val="00727ED1"/>
    <w:rsid w:val="0073121E"/>
    <w:rsid w:val="00732971"/>
    <w:rsid w:val="00733AA7"/>
    <w:rsid w:val="00733ABB"/>
    <w:rsid w:val="007341F5"/>
    <w:rsid w:val="007356F4"/>
    <w:rsid w:val="007362E8"/>
    <w:rsid w:val="0073685F"/>
    <w:rsid w:val="00736DE2"/>
    <w:rsid w:val="0073704F"/>
    <w:rsid w:val="00737B42"/>
    <w:rsid w:val="007400D4"/>
    <w:rsid w:val="0074082B"/>
    <w:rsid w:val="00740AA5"/>
    <w:rsid w:val="00740BCD"/>
    <w:rsid w:val="00740DB2"/>
    <w:rsid w:val="007418A4"/>
    <w:rsid w:val="00741C66"/>
    <w:rsid w:val="00742338"/>
    <w:rsid w:val="00743766"/>
    <w:rsid w:val="00743806"/>
    <w:rsid w:val="00743952"/>
    <w:rsid w:val="00743BCF"/>
    <w:rsid w:val="00744044"/>
    <w:rsid w:val="00744B95"/>
    <w:rsid w:val="00744DF1"/>
    <w:rsid w:val="007457E1"/>
    <w:rsid w:val="007458A4"/>
    <w:rsid w:val="00745AE2"/>
    <w:rsid w:val="00745DB3"/>
    <w:rsid w:val="00746156"/>
    <w:rsid w:val="00746696"/>
    <w:rsid w:val="00746E46"/>
    <w:rsid w:val="007475DB"/>
    <w:rsid w:val="007477C7"/>
    <w:rsid w:val="0075053F"/>
    <w:rsid w:val="00751523"/>
    <w:rsid w:val="00751C00"/>
    <w:rsid w:val="00751D74"/>
    <w:rsid w:val="00751EB2"/>
    <w:rsid w:val="00752A4B"/>
    <w:rsid w:val="007532A4"/>
    <w:rsid w:val="00753583"/>
    <w:rsid w:val="00753AA6"/>
    <w:rsid w:val="00754106"/>
    <w:rsid w:val="00754217"/>
    <w:rsid w:val="00754780"/>
    <w:rsid w:val="00754879"/>
    <w:rsid w:val="00754960"/>
    <w:rsid w:val="00754B54"/>
    <w:rsid w:val="00754E93"/>
    <w:rsid w:val="00754F03"/>
    <w:rsid w:val="007552E7"/>
    <w:rsid w:val="0075563D"/>
    <w:rsid w:val="007557CC"/>
    <w:rsid w:val="00756A2C"/>
    <w:rsid w:val="00756F7E"/>
    <w:rsid w:val="007570BF"/>
    <w:rsid w:val="007574D5"/>
    <w:rsid w:val="00760062"/>
    <w:rsid w:val="00760710"/>
    <w:rsid w:val="00760A97"/>
    <w:rsid w:val="00760BC1"/>
    <w:rsid w:val="00760C62"/>
    <w:rsid w:val="00760D4F"/>
    <w:rsid w:val="0076155A"/>
    <w:rsid w:val="007615D4"/>
    <w:rsid w:val="00762139"/>
    <w:rsid w:val="00762C73"/>
    <w:rsid w:val="00762EA3"/>
    <w:rsid w:val="00762EB3"/>
    <w:rsid w:val="00763025"/>
    <w:rsid w:val="00763169"/>
    <w:rsid w:val="0076387B"/>
    <w:rsid w:val="007638B6"/>
    <w:rsid w:val="00764638"/>
    <w:rsid w:val="00764A7D"/>
    <w:rsid w:val="00764B16"/>
    <w:rsid w:val="00764E1D"/>
    <w:rsid w:val="00765C10"/>
    <w:rsid w:val="0076695A"/>
    <w:rsid w:val="00767129"/>
    <w:rsid w:val="0076763D"/>
    <w:rsid w:val="007676C4"/>
    <w:rsid w:val="007709A2"/>
    <w:rsid w:val="007710FF"/>
    <w:rsid w:val="0077122E"/>
    <w:rsid w:val="007712A0"/>
    <w:rsid w:val="007712ED"/>
    <w:rsid w:val="00772019"/>
    <w:rsid w:val="00772097"/>
    <w:rsid w:val="00772573"/>
    <w:rsid w:val="007734FC"/>
    <w:rsid w:val="007758A3"/>
    <w:rsid w:val="00776D95"/>
    <w:rsid w:val="0077780B"/>
    <w:rsid w:val="00777885"/>
    <w:rsid w:val="00777D24"/>
    <w:rsid w:val="00780420"/>
    <w:rsid w:val="00780549"/>
    <w:rsid w:val="007806C7"/>
    <w:rsid w:val="00780C74"/>
    <w:rsid w:val="00780EC2"/>
    <w:rsid w:val="00781356"/>
    <w:rsid w:val="00782A47"/>
    <w:rsid w:val="007833B2"/>
    <w:rsid w:val="00783EC6"/>
    <w:rsid w:val="007847E0"/>
    <w:rsid w:val="0078498A"/>
    <w:rsid w:val="00784BA6"/>
    <w:rsid w:val="00785623"/>
    <w:rsid w:val="007867C3"/>
    <w:rsid w:val="00786B5B"/>
    <w:rsid w:val="00790147"/>
    <w:rsid w:val="00790CAF"/>
    <w:rsid w:val="007915C1"/>
    <w:rsid w:val="00791DD2"/>
    <w:rsid w:val="007927A9"/>
    <w:rsid w:val="0079322B"/>
    <w:rsid w:val="007932AE"/>
    <w:rsid w:val="007935F6"/>
    <w:rsid w:val="00793B64"/>
    <w:rsid w:val="0079437F"/>
    <w:rsid w:val="0079461E"/>
    <w:rsid w:val="007948EB"/>
    <w:rsid w:val="0079512D"/>
    <w:rsid w:val="007957CD"/>
    <w:rsid w:val="00795D20"/>
    <w:rsid w:val="00796160"/>
    <w:rsid w:val="007972BC"/>
    <w:rsid w:val="007975D7"/>
    <w:rsid w:val="00797B65"/>
    <w:rsid w:val="007A0C3F"/>
    <w:rsid w:val="007A1440"/>
    <w:rsid w:val="007A171D"/>
    <w:rsid w:val="007A1779"/>
    <w:rsid w:val="007A1DC8"/>
    <w:rsid w:val="007A313F"/>
    <w:rsid w:val="007A408E"/>
    <w:rsid w:val="007A41DD"/>
    <w:rsid w:val="007A4984"/>
    <w:rsid w:val="007A52E2"/>
    <w:rsid w:val="007A5801"/>
    <w:rsid w:val="007A6678"/>
    <w:rsid w:val="007B0429"/>
    <w:rsid w:val="007B04EA"/>
    <w:rsid w:val="007B0C78"/>
    <w:rsid w:val="007B144A"/>
    <w:rsid w:val="007B2F46"/>
    <w:rsid w:val="007B3016"/>
    <w:rsid w:val="007B3493"/>
    <w:rsid w:val="007B3B58"/>
    <w:rsid w:val="007B3EFE"/>
    <w:rsid w:val="007B4609"/>
    <w:rsid w:val="007B4CEB"/>
    <w:rsid w:val="007B50B0"/>
    <w:rsid w:val="007B59E1"/>
    <w:rsid w:val="007B5F13"/>
    <w:rsid w:val="007B69C9"/>
    <w:rsid w:val="007B7064"/>
    <w:rsid w:val="007B79DF"/>
    <w:rsid w:val="007B7D84"/>
    <w:rsid w:val="007C0390"/>
    <w:rsid w:val="007C03D7"/>
    <w:rsid w:val="007C082C"/>
    <w:rsid w:val="007C0994"/>
    <w:rsid w:val="007C12B0"/>
    <w:rsid w:val="007C1320"/>
    <w:rsid w:val="007C146E"/>
    <w:rsid w:val="007C15F3"/>
    <w:rsid w:val="007C2B2F"/>
    <w:rsid w:val="007C2B69"/>
    <w:rsid w:val="007C3296"/>
    <w:rsid w:val="007C3350"/>
    <w:rsid w:val="007C3458"/>
    <w:rsid w:val="007C3BD5"/>
    <w:rsid w:val="007C3CC9"/>
    <w:rsid w:val="007C40CB"/>
    <w:rsid w:val="007C544A"/>
    <w:rsid w:val="007C552D"/>
    <w:rsid w:val="007C596B"/>
    <w:rsid w:val="007C6019"/>
    <w:rsid w:val="007C65EC"/>
    <w:rsid w:val="007C6D2E"/>
    <w:rsid w:val="007D006E"/>
    <w:rsid w:val="007D0930"/>
    <w:rsid w:val="007D1585"/>
    <w:rsid w:val="007D2037"/>
    <w:rsid w:val="007D2525"/>
    <w:rsid w:val="007D2BFE"/>
    <w:rsid w:val="007D2CF1"/>
    <w:rsid w:val="007D3889"/>
    <w:rsid w:val="007D42E4"/>
    <w:rsid w:val="007D5148"/>
    <w:rsid w:val="007D51C3"/>
    <w:rsid w:val="007D5AA4"/>
    <w:rsid w:val="007D5EFF"/>
    <w:rsid w:val="007D6819"/>
    <w:rsid w:val="007D68E6"/>
    <w:rsid w:val="007D6BCC"/>
    <w:rsid w:val="007D776C"/>
    <w:rsid w:val="007D7F6A"/>
    <w:rsid w:val="007E01FD"/>
    <w:rsid w:val="007E0350"/>
    <w:rsid w:val="007E0D15"/>
    <w:rsid w:val="007E1694"/>
    <w:rsid w:val="007E1C3E"/>
    <w:rsid w:val="007E2728"/>
    <w:rsid w:val="007E36D3"/>
    <w:rsid w:val="007E38C1"/>
    <w:rsid w:val="007E3BE6"/>
    <w:rsid w:val="007E3C66"/>
    <w:rsid w:val="007E4890"/>
    <w:rsid w:val="007E4F86"/>
    <w:rsid w:val="007E5014"/>
    <w:rsid w:val="007E54DC"/>
    <w:rsid w:val="007E6691"/>
    <w:rsid w:val="007E6C4E"/>
    <w:rsid w:val="007E6F2F"/>
    <w:rsid w:val="007E735F"/>
    <w:rsid w:val="007E73A6"/>
    <w:rsid w:val="007E74EA"/>
    <w:rsid w:val="007E7F85"/>
    <w:rsid w:val="007F066C"/>
    <w:rsid w:val="007F10E5"/>
    <w:rsid w:val="007F1495"/>
    <w:rsid w:val="007F1A96"/>
    <w:rsid w:val="007F2828"/>
    <w:rsid w:val="007F29A6"/>
    <w:rsid w:val="007F3850"/>
    <w:rsid w:val="007F4428"/>
    <w:rsid w:val="007F55B9"/>
    <w:rsid w:val="007F6D09"/>
    <w:rsid w:val="007F6D0A"/>
    <w:rsid w:val="007F6F47"/>
    <w:rsid w:val="007F79CD"/>
    <w:rsid w:val="007F7A4A"/>
    <w:rsid w:val="008008AE"/>
    <w:rsid w:val="00801263"/>
    <w:rsid w:val="008013ED"/>
    <w:rsid w:val="0080186F"/>
    <w:rsid w:val="00801A69"/>
    <w:rsid w:val="00801FEE"/>
    <w:rsid w:val="00802BE1"/>
    <w:rsid w:val="00802D09"/>
    <w:rsid w:val="0080364A"/>
    <w:rsid w:val="00803939"/>
    <w:rsid w:val="008046AB"/>
    <w:rsid w:val="008050AF"/>
    <w:rsid w:val="008054F1"/>
    <w:rsid w:val="008056DF"/>
    <w:rsid w:val="00805943"/>
    <w:rsid w:val="00805976"/>
    <w:rsid w:val="00805A8F"/>
    <w:rsid w:val="00805F03"/>
    <w:rsid w:val="00805F83"/>
    <w:rsid w:val="0080665A"/>
    <w:rsid w:val="00806920"/>
    <w:rsid w:val="008069FC"/>
    <w:rsid w:val="00807208"/>
    <w:rsid w:val="008072E1"/>
    <w:rsid w:val="00807B2B"/>
    <w:rsid w:val="00807CC7"/>
    <w:rsid w:val="00807DD2"/>
    <w:rsid w:val="0081030C"/>
    <w:rsid w:val="008104DD"/>
    <w:rsid w:val="00810B2E"/>
    <w:rsid w:val="00810BA6"/>
    <w:rsid w:val="00810CD7"/>
    <w:rsid w:val="008116C3"/>
    <w:rsid w:val="00811DEA"/>
    <w:rsid w:val="00812B8D"/>
    <w:rsid w:val="00813104"/>
    <w:rsid w:val="0081332B"/>
    <w:rsid w:val="00813889"/>
    <w:rsid w:val="00813E9D"/>
    <w:rsid w:val="00813EBF"/>
    <w:rsid w:val="00814305"/>
    <w:rsid w:val="00814733"/>
    <w:rsid w:val="0081483C"/>
    <w:rsid w:val="00814908"/>
    <w:rsid w:val="00814F93"/>
    <w:rsid w:val="00815A32"/>
    <w:rsid w:val="00816023"/>
    <w:rsid w:val="00820F6D"/>
    <w:rsid w:val="00821A4D"/>
    <w:rsid w:val="00821D30"/>
    <w:rsid w:val="00822AE0"/>
    <w:rsid w:val="0082338D"/>
    <w:rsid w:val="00823693"/>
    <w:rsid w:val="00823D73"/>
    <w:rsid w:val="00823F1F"/>
    <w:rsid w:val="00823F4D"/>
    <w:rsid w:val="00824F31"/>
    <w:rsid w:val="0082500C"/>
    <w:rsid w:val="0082549E"/>
    <w:rsid w:val="008254BD"/>
    <w:rsid w:val="008254C2"/>
    <w:rsid w:val="0082583A"/>
    <w:rsid w:val="00825849"/>
    <w:rsid w:val="00825B4F"/>
    <w:rsid w:val="00825DBE"/>
    <w:rsid w:val="00826AA7"/>
    <w:rsid w:val="00827210"/>
    <w:rsid w:val="00827E50"/>
    <w:rsid w:val="0083074D"/>
    <w:rsid w:val="00830C48"/>
    <w:rsid w:val="008312CC"/>
    <w:rsid w:val="0083193D"/>
    <w:rsid w:val="00831FA4"/>
    <w:rsid w:val="00832B23"/>
    <w:rsid w:val="00833FBC"/>
    <w:rsid w:val="00834918"/>
    <w:rsid w:val="008366AE"/>
    <w:rsid w:val="008373A7"/>
    <w:rsid w:val="00837FDD"/>
    <w:rsid w:val="00841404"/>
    <w:rsid w:val="00841ED9"/>
    <w:rsid w:val="008425EB"/>
    <w:rsid w:val="008429B9"/>
    <w:rsid w:val="008429BE"/>
    <w:rsid w:val="00843A0D"/>
    <w:rsid w:val="008441A7"/>
    <w:rsid w:val="008451A7"/>
    <w:rsid w:val="008468A0"/>
    <w:rsid w:val="008470E3"/>
    <w:rsid w:val="0084739E"/>
    <w:rsid w:val="00847CF3"/>
    <w:rsid w:val="00850225"/>
    <w:rsid w:val="00850E36"/>
    <w:rsid w:val="0085138D"/>
    <w:rsid w:val="00852577"/>
    <w:rsid w:val="00852D04"/>
    <w:rsid w:val="0085393D"/>
    <w:rsid w:val="00853A65"/>
    <w:rsid w:val="00854993"/>
    <w:rsid w:val="00854B20"/>
    <w:rsid w:val="00854FC3"/>
    <w:rsid w:val="00855622"/>
    <w:rsid w:val="00855B64"/>
    <w:rsid w:val="008560BE"/>
    <w:rsid w:val="0085654B"/>
    <w:rsid w:val="008567A4"/>
    <w:rsid w:val="00856A30"/>
    <w:rsid w:val="008576B0"/>
    <w:rsid w:val="00857ADE"/>
    <w:rsid w:val="00857D29"/>
    <w:rsid w:val="00860519"/>
    <w:rsid w:val="00860BE4"/>
    <w:rsid w:val="0086101C"/>
    <w:rsid w:val="0086124C"/>
    <w:rsid w:val="00862262"/>
    <w:rsid w:val="00862280"/>
    <w:rsid w:val="008623C1"/>
    <w:rsid w:val="008631FC"/>
    <w:rsid w:val="008638C6"/>
    <w:rsid w:val="00864D94"/>
    <w:rsid w:val="00865022"/>
    <w:rsid w:val="00866664"/>
    <w:rsid w:val="00866AF2"/>
    <w:rsid w:val="00866E1A"/>
    <w:rsid w:val="00870257"/>
    <w:rsid w:val="00871038"/>
    <w:rsid w:val="008714FF"/>
    <w:rsid w:val="008715E0"/>
    <w:rsid w:val="0087192D"/>
    <w:rsid w:val="00871A2E"/>
    <w:rsid w:val="00871B4B"/>
    <w:rsid w:val="0087303F"/>
    <w:rsid w:val="008730CF"/>
    <w:rsid w:val="008731DF"/>
    <w:rsid w:val="00873426"/>
    <w:rsid w:val="00873AD5"/>
    <w:rsid w:val="00873C69"/>
    <w:rsid w:val="00874151"/>
    <w:rsid w:val="008745D8"/>
    <w:rsid w:val="0087538D"/>
    <w:rsid w:val="00875EC2"/>
    <w:rsid w:val="00876151"/>
    <w:rsid w:val="00876675"/>
    <w:rsid w:val="00876DFE"/>
    <w:rsid w:val="00877446"/>
    <w:rsid w:val="00877C98"/>
    <w:rsid w:val="008800F4"/>
    <w:rsid w:val="00880A13"/>
    <w:rsid w:val="00881F0D"/>
    <w:rsid w:val="00882746"/>
    <w:rsid w:val="008829E1"/>
    <w:rsid w:val="008839B2"/>
    <w:rsid w:val="00883A3B"/>
    <w:rsid w:val="00884F4E"/>
    <w:rsid w:val="00885900"/>
    <w:rsid w:val="00885D6A"/>
    <w:rsid w:val="00885DB7"/>
    <w:rsid w:val="008866AE"/>
    <w:rsid w:val="0088709A"/>
    <w:rsid w:val="00887442"/>
    <w:rsid w:val="008877B7"/>
    <w:rsid w:val="00887C77"/>
    <w:rsid w:val="00887DCA"/>
    <w:rsid w:val="00890588"/>
    <w:rsid w:val="008919A6"/>
    <w:rsid w:val="00892D43"/>
    <w:rsid w:val="00893112"/>
    <w:rsid w:val="008932DD"/>
    <w:rsid w:val="00893A7A"/>
    <w:rsid w:val="0089417D"/>
    <w:rsid w:val="008945E7"/>
    <w:rsid w:val="00895129"/>
    <w:rsid w:val="008956DF"/>
    <w:rsid w:val="00895784"/>
    <w:rsid w:val="00895F5B"/>
    <w:rsid w:val="00896E7B"/>
    <w:rsid w:val="00897BC2"/>
    <w:rsid w:val="008A06E9"/>
    <w:rsid w:val="008A0865"/>
    <w:rsid w:val="008A1443"/>
    <w:rsid w:val="008A1460"/>
    <w:rsid w:val="008A1518"/>
    <w:rsid w:val="008A222C"/>
    <w:rsid w:val="008A2825"/>
    <w:rsid w:val="008A2CB7"/>
    <w:rsid w:val="008A325A"/>
    <w:rsid w:val="008A46F7"/>
    <w:rsid w:val="008A4A53"/>
    <w:rsid w:val="008A55FF"/>
    <w:rsid w:val="008A599B"/>
    <w:rsid w:val="008A6FD4"/>
    <w:rsid w:val="008A79E6"/>
    <w:rsid w:val="008B021F"/>
    <w:rsid w:val="008B07C0"/>
    <w:rsid w:val="008B1999"/>
    <w:rsid w:val="008B282D"/>
    <w:rsid w:val="008B2E1F"/>
    <w:rsid w:val="008B4038"/>
    <w:rsid w:val="008B43CB"/>
    <w:rsid w:val="008B47E8"/>
    <w:rsid w:val="008B485D"/>
    <w:rsid w:val="008B4875"/>
    <w:rsid w:val="008B4E3E"/>
    <w:rsid w:val="008B536B"/>
    <w:rsid w:val="008B58ED"/>
    <w:rsid w:val="008B62CD"/>
    <w:rsid w:val="008B7B5D"/>
    <w:rsid w:val="008B7B69"/>
    <w:rsid w:val="008C0373"/>
    <w:rsid w:val="008C09FB"/>
    <w:rsid w:val="008C1711"/>
    <w:rsid w:val="008C1863"/>
    <w:rsid w:val="008C1AAD"/>
    <w:rsid w:val="008C1EC5"/>
    <w:rsid w:val="008C2FFE"/>
    <w:rsid w:val="008C32B5"/>
    <w:rsid w:val="008C3B65"/>
    <w:rsid w:val="008C44BA"/>
    <w:rsid w:val="008C5273"/>
    <w:rsid w:val="008C6A12"/>
    <w:rsid w:val="008C6E4C"/>
    <w:rsid w:val="008D0325"/>
    <w:rsid w:val="008D0910"/>
    <w:rsid w:val="008D23CC"/>
    <w:rsid w:val="008D2781"/>
    <w:rsid w:val="008D2AC7"/>
    <w:rsid w:val="008D35B3"/>
    <w:rsid w:val="008D3783"/>
    <w:rsid w:val="008D4F03"/>
    <w:rsid w:val="008D50D6"/>
    <w:rsid w:val="008D565C"/>
    <w:rsid w:val="008D5EF8"/>
    <w:rsid w:val="008D6548"/>
    <w:rsid w:val="008D655C"/>
    <w:rsid w:val="008D6820"/>
    <w:rsid w:val="008D68EA"/>
    <w:rsid w:val="008D70AE"/>
    <w:rsid w:val="008D72B4"/>
    <w:rsid w:val="008D7B5C"/>
    <w:rsid w:val="008D7F7E"/>
    <w:rsid w:val="008E0093"/>
    <w:rsid w:val="008E1402"/>
    <w:rsid w:val="008E1626"/>
    <w:rsid w:val="008E1CE2"/>
    <w:rsid w:val="008E23BC"/>
    <w:rsid w:val="008E3646"/>
    <w:rsid w:val="008E50A3"/>
    <w:rsid w:val="008E5935"/>
    <w:rsid w:val="008E6808"/>
    <w:rsid w:val="008E6C56"/>
    <w:rsid w:val="008E6E25"/>
    <w:rsid w:val="008E73B4"/>
    <w:rsid w:val="008E74EA"/>
    <w:rsid w:val="008E7664"/>
    <w:rsid w:val="008E786C"/>
    <w:rsid w:val="008F0322"/>
    <w:rsid w:val="008F1568"/>
    <w:rsid w:val="008F1AEF"/>
    <w:rsid w:val="008F3288"/>
    <w:rsid w:val="008F360F"/>
    <w:rsid w:val="008F476A"/>
    <w:rsid w:val="008F4A2B"/>
    <w:rsid w:val="008F4DD2"/>
    <w:rsid w:val="008F5068"/>
    <w:rsid w:val="008F52E6"/>
    <w:rsid w:val="008F6789"/>
    <w:rsid w:val="008F67CB"/>
    <w:rsid w:val="008F745A"/>
    <w:rsid w:val="008F7EC2"/>
    <w:rsid w:val="00900636"/>
    <w:rsid w:val="00900894"/>
    <w:rsid w:val="009008A3"/>
    <w:rsid w:val="00900D4A"/>
    <w:rsid w:val="00901918"/>
    <w:rsid w:val="00901958"/>
    <w:rsid w:val="009022C8"/>
    <w:rsid w:val="009032E5"/>
    <w:rsid w:val="00903B51"/>
    <w:rsid w:val="00905104"/>
    <w:rsid w:val="00906894"/>
    <w:rsid w:val="0090692D"/>
    <w:rsid w:val="009077DA"/>
    <w:rsid w:val="009100FD"/>
    <w:rsid w:val="00910F7A"/>
    <w:rsid w:val="009113A8"/>
    <w:rsid w:val="00912095"/>
    <w:rsid w:val="00912272"/>
    <w:rsid w:val="00912700"/>
    <w:rsid w:val="00912A8D"/>
    <w:rsid w:val="00912C3B"/>
    <w:rsid w:val="00913C76"/>
    <w:rsid w:val="00914841"/>
    <w:rsid w:val="0091592F"/>
    <w:rsid w:val="009170FC"/>
    <w:rsid w:val="00920068"/>
    <w:rsid w:val="00920D1E"/>
    <w:rsid w:val="00921760"/>
    <w:rsid w:val="00921E47"/>
    <w:rsid w:val="009221D5"/>
    <w:rsid w:val="00922333"/>
    <w:rsid w:val="00922827"/>
    <w:rsid w:val="00922ADA"/>
    <w:rsid w:val="0092331D"/>
    <w:rsid w:val="00924541"/>
    <w:rsid w:val="00925794"/>
    <w:rsid w:val="009261A1"/>
    <w:rsid w:val="009271BF"/>
    <w:rsid w:val="009273A0"/>
    <w:rsid w:val="00927473"/>
    <w:rsid w:val="00927A65"/>
    <w:rsid w:val="009304FC"/>
    <w:rsid w:val="00931162"/>
    <w:rsid w:val="00931A0F"/>
    <w:rsid w:val="009322F7"/>
    <w:rsid w:val="00932411"/>
    <w:rsid w:val="00932596"/>
    <w:rsid w:val="009328AE"/>
    <w:rsid w:val="00932B56"/>
    <w:rsid w:val="00932E21"/>
    <w:rsid w:val="009344E6"/>
    <w:rsid w:val="00934ACB"/>
    <w:rsid w:val="00934F76"/>
    <w:rsid w:val="0093570A"/>
    <w:rsid w:val="00935B44"/>
    <w:rsid w:val="00935CF8"/>
    <w:rsid w:val="0093616B"/>
    <w:rsid w:val="0093632F"/>
    <w:rsid w:val="009369F1"/>
    <w:rsid w:val="00937602"/>
    <w:rsid w:val="00937A72"/>
    <w:rsid w:val="00937EF5"/>
    <w:rsid w:val="00937FEE"/>
    <w:rsid w:val="009404D4"/>
    <w:rsid w:val="0094177D"/>
    <w:rsid w:val="00941E59"/>
    <w:rsid w:val="009420CE"/>
    <w:rsid w:val="00942DE3"/>
    <w:rsid w:val="0094317C"/>
    <w:rsid w:val="00943BCB"/>
    <w:rsid w:val="00943D2F"/>
    <w:rsid w:val="0094467E"/>
    <w:rsid w:val="00945403"/>
    <w:rsid w:val="009456E3"/>
    <w:rsid w:val="00945BBD"/>
    <w:rsid w:val="00945E4E"/>
    <w:rsid w:val="00946F98"/>
    <w:rsid w:val="009502DD"/>
    <w:rsid w:val="00950A68"/>
    <w:rsid w:val="00950FBF"/>
    <w:rsid w:val="00951469"/>
    <w:rsid w:val="009518EE"/>
    <w:rsid w:val="00951BF6"/>
    <w:rsid w:val="00952124"/>
    <w:rsid w:val="00952220"/>
    <w:rsid w:val="00952783"/>
    <w:rsid w:val="00952981"/>
    <w:rsid w:val="00952B2F"/>
    <w:rsid w:val="00952D68"/>
    <w:rsid w:val="00953580"/>
    <w:rsid w:val="00953BAE"/>
    <w:rsid w:val="00954627"/>
    <w:rsid w:val="00954709"/>
    <w:rsid w:val="00954A12"/>
    <w:rsid w:val="00955B46"/>
    <w:rsid w:val="00955C15"/>
    <w:rsid w:val="00955E00"/>
    <w:rsid w:val="00956EC0"/>
    <w:rsid w:val="009576E5"/>
    <w:rsid w:val="00957CC7"/>
    <w:rsid w:val="00957CF8"/>
    <w:rsid w:val="00957D42"/>
    <w:rsid w:val="00960318"/>
    <w:rsid w:val="0096088E"/>
    <w:rsid w:val="00961522"/>
    <w:rsid w:val="0096177A"/>
    <w:rsid w:val="0096264B"/>
    <w:rsid w:val="00962EF6"/>
    <w:rsid w:val="00963DC6"/>
    <w:rsid w:val="009640EC"/>
    <w:rsid w:val="00965758"/>
    <w:rsid w:val="00965C51"/>
    <w:rsid w:val="00965D8D"/>
    <w:rsid w:val="0096602A"/>
    <w:rsid w:val="0096625A"/>
    <w:rsid w:val="009671B6"/>
    <w:rsid w:val="00970FED"/>
    <w:rsid w:val="009712F0"/>
    <w:rsid w:val="00971F66"/>
    <w:rsid w:val="009734EA"/>
    <w:rsid w:val="009737A9"/>
    <w:rsid w:val="00974243"/>
    <w:rsid w:val="0097460C"/>
    <w:rsid w:val="00974A59"/>
    <w:rsid w:val="00974FD2"/>
    <w:rsid w:val="00975002"/>
    <w:rsid w:val="009750D7"/>
    <w:rsid w:val="009752C6"/>
    <w:rsid w:val="009753C3"/>
    <w:rsid w:val="009755AD"/>
    <w:rsid w:val="00975798"/>
    <w:rsid w:val="009765F8"/>
    <w:rsid w:val="00976A10"/>
    <w:rsid w:val="00976B0E"/>
    <w:rsid w:val="00976F3B"/>
    <w:rsid w:val="009771B7"/>
    <w:rsid w:val="009800E0"/>
    <w:rsid w:val="00980C33"/>
    <w:rsid w:val="009823AA"/>
    <w:rsid w:val="00982668"/>
    <w:rsid w:val="00982D8F"/>
    <w:rsid w:val="0098368D"/>
    <w:rsid w:val="00983CC5"/>
    <w:rsid w:val="0098532F"/>
    <w:rsid w:val="0098560A"/>
    <w:rsid w:val="00985B74"/>
    <w:rsid w:val="009865E3"/>
    <w:rsid w:val="0098677F"/>
    <w:rsid w:val="009867CA"/>
    <w:rsid w:val="00986B82"/>
    <w:rsid w:val="009874D7"/>
    <w:rsid w:val="009875D7"/>
    <w:rsid w:val="00987A1E"/>
    <w:rsid w:val="00987F31"/>
    <w:rsid w:val="00990CF2"/>
    <w:rsid w:val="00991874"/>
    <w:rsid w:val="00991974"/>
    <w:rsid w:val="00991B67"/>
    <w:rsid w:val="00991DCD"/>
    <w:rsid w:val="00991EBD"/>
    <w:rsid w:val="0099203D"/>
    <w:rsid w:val="00993948"/>
    <w:rsid w:val="00993A14"/>
    <w:rsid w:val="0099407B"/>
    <w:rsid w:val="009945D1"/>
    <w:rsid w:val="00994A54"/>
    <w:rsid w:val="00995195"/>
    <w:rsid w:val="009958F6"/>
    <w:rsid w:val="00996563"/>
    <w:rsid w:val="00997484"/>
    <w:rsid w:val="00997AE2"/>
    <w:rsid w:val="00997C57"/>
    <w:rsid w:val="009A08C7"/>
    <w:rsid w:val="009A09FE"/>
    <w:rsid w:val="009A0BFD"/>
    <w:rsid w:val="009A0F1D"/>
    <w:rsid w:val="009A1270"/>
    <w:rsid w:val="009A2F88"/>
    <w:rsid w:val="009A320F"/>
    <w:rsid w:val="009A3C5E"/>
    <w:rsid w:val="009A4451"/>
    <w:rsid w:val="009A4B89"/>
    <w:rsid w:val="009A5FA1"/>
    <w:rsid w:val="009A642A"/>
    <w:rsid w:val="009A708B"/>
    <w:rsid w:val="009B01B1"/>
    <w:rsid w:val="009B111D"/>
    <w:rsid w:val="009B11CE"/>
    <w:rsid w:val="009B17F8"/>
    <w:rsid w:val="009B1E53"/>
    <w:rsid w:val="009B2035"/>
    <w:rsid w:val="009B23B9"/>
    <w:rsid w:val="009B3543"/>
    <w:rsid w:val="009B37D7"/>
    <w:rsid w:val="009B4C30"/>
    <w:rsid w:val="009B5387"/>
    <w:rsid w:val="009B57E6"/>
    <w:rsid w:val="009B5AFE"/>
    <w:rsid w:val="009B672F"/>
    <w:rsid w:val="009B6BB2"/>
    <w:rsid w:val="009B6CC4"/>
    <w:rsid w:val="009B6CFA"/>
    <w:rsid w:val="009B6FD9"/>
    <w:rsid w:val="009B7DEA"/>
    <w:rsid w:val="009C042A"/>
    <w:rsid w:val="009C11C6"/>
    <w:rsid w:val="009C1359"/>
    <w:rsid w:val="009C17E5"/>
    <w:rsid w:val="009C1EB4"/>
    <w:rsid w:val="009C2332"/>
    <w:rsid w:val="009C31E3"/>
    <w:rsid w:val="009C3670"/>
    <w:rsid w:val="009C36A3"/>
    <w:rsid w:val="009C4D71"/>
    <w:rsid w:val="009C53A2"/>
    <w:rsid w:val="009C5C7C"/>
    <w:rsid w:val="009C7015"/>
    <w:rsid w:val="009C7463"/>
    <w:rsid w:val="009C76EF"/>
    <w:rsid w:val="009D019F"/>
    <w:rsid w:val="009D0A54"/>
    <w:rsid w:val="009D0A97"/>
    <w:rsid w:val="009D0AD1"/>
    <w:rsid w:val="009D0DB8"/>
    <w:rsid w:val="009D136A"/>
    <w:rsid w:val="009D16F2"/>
    <w:rsid w:val="009D18B0"/>
    <w:rsid w:val="009D1E1A"/>
    <w:rsid w:val="009D2152"/>
    <w:rsid w:val="009D25EE"/>
    <w:rsid w:val="009D3000"/>
    <w:rsid w:val="009D384A"/>
    <w:rsid w:val="009D3FDB"/>
    <w:rsid w:val="009D40D1"/>
    <w:rsid w:val="009D4144"/>
    <w:rsid w:val="009D4271"/>
    <w:rsid w:val="009D483B"/>
    <w:rsid w:val="009D4B2A"/>
    <w:rsid w:val="009D5217"/>
    <w:rsid w:val="009D56EC"/>
    <w:rsid w:val="009D62AD"/>
    <w:rsid w:val="009E0080"/>
    <w:rsid w:val="009E08DF"/>
    <w:rsid w:val="009E0B73"/>
    <w:rsid w:val="009E0E6D"/>
    <w:rsid w:val="009E1402"/>
    <w:rsid w:val="009E163E"/>
    <w:rsid w:val="009E19F0"/>
    <w:rsid w:val="009E281C"/>
    <w:rsid w:val="009E2EE9"/>
    <w:rsid w:val="009E33E3"/>
    <w:rsid w:val="009E38BB"/>
    <w:rsid w:val="009E48C8"/>
    <w:rsid w:val="009E499D"/>
    <w:rsid w:val="009E4AD1"/>
    <w:rsid w:val="009E56BB"/>
    <w:rsid w:val="009E6434"/>
    <w:rsid w:val="009E6A63"/>
    <w:rsid w:val="009E6CB8"/>
    <w:rsid w:val="009E7769"/>
    <w:rsid w:val="009E776C"/>
    <w:rsid w:val="009E791F"/>
    <w:rsid w:val="009E7FA5"/>
    <w:rsid w:val="009F10E3"/>
    <w:rsid w:val="009F1AE3"/>
    <w:rsid w:val="009F2C0A"/>
    <w:rsid w:val="009F36B5"/>
    <w:rsid w:val="009F39ED"/>
    <w:rsid w:val="009F3A2C"/>
    <w:rsid w:val="009F3CAD"/>
    <w:rsid w:val="009F3FA3"/>
    <w:rsid w:val="009F5CAC"/>
    <w:rsid w:val="009F5FD3"/>
    <w:rsid w:val="009F6E9B"/>
    <w:rsid w:val="009F6EF8"/>
    <w:rsid w:val="00A005E4"/>
    <w:rsid w:val="00A0063B"/>
    <w:rsid w:val="00A0107B"/>
    <w:rsid w:val="00A01162"/>
    <w:rsid w:val="00A012BE"/>
    <w:rsid w:val="00A01D70"/>
    <w:rsid w:val="00A022DD"/>
    <w:rsid w:val="00A02AD5"/>
    <w:rsid w:val="00A03B6F"/>
    <w:rsid w:val="00A04477"/>
    <w:rsid w:val="00A05991"/>
    <w:rsid w:val="00A05DAA"/>
    <w:rsid w:val="00A0667F"/>
    <w:rsid w:val="00A06848"/>
    <w:rsid w:val="00A06A4C"/>
    <w:rsid w:val="00A06DA0"/>
    <w:rsid w:val="00A06F22"/>
    <w:rsid w:val="00A07106"/>
    <w:rsid w:val="00A07527"/>
    <w:rsid w:val="00A0787B"/>
    <w:rsid w:val="00A07896"/>
    <w:rsid w:val="00A07DF2"/>
    <w:rsid w:val="00A103D1"/>
    <w:rsid w:val="00A1049A"/>
    <w:rsid w:val="00A11678"/>
    <w:rsid w:val="00A116C1"/>
    <w:rsid w:val="00A119AF"/>
    <w:rsid w:val="00A11A63"/>
    <w:rsid w:val="00A12558"/>
    <w:rsid w:val="00A12659"/>
    <w:rsid w:val="00A12CB1"/>
    <w:rsid w:val="00A13C16"/>
    <w:rsid w:val="00A14896"/>
    <w:rsid w:val="00A15BBD"/>
    <w:rsid w:val="00A15E6F"/>
    <w:rsid w:val="00A160E9"/>
    <w:rsid w:val="00A16144"/>
    <w:rsid w:val="00A171A1"/>
    <w:rsid w:val="00A17393"/>
    <w:rsid w:val="00A1743E"/>
    <w:rsid w:val="00A176A5"/>
    <w:rsid w:val="00A203F1"/>
    <w:rsid w:val="00A20539"/>
    <w:rsid w:val="00A21AF9"/>
    <w:rsid w:val="00A21D6F"/>
    <w:rsid w:val="00A21F77"/>
    <w:rsid w:val="00A22AE4"/>
    <w:rsid w:val="00A22C9D"/>
    <w:rsid w:val="00A23CC0"/>
    <w:rsid w:val="00A24C02"/>
    <w:rsid w:val="00A250ED"/>
    <w:rsid w:val="00A252B8"/>
    <w:rsid w:val="00A25706"/>
    <w:rsid w:val="00A258CB"/>
    <w:rsid w:val="00A26432"/>
    <w:rsid w:val="00A264B2"/>
    <w:rsid w:val="00A26AEF"/>
    <w:rsid w:val="00A26D53"/>
    <w:rsid w:val="00A30C8D"/>
    <w:rsid w:val="00A32A3F"/>
    <w:rsid w:val="00A32D66"/>
    <w:rsid w:val="00A344CD"/>
    <w:rsid w:val="00A34AAE"/>
    <w:rsid w:val="00A34DF9"/>
    <w:rsid w:val="00A37406"/>
    <w:rsid w:val="00A37983"/>
    <w:rsid w:val="00A40969"/>
    <w:rsid w:val="00A40A85"/>
    <w:rsid w:val="00A429D2"/>
    <w:rsid w:val="00A42E00"/>
    <w:rsid w:val="00A431B2"/>
    <w:rsid w:val="00A4330A"/>
    <w:rsid w:val="00A43B3A"/>
    <w:rsid w:val="00A43D6E"/>
    <w:rsid w:val="00A44266"/>
    <w:rsid w:val="00A44277"/>
    <w:rsid w:val="00A44290"/>
    <w:rsid w:val="00A442A9"/>
    <w:rsid w:val="00A44E74"/>
    <w:rsid w:val="00A4529F"/>
    <w:rsid w:val="00A456BA"/>
    <w:rsid w:val="00A45786"/>
    <w:rsid w:val="00A459ED"/>
    <w:rsid w:val="00A45AB0"/>
    <w:rsid w:val="00A46183"/>
    <w:rsid w:val="00A462F9"/>
    <w:rsid w:val="00A4632A"/>
    <w:rsid w:val="00A464A9"/>
    <w:rsid w:val="00A46542"/>
    <w:rsid w:val="00A47BE5"/>
    <w:rsid w:val="00A47E1F"/>
    <w:rsid w:val="00A504D1"/>
    <w:rsid w:val="00A50793"/>
    <w:rsid w:val="00A51165"/>
    <w:rsid w:val="00A51FEF"/>
    <w:rsid w:val="00A525E2"/>
    <w:rsid w:val="00A54AC8"/>
    <w:rsid w:val="00A54B2B"/>
    <w:rsid w:val="00A54DE4"/>
    <w:rsid w:val="00A54FE9"/>
    <w:rsid w:val="00A559ED"/>
    <w:rsid w:val="00A55BF5"/>
    <w:rsid w:val="00A55C7F"/>
    <w:rsid w:val="00A55D70"/>
    <w:rsid w:val="00A56096"/>
    <w:rsid w:val="00A560D6"/>
    <w:rsid w:val="00A573A7"/>
    <w:rsid w:val="00A61412"/>
    <w:rsid w:val="00A617B2"/>
    <w:rsid w:val="00A62B3E"/>
    <w:rsid w:val="00A63180"/>
    <w:rsid w:val="00A63516"/>
    <w:rsid w:val="00A64645"/>
    <w:rsid w:val="00A6518A"/>
    <w:rsid w:val="00A65A3B"/>
    <w:rsid w:val="00A6648E"/>
    <w:rsid w:val="00A668FC"/>
    <w:rsid w:val="00A66C1C"/>
    <w:rsid w:val="00A67F28"/>
    <w:rsid w:val="00A70226"/>
    <w:rsid w:val="00A70592"/>
    <w:rsid w:val="00A70CD1"/>
    <w:rsid w:val="00A71397"/>
    <w:rsid w:val="00A715F6"/>
    <w:rsid w:val="00A72963"/>
    <w:rsid w:val="00A7297C"/>
    <w:rsid w:val="00A731B1"/>
    <w:rsid w:val="00A73CF6"/>
    <w:rsid w:val="00A74A7A"/>
    <w:rsid w:val="00A74EA2"/>
    <w:rsid w:val="00A752B0"/>
    <w:rsid w:val="00A755A1"/>
    <w:rsid w:val="00A75B65"/>
    <w:rsid w:val="00A75C2A"/>
    <w:rsid w:val="00A75F23"/>
    <w:rsid w:val="00A76A7B"/>
    <w:rsid w:val="00A76BB2"/>
    <w:rsid w:val="00A77B92"/>
    <w:rsid w:val="00A805C5"/>
    <w:rsid w:val="00A80662"/>
    <w:rsid w:val="00A8080D"/>
    <w:rsid w:val="00A81006"/>
    <w:rsid w:val="00A81010"/>
    <w:rsid w:val="00A81349"/>
    <w:rsid w:val="00A81CC3"/>
    <w:rsid w:val="00A81FB8"/>
    <w:rsid w:val="00A8236E"/>
    <w:rsid w:val="00A8239A"/>
    <w:rsid w:val="00A825FB"/>
    <w:rsid w:val="00A82EAA"/>
    <w:rsid w:val="00A82EFE"/>
    <w:rsid w:val="00A83374"/>
    <w:rsid w:val="00A83B8D"/>
    <w:rsid w:val="00A83BB9"/>
    <w:rsid w:val="00A83C0A"/>
    <w:rsid w:val="00A844E5"/>
    <w:rsid w:val="00A84EA9"/>
    <w:rsid w:val="00A84FDA"/>
    <w:rsid w:val="00A85206"/>
    <w:rsid w:val="00A8637E"/>
    <w:rsid w:val="00A86FCF"/>
    <w:rsid w:val="00A8761B"/>
    <w:rsid w:val="00A905AF"/>
    <w:rsid w:val="00A90E79"/>
    <w:rsid w:val="00A90EFD"/>
    <w:rsid w:val="00A918F5"/>
    <w:rsid w:val="00A9255B"/>
    <w:rsid w:val="00A92A47"/>
    <w:rsid w:val="00A9353D"/>
    <w:rsid w:val="00A93A48"/>
    <w:rsid w:val="00A945DA"/>
    <w:rsid w:val="00A94D17"/>
    <w:rsid w:val="00A94E60"/>
    <w:rsid w:val="00A950C1"/>
    <w:rsid w:val="00A950CA"/>
    <w:rsid w:val="00A95210"/>
    <w:rsid w:val="00A95AF7"/>
    <w:rsid w:val="00A9639F"/>
    <w:rsid w:val="00A96846"/>
    <w:rsid w:val="00A96F2E"/>
    <w:rsid w:val="00A97069"/>
    <w:rsid w:val="00A9739B"/>
    <w:rsid w:val="00A97CE7"/>
    <w:rsid w:val="00AA0240"/>
    <w:rsid w:val="00AA2570"/>
    <w:rsid w:val="00AA2779"/>
    <w:rsid w:val="00AA279F"/>
    <w:rsid w:val="00AA2C45"/>
    <w:rsid w:val="00AA2E60"/>
    <w:rsid w:val="00AA30CF"/>
    <w:rsid w:val="00AA3AB8"/>
    <w:rsid w:val="00AA3FE1"/>
    <w:rsid w:val="00AA460A"/>
    <w:rsid w:val="00AA4999"/>
    <w:rsid w:val="00AA5EAD"/>
    <w:rsid w:val="00AA6355"/>
    <w:rsid w:val="00AA6B5B"/>
    <w:rsid w:val="00AA7EE3"/>
    <w:rsid w:val="00AB1349"/>
    <w:rsid w:val="00AB167E"/>
    <w:rsid w:val="00AB1B36"/>
    <w:rsid w:val="00AB1BB2"/>
    <w:rsid w:val="00AB1BE9"/>
    <w:rsid w:val="00AB204A"/>
    <w:rsid w:val="00AB334E"/>
    <w:rsid w:val="00AB3BAD"/>
    <w:rsid w:val="00AB3BC4"/>
    <w:rsid w:val="00AB3EA7"/>
    <w:rsid w:val="00AB4412"/>
    <w:rsid w:val="00AB4696"/>
    <w:rsid w:val="00AB4953"/>
    <w:rsid w:val="00AB49B0"/>
    <w:rsid w:val="00AB4B9E"/>
    <w:rsid w:val="00AB586E"/>
    <w:rsid w:val="00AB6126"/>
    <w:rsid w:val="00AB6A13"/>
    <w:rsid w:val="00AB758E"/>
    <w:rsid w:val="00AC0412"/>
    <w:rsid w:val="00AC0B56"/>
    <w:rsid w:val="00AC0C58"/>
    <w:rsid w:val="00AC23B6"/>
    <w:rsid w:val="00AC2465"/>
    <w:rsid w:val="00AC250F"/>
    <w:rsid w:val="00AC2BBD"/>
    <w:rsid w:val="00AC36B2"/>
    <w:rsid w:val="00AC36BC"/>
    <w:rsid w:val="00AC3F4A"/>
    <w:rsid w:val="00AC418C"/>
    <w:rsid w:val="00AC5215"/>
    <w:rsid w:val="00AC53C8"/>
    <w:rsid w:val="00AC5893"/>
    <w:rsid w:val="00AC5A60"/>
    <w:rsid w:val="00AC680C"/>
    <w:rsid w:val="00AC6B79"/>
    <w:rsid w:val="00AC7010"/>
    <w:rsid w:val="00AC7163"/>
    <w:rsid w:val="00AC74EB"/>
    <w:rsid w:val="00AC784D"/>
    <w:rsid w:val="00AC7FCF"/>
    <w:rsid w:val="00AD0608"/>
    <w:rsid w:val="00AD1232"/>
    <w:rsid w:val="00AD1A5D"/>
    <w:rsid w:val="00AD1D38"/>
    <w:rsid w:val="00AD2674"/>
    <w:rsid w:val="00AD29DF"/>
    <w:rsid w:val="00AD3012"/>
    <w:rsid w:val="00AD5B8F"/>
    <w:rsid w:val="00AD6186"/>
    <w:rsid w:val="00AD7010"/>
    <w:rsid w:val="00AD714C"/>
    <w:rsid w:val="00AE0451"/>
    <w:rsid w:val="00AE145F"/>
    <w:rsid w:val="00AE1C6A"/>
    <w:rsid w:val="00AE2419"/>
    <w:rsid w:val="00AE2738"/>
    <w:rsid w:val="00AE3450"/>
    <w:rsid w:val="00AE3989"/>
    <w:rsid w:val="00AE495B"/>
    <w:rsid w:val="00AE4F68"/>
    <w:rsid w:val="00AE559D"/>
    <w:rsid w:val="00AE5820"/>
    <w:rsid w:val="00AE5BB5"/>
    <w:rsid w:val="00AE5F76"/>
    <w:rsid w:val="00AE6199"/>
    <w:rsid w:val="00AE66F0"/>
    <w:rsid w:val="00AE6700"/>
    <w:rsid w:val="00AE6E64"/>
    <w:rsid w:val="00AF028D"/>
    <w:rsid w:val="00AF0A20"/>
    <w:rsid w:val="00AF1117"/>
    <w:rsid w:val="00AF2731"/>
    <w:rsid w:val="00AF397C"/>
    <w:rsid w:val="00AF455E"/>
    <w:rsid w:val="00AF49C8"/>
    <w:rsid w:val="00AF5FD1"/>
    <w:rsid w:val="00AF6605"/>
    <w:rsid w:val="00AF7006"/>
    <w:rsid w:val="00B0171E"/>
    <w:rsid w:val="00B01A8E"/>
    <w:rsid w:val="00B0247D"/>
    <w:rsid w:val="00B029C7"/>
    <w:rsid w:val="00B02AF1"/>
    <w:rsid w:val="00B037F6"/>
    <w:rsid w:val="00B0384C"/>
    <w:rsid w:val="00B03A1E"/>
    <w:rsid w:val="00B03AB9"/>
    <w:rsid w:val="00B04E8B"/>
    <w:rsid w:val="00B054AB"/>
    <w:rsid w:val="00B057F7"/>
    <w:rsid w:val="00B06D0E"/>
    <w:rsid w:val="00B07C38"/>
    <w:rsid w:val="00B07E0F"/>
    <w:rsid w:val="00B10DE4"/>
    <w:rsid w:val="00B1110E"/>
    <w:rsid w:val="00B122F3"/>
    <w:rsid w:val="00B1252C"/>
    <w:rsid w:val="00B1276B"/>
    <w:rsid w:val="00B136FA"/>
    <w:rsid w:val="00B13C3A"/>
    <w:rsid w:val="00B14729"/>
    <w:rsid w:val="00B14833"/>
    <w:rsid w:val="00B14BAE"/>
    <w:rsid w:val="00B14EBB"/>
    <w:rsid w:val="00B15454"/>
    <w:rsid w:val="00B159CF"/>
    <w:rsid w:val="00B15A8D"/>
    <w:rsid w:val="00B1691A"/>
    <w:rsid w:val="00B1698F"/>
    <w:rsid w:val="00B16E65"/>
    <w:rsid w:val="00B171F2"/>
    <w:rsid w:val="00B1731C"/>
    <w:rsid w:val="00B17C1F"/>
    <w:rsid w:val="00B21A20"/>
    <w:rsid w:val="00B21F91"/>
    <w:rsid w:val="00B223ED"/>
    <w:rsid w:val="00B238C4"/>
    <w:rsid w:val="00B238E9"/>
    <w:rsid w:val="00B23C35"/>
    <w:rsid w:val="00B23C6D"/>
    <w:rsid w:val="00B2409C"/>
    <w:rsid w:val="00B243C6"/>
    <w:rsid w:val="00B244D5"/>
    <w:rsid w:val="00B251B9"/>
    <w:rsid w:val="00B2567D"/>
    <w:rsid w:val="00B25BC4"/>
    <w:rsid w:val="00B25E0F"/>
    <w:rsid w:val="00B267E8"/>
    <w:rsid w:val="00B26871"/>
    <w:rsid w:val="00B26B21"/>
    <w:rsid w:val="00B27040"/>
    <w:rsid w:val="00B273D6"/>
    <w:rsid w:val="00B275EB"/>
    <w:rsid w:val="00B30356"/>
    <w:rsid w:val="00B3062B"/>
    <w:rsid w:val="00B306C3"/>
    <w:rsid w:val="00B30AAE"/>
    <w:rsid w:val="00B31B41"/>
    <w:rsid w:val="00B31DB6"/>
    <w:rsid w:val="00B31FF1"/>
    <w:rsid w:val="00B32027"/>
    <w:rsid w:val="00B3267A"/>
    <w:rsid w:val="00B32D69"/>
    <w:rsid w:val="00B33343"/>
    <w:rsid w:val="00B33392"/>
    <w:rsid w:val="00B33A47"/>
    <w:rsid w:val="00B34DA8"/>
    <w:rsid w:val="00B34F3B"/>
    <w:rsid w:val="00B358AE"/>
    <w:rsid w:val="00B36170"/>
    <w:rsid w:val="00B37135"/>
    <w:rsid w:val="00B373BF"/>
    <w:rsid w:val="00B37572"/>
    <w:rsid w:val="00B375E4"/>
    <w:rsid w:val="00B3773B"/>
    <w:rsid w:val="00B37743"/>
    <w:rsid w:val="00B4019B"/>
    <w:rsid w:val="00B40DBA"/>
    <w:rsid w:val="00B41991"/>
    <w:rsid w:val="00B41C49"/>
    <w:rsid w:val="00B41ED4"/>
    <w:rsid w:val="00B428B1"/>
    <w:rsid w:val="00B42A1C"/>
    <w:rsid w:val="00B42A64"/>
    <w:rsid w:val="00B43EB2"/>
    <w:rsid w:val="00B43F2A"/>
    <w:rsid w:val="00B447B1"/>
    <w:rsid w:val="00B4485B"/>
    <w:rsid w:val="00B44951"/>
    <w:rsid w:val="00B44B2F"/>
    <w:rsid w:val="00B457D6"/>
    <w:rsid w:val="00B45A52"/>
    <w:rsid w:val="00B45FA0"/>
    <w:rsid w:val="00B4623E"/>
    <w:rsid w:val="00B46625"/>
    <w:rsid w:val="00B46831"/>
    <w:rsid w:val="00B46D8D"/>
    <w:rsid w:val="00B46F58"/>
    <w:rsid w:val="00B50383"/>
    <w:rsid w:val="00B512A8"/>
    <w:rsid w:val="00B51871"/>
    <w:rsid w:val="00B52135"/>
    <w:rsid w:val="00B5249B"/>
    <w:rsid w:val="00B537F8"/>
    <w:rsid w:val="00B54D29"/>
    <w:rsid w:val="00B55B9C"/>
    <w:rsid w:val="00B55F41"/>
    <w:rsid w:val="00B56223"/>
    <w:rsid w:val="00B56332"/>
    <w:rsid w:val="00B563C9"/>
    <w:rsid w:val="00B56753"/>
    <w:rsid w:val="00B56911"/>
    <w:rsid w:val="00B56CF0"/>
    <w:rsid w:val="00B5707A"/>
    <w:rsid w:val="00B573D0"/>
    <w:rsid w:val="00B57878"/>
    <w:rsid w:val="00B57A3B"/>
    <w:rsid w:val="00B57D76"/>
    <w:rsid w:val="00B604B1"/>
    <w:rsid w:val="00B61220"/>
    <w:rsid w:val="00B62200"/>
    <w:rsid w:val="00B62233"/>
    <w:rsid w:val="00B6228A"/>
    <w:rsid w:val="00B623AB"/>
    <w:rsid w:val="00B62463"/>
    <w:rsid w:val="00B629AC"/>
    <w:rsid w:val="00B62CD9"/>
    <w:rsid w:val="00B62DCA"/>
    <w:rsid w:val="00B62EAA"/>
    <w:rsid w:val="00B638B9"/>
    <w:rsid w:val="00B64D3A"/>
    <w:rsid w:val="00B64E7D"/>
    <w:rsid w:val="00B65178"/>
    <w:rsid w:val="00B6560C"/>
    <w:rsid w:val="00B6576E"/>
    <w:rsid w:val="00B657F0"/>
    <w:rsid w:val="00B66936"/>
    <w:rsid w:val="00B66A3D"/>
    <w:rsid w:val="00B66C3F"/>
    <w:rsid w:val="00B676A7"/>
    <w:rsid w:val="00B67EDD"/>
    <w:rsid w:val="00B705DC"/>
    <w:rsid w:val="00B7083F"/>
    <w:rsid w:val="00B71063"/>
    <w:rsid w:val="00B717CB"/>
    <w:rsid w:val="00B72F1E"/>
    <w:rsid w:val="00B7395A"/>
    <w:rsid w:val="00B75060"/>
    <w:rsid w:val="00B76477"/>
    <w:rsid w:val="00B7700F"/>
    <w:rsid w:val="00B77D4E"/>
    <w:rsid w:val="00B77DB0"/>
    <w:rsid w:val="00B80AAC"/>
    <w:rsid w:val="00B82DE6"/>
    <w:rsid w:val="00B83583"/>
    <w:rsid w:val="00B84365"/>
    <w:rsid w:val="00B847AD"/>
    <w:rsid w:val="00B84B4B"/>
    <w:rsid w:val="00B85FBA"/>
    <w:rsid w:val="00B8633E"/>
    <w:rsid w:val="00B86A97"/>
    <w:rsid w:val="00B87088"/>
    <w:rsid w:val="00B90103"/>
    <w:rsid w:val="00B904CC"/>
    <w:rsid w:val="00B9120A"/>
    <w:rsid w:val="00B9152C"/>
    <w:rsid w:val="00B91C61"/>
    <w:rsid w:val="00B92106"/>
    <w:rsid w:val="00B928A6"/>
    <w:rsid w:val="00B94D74"/>
    <w:rsid w:val="00B9515B"/>
    <w:rsid w:val="00B955E5"/>
    <w:rsid w:val="00B9562E"/>
    <w:rsid w:val="00B95884"/>
    <w:rsid w:val="00B95916"/>
    <w:rsid w:val="00B9686C"/>
    <w:rsid w:val="00B97181"/>
    <w:rsid w:val="00B97595"/>
    <w:rsid w:val="00BA0935"/>
    <w:rsid w:val="00BA0A3B"/>
    <w:rsid w:val="00BA0DA9"/>
    <w:rsid w:val="00BA0F83"/>
    <w:rsid w:val="00BA0F90"/>
    <w:rsid w:val="00BA18DB"/>
    <w:rsid w:val="00BA2220"/>
    <w:rsid w:val="00BA3E9C"/>
    <w:rsid w:val="00BA42BC"/>
    <w:rsid w:val="00BA4595"/>
    <w:rsid w:val="00BA508D"/>
    <w:rsid w:val="00BA5E21"/>
    <w:rsid w:val="00BA5FBF"/>
    <w:rsid w:val="00BA656D"/>
    <w:rsid w:val="00BB01D5"/>
    <w:rsid w:val="00BB03CC"/>
    <w:rsid w:val="00BB073F"/>
    <w:rsid w:val="00BB0A0F"/>
    <w:rsid w:val="00BB0C50"/>
    <w:rsid w:val="00BB246D"/>
    <w:rsid w:val="00BB3405"/>
    <w:rsid w:val="00BB3D75"/>
    <w:rsid w:val="00BB4ADC"/>
    <w:rsid w:val="00BB4BFA"/>
    <w:rsid w:val="00BB4DB6"/>
    <w:rsid w:val="00BB4DD3"/>
    <w:rsid w:val="00BB536D"/>
    <w:rsid w:val="00BB6F8F"/>
    <w:rsid w:val="00BB6FC5"/>
    <w:rsid w:val="00BC0437"/>
    <w:rsid w:val="00BC088A"/>
    <w:rsid w:val="00BC114A"/>
    <w:rsid w:val="00BC1A10"/>
    <w:rsid w:val="00BC2116"/>
    <w:rsid w:val="00BC250E"/>
    <w:rsid w:val="00BC2900"/>
    <w:rsid w:val="00BC29CD"/>
    <w:rsid w:val="00BC302E"/>
    <w:rsid w:val="00BC30FC"/>
    <w:rsid w:val="00BC453A"/>
    <w:rsid w:val="00BC541B"/>
    <w:rsid w:val="00BC5E40"/>
    <w:rsid w:val="00BC60CC"/>
    <w:rsid w:val="00BC6224"/>
    <w:rsid w:val="00BC66F2"/>
    <w:rsid w:val="00BC723C"/>
    <w:rsid w:val="00BD01DF"/>
    <w:rsid w:val="00BD0548"/>
    <w:rsid w:val="00BD0847"/>
    <w:rsid w:val="00BD0A82"/>
    <w:rsid w:val="00BD1323"/>
    <w:rsid w:val="00BD1A81"/>
    <w:rsid w:val="00BD1D2A"/>
    <w:rsid w:val="00BD3641"/>
    <w:rsid w:val="00BD3C50"/>
    <w:rsid w:val="00BD41E5"/>
    <w:rsid w:val="00BD41ED"/>
    <w:rsid w:val="00BD438F"/>
    <w:rsid w:val="00BD4428"/>
    <w:rsid w:val="00BD4AEF"/>
    <w:rsid w:val="00BD6B08"/>
    <w:rsid w:val="00BD6C63"/>
    <w:rsid w:val="00BD6CE4"/>
    <w:rsid w:val="00BD6CFC"/>
    <w:rsid w:val="00BD6E00"/>
    <w:rsid w:val="00BD74B7"/>
    <w:rsid w:val="00BD7777"/>
    <w:rsid w:val="00BD7BEE"/>
    <w:rsid w:val="00BD7D52"/>
    <w:rsid w:val="00BD7E81"/>
    <w:rsid w:val="00BD7EB5"/>
    <w:rsid w:val="00BE00E3"/>
    <w:rsid w:val="00BE05C8"/>
    <w:rsid w:val="00BE08D7"/>
    <w:rsid w:val="00BE0DE5"/>
    <w:rsid w:val="00BE1664"/>
    <w:rsid w:val="00BE250A"/>
    <w:rsid w:val="00BE2697"/>
    <w:rsid w:val="00BE27B7"/>
    <w:rsid w:val="00BE2A20"/>
    <w:rsid w:val="00BE2B48"/>
    <w:rsid w:val="00BE2BED"/>
    <w:rsid w:val="00BE3121"/>
    <w:rsid w:val="00BE3399"/>
    <w:rsid w:val="00BE47AB"/>
    <w:rsid w:val="00BE4A54"/>
    <w:rsid w:val="00BE4D19"/>
    <w:rsid w:val="00BE4F90"/>
    <w:rsid w:val="00BE5173"/>
    <w:rsid w:val="00BE644E"/>
    <w:rsid w:val="00BE6A5E"/>
    <w:rsid w:val="00BE6D49"/>
    <w:rsid w:val="00BF0388"/>
    <w:rsid w:val="00BF0BC6"/>
    <w:rsid w:val="00BF0C81"/>
    <w:rsid w:val="00BF0ED0"/>
    <w:rsid w:val="00BF17A4"/>
    <w:rsid w:val="00BF1859"/>
    <w:rsid w:val="00BF2BCE"/>
    <w:rsid w:val="00BF2E49"/>
    <w:rsid w:val="00BF4BB4"/>
    <w:rsid w:val="00BF5097"/>
    <w:rsid w:val="00BF553D"/>
    <w:rsid w:val="00BF57FB"/>
    <w:rsid w:val="00BF6E1A"/>
    <w:rsid w:val="00BF710F"/>
    <w:rsid w:val="00BF75AB"/>
    <w:rsid w:val="00C025CD"/>
    <w:rsid w:val="00C0354C"/>
    <w:rsid w:val="00C035C2"/>
    <w:rsid w:val="00C03F21"/>
    <w:rsid w:val="00C04B20"/>
    <w:rsid w:val="00C056F9"/>
    <w:rsid w:val="00C05F02"/>
    <w:rsid w:val="00C108CF"/>
    <w:rsid w:val="00C10DDE"/>
    <w:rsid w:val="00C1167D"/>
    <w:rsid w:val="00C11C19"/>
    <w:rsid w:val="00C125CF"/>
    <w:rsid w:val="00C1349C"/>
    <w:rsid w:val="00C13928"/>
    <w:rsid w:val="00C14937"/>
    <w:rsid w:val="00C14968"/>
    <w:rsid w:val="00C15136"/>
    <w:rsid w:val="00C152BC"/>
    <w:rsid w:val="00C1532F"/>
    <w:rsid w:val="00C155ED"/>
    <w:rsid w:val="00C156E7"/>
    <w:rsid w:val="00C15963"/>
    <w:rsid w:val="00C15EE0"/>
    <w:rsid w:val="00C15FC9"/>
    <w:rsid w:val="00C16085"/>
    <w:rsid w:val="00C168AB"/>
    <w:rsid w:val="00C16927"/>
    <w:rsid w:val="00C16A41"/>
    <w:rsid w:val="00C16C34"/>
    <w:rsid w:val="00C16C68"/>
    <w:rsid w:val="00C171B0"/>
    <w:rsid w:val="00C17CEB"/>
    <w:rsid w:val="00C20499"/>
    <w:rsid w:val="00C20F21"/>
    <w:rsid w:val="00C21872"/>
    <w:rsid w:val="00C22F1D"/>
    <w:rsid w:val="00C23427"/>
    <w:rsid w:val="00C24FCE"/>
    <w:rsid w:val="00C25377"/>
    <w:rsid w:val="00C25645"/>
    <w:rsid w:val="00C264DD"/>
    <w:rsid w:val="00C26B5E"/>
    <w:rsid w:val="00C30549"/>
    <w:rsid w:val="00C30977"/>
    <w:rsid w:val="00C30D94"/>
    <w:rsid w:val="00C31803"/>
    <w:rsid w:val="00C32769"/>
    <w:rsid w:val="00C32979"/>
    <w:rsid w:val="00C32C47"/>
    <w:rsid w:val="00C32C85"/>
    <w:rsid w:val="00C32E21"/>
    <w:rsid w:val="00C34914"/>
    <w:rsid w:val="00C3508D"/>
    <w:rsid w:val="00C35B77"/>
    <w:rsid w:val="00C361B0"/>
    <w:rsid w:val="00C37CBC"/>
    <w:rsid w:val="00C37D0F"/>
    <w:rsid w:val="00C40297"/>
    <w:rsid w:val="00C40A2A"/>
    <w:rsid w:val="00C40A39"/>
    <w:rsid w:val="00C4116E"/>
    <w:rsid w:val="00C4137D"/>
    <w:rsid w:val="00C41DF3"/>
    <w:rsid w:val="00C42807"/>
    <w:rsid w:val="00C42A4C"/>
    <w:rsid w:val="00C42F79"/>
    <w:rsid w:val="00C43719"/>
    <w:rsid w:val="00C459D5"/>
    <w:rsid w:val="00C45FEC"/>
    <w:rsid w:val="00C46DC7"/>
    <w:rsid w:val="00C47305"/>
    <w:rsid w:val="00C4799F"/>
    <w:rsid w:val="00C5141C"/>
    <w:rsid w:val="00C51434"/>
    <w:rsid w:val="00C51DE3"/>
    <w:rsid w:val="00C5267D"/>
    <w:rsid w:val="00C5276C"/>
    <w:rsid w:val="00C52B80"/>
    <w:rsid w:val="00C538A8"/>
    <w:rsid w:val="00C54371"/>
    <w:rsid w:val="00C54727"/>
    <w:rsid w:val="00C558E3"/>
    <w:rsid w:val="00C55920"/>
    <w:rsid w:val="00C5613B"/>
    <w:rsid w:val="00C56356"/>
    <w:rsid w:val="00C56BF0"/>
    <w:rsid w:val="00C572DE"/>
    <w:rsid w:val="00C574B8"/>
    <w:rsid w:val="00C57824"/>
    <w:rsid w:val="00C57900"/>
    <w:rsid w:val="00C612FA"/>
    <w:rsid w:val="00C613D0"/>
    <w:rsid w:val="00C617FE"/>
    <w:rsid w:val="00C6218C"/>
    <w:rsid w:val="00C6218E"/>
    <w:rsid w:val="00C6295E"/>
    <w:rsid w:val="00C62C06"/>
    <w:rsid w:val="00C63009"/>
    <w:rsid w:val="00C63239"/>
    <w:rsid w:val="00C63FCB"/>
    <w:rsid w:val="00C64384"/>
    <w:rsid w:val="00C655D9"/>
    <w:rsid w:val="00C65A9C"/>
    <w:rsid w:val="00C66E13"/>
    <w:rsid w:val="00C670BD"/>
    <w:rsid w:val="00C67AFE"/>
    <w:rsid w:val="00C70B03"/>
    <w:rsid w:val="00C70B0D"/>
    <w:rsid w:val="00C7139D"/>
    <w:rsid w:val="00C71560"/>
    <w:rsid w:val="00C71669"/>
    <w:rsid w:val="00C729BA"/>
    <w:rsid w:val="00C72DF6"/>
    <w:rsid w:val="00C746CC"/>
    <w:rsid w:val="00C746FB"/>
    <w:rsid w:val="00C74BF6"/>
    <w:rsid w:val="00C7514C"/>
    <w:rsid w:val="00C75499"/>
    <w:rsid w:val="00C75603"/>
    <w:rsid w:val="00C75628"/>
    <w:rsid w:val="00C75AB4"/>
    <w:rsid w:val="00C76319"/>
    <w:rsid w:val="00C765E0"/>
    <w:rsid w:val="00C76EEE"/>
    <w:rsid w:val="00C770EA"/>
    <w:rsid w:val="00C77680"/>
    <w:rsid w:val="00C77F14"/>
    <w:rsid w:val="00C80206"/>
    <w:rsid w:val="00C80440"/>
    <w:rsid w:val="00C80834"/>
    <w:rsid w:val="00C80B6A"/>
    <w:rsid w:val="00C80B97"/>
    <w:rsid w:val="00C81F1E"/>
    <w:rsid w:val="00C8276E"/>
    <w:rsid w:val="00C836FD"/>
    <w:rsid w:val="00C8393F"/>
    <w:rsid w:val="00C83A36"/>
    <w:rsid w:val="00C83AD3"/>
    <w:rsid w:val="00C8424E"/>
    <w:rsid w:val="00C84859"/>
    <w:rsid w:val="00C8490F"/>
    <w:rsid w:val="00C849CD"/>
    <w:rsid w:val="00C84C99"/>
    <w:rsid w:val="00C84CD1"/>
    <w:rsid w:val="00C8674D"/>
    <w:rsid w:val="00C86AD7"/>
    <w:rsid w:val="00C86EF0"/>
    <w:rsid w:val="00C871F8"/>
    <w:rsid w:val="00C87CDB"/>
    <w:rsid w:val="00C902CC"/>
    <w:rsid w:val="00C908BD"/>
    <w:rsid w:val="00C917A2"/>
    <w:rsid w:val="00C9253A"/>
    <w:rsid w:val="00C92657"/>
    <w:rsid w:val="00C92D3E"/>
    <w:rsid w:val="00C92F43"/>
    <w:rsid w:val="00C93027"/>
    <w:rsid w:val="00C93045"/>
    <w:rsid w:val="00C947DC"/>
    <w:rsid w:val="00C952C8"/>
    <w:rsid w:val="00C95AE3"/>
    <w:rsid w:val="00C96126"/>
    <w:rsid w:val="00C96576"/>
    <w:rsid w:val="00C971A2"/>
    <w:rsid w:val="00C977E5"/>
    <w:rsid w:val="00C9781D"/>
    <w:rsid w:val="00C97975"/>
    <w:rsid w:val="00CA033F"/>
    <w:rsid w:val="00CA08CA"/>
    <w:rsid w:val="00CA0960"/>
    <w:rsid w:val="00CA0C01"/>
    <w:rsid w:val="00CA139D"/>
    <w:rsid w:val="00CA163D"/>
    <w:rsid w:val="00CA1751"/>
    <w:rsid w:val="00CA1989"/>
    <w:rsid w:val="00CA1A92"/>
    <w:rsid w:val="00CA1C5B"/>
    <w:rsid w:val="00CA3EF8"/>
    <w:rsid w:val="00CA4B18"/>
    <w:rsid w:val="00CA5349"/>
    <w:rsid w:val="00CA54D8"/>
    <w:rsid w:val="00CA5A62"/>
    <w:rsid w:val="00CA6287"/>
    <w:rsid w:val="00CA6455"/>
    <w:rsid w:val="00CB08E7"/>
    <w:rsid w:val="00CB2B5D"/>
    <w:rsid w:val="00CB32BC"/>
    <w:rsid w:val="00CB3716"/>
    <w:rsid w:val="00CB3921"/>
    <w:rsid w:val="00CB3D43"/>
    <w:rsid w:val="00CB40F4"/>
    <w:rsid w:val="00CB497C"/>
    <w:rsid w:val="00CB5D99"/>
    <w:rsid w:val="00CB60D3"/>
    <w:rsid w:val="00CB75F2"/>
    <w:rsid w:val="00CC0948"/>
    <w:rsid w:val="00CC0B68"/>
    <w:rsid w:val="00CC0BDB"/>
    <w:rsid w:val="00CC0C31"/>
    <w:rsid w:val="00CC1C4D"/>
    <w:rsid w:val="00CC2A6A"/>
    <w:rsid w:val="00CC2AB3"/>
    <w:rsid w:val="00CC3496"/>
    <w:rsid w:val="00CC3909"/>
    <w:rsid w:val="00CC3B44"/>
    <w:rsid w:val="00CC3C50"/>
    <w:rsid w:val="00CC435D"/>
    <w:rsid w:val="00CC482F"/>
    <w:rsid w:val="00CC4E25"/>
    <w:rsid w:val="00CC538B"/>
    <w:rsid w:val="00CC5736"/>
    <w:rsid w:val="00CC64D9"/>
    <w:rsid w:val="00CC6B1D"/>
    <w:rsid w:val="00CC7093"/>
    <w:rsid w:val="00CC71BD"/>
    <w:rsid w:val="00CC7368"/>
    <w:rsid w:val="00CC7B18"/>
    <w:rsid w:val="00CC7FB9"/>
    <w:rsid w:val="00CD0246"/>
    <w:rsid w:val="00CD0406"/>
    <w:rsid w:val="00CD0606"/>
    <w:rsid w:val="00CD162F"/>
    <w:rsid w:val="00CD22D1"/>
    <w:rsid w:val="00CD241F"/>
    <w:rsid w:val="00CD24C5"/>
    <w:rsid w:val="00CD2C7C"/>
    <w:rsid w:val="00CD3487"/>
    <w:rsid w:val="00CD3A1B"/>
    <w:rsid w:val="00CD3AA5"/>
    <w:rsid w:val="00CD4A16"/>
    <w:rsid w:val="00CD5537"/>
    <w:rsid w:val="00CD56D7"/>
    <w:rsid w:val="00CD5787"/>
    <w:rsid w:val="00CD5A95"/>
    <w:rsid w:val="00CD6DEF"/>
    <w:rsid w:val="00CD7068"/>
    <w:rsid w:val="00CD760D"/>
    <w:rsid w:val="00CD7801"/>
    <w:rsid w:val="00CD7A13"/>
    <w:rsid w:val="00CD7BFF"/>
    <w:rsid w:val="00CE0667"/>
    <w:rsid w:val="00CE1C47"/>
    <w:rsid w:val="00CE1FAE"/>
    <w:rsid w:val="00CE4959"/>
    <w:rsid w:val="00CE4E7D"/>
    <w:rsid w:val="00CE5477"/>
    <w:rsid w:val="00CE572D"/>
    <w:rsid w:val="00CE5EF5"/>
    <w:rsid w:val="00CE60DA"/>
    <w:rsid w:val="00CE6191"/>
    <w:rsid w:val="00CE6FBD"/>
    <w:rsid w:val="00CE7A05"/>
    <w:rsid w:val="00CE7D2F"/>
    <w:rsid w:val="00CE7F80"/>
    <w:rsid w:val="00CF0E37"/>
    <w:rsid w:val="00CF1383"/>
    <w:rsid w:val="00CF293E"/>
    <w:rsid w:val="00CF2FE6"/>
    <w:rsid w:val="00CF368C"/>
    <w:rsid w:val="00CF36B8"/>
    <w:rsid w:val="00CF397F"/>
    <w:rsid w:val="00CF42AE"/>
    <w:rsid w:val="00CF4753"/>
    <w:rsid w:val="00CF4A77"/>
    <w:rsid w:val="00CF5503"/>
    <w:rsid w:val="00CF5639"/>
    <w:rsid w:val="00CF6170"/>
    <w:rsid w:val="00CF6AD2"/>
    <w:rsid w:val="00CF6B2E"/>
    <w:rsid w:val="00CF6D16"/>
    <w:rsid w:val="00CF711B"/>
    <w:rsid w:val="00CF7D66"/>
    <w:rsid w:val="00D002FA"/>
    <w:rsid w:val="00D0076F"/>
    <w:rsid w:val="00D009A4"/>
    <w:rsid w:val="00D00E4E"/>
    <w:rsid w:val="00D00E7D"/>
    <w:rsid w:val="00D01C09"/>
    <w:rsid w:val="00D02415"/>
    <w:rsid w:val="00D031E3"/>
    <w:rsid w:val="00D03B5F"/>
    <w:rsid w:val="00D045DA"/>
    <w:rsid w:val="00D046C0"/>
    <w:rsid w:val="00D059C6"/>
    <w:rsid w:val="00D0606B"/>
    <w:rsid w:val="00D065BF"/>
    <w:rsid w:val="00D07126"/>
    <w:rsid w:val="00D10717"/>
    <w:rsid w:val="00D10817"/>
    <w:rsid w:val="00D1084F"/>
    <w:rsid w:val="00D108A0"/>
    <w:rsid w:val="00D10E59"/>
    <w:rsid w:val="00D10E68"/>
    <w:rsid w:val="00D10F7D"/>
    <w:rsid w:val="00D11924"/>
    <w:rsid w:val="00D11FE8"/>
    <w:rsid w:val="00D12519"/>
    <w:rsid w:val="00D12EAA"/>
    <w:rsid w:val="00D12F50"/>
    <w:rsid w:val="00D13A58"/>
    <w:rsid w:val="00D141F2"/>
    <w:rsid w:val="00D14871"/>
    <w:rsid w:val="00D15671"/>
    <w:rsid w:val="00D15A4F"/>
    <w:rsid w:val="00D16830"/>
    <w:rsid w:val="00D178CE"/>
    <w:rsid w:val="00D17CA5"/>
    <w:rsid w:val="00D17DF4"/>
    <w:rsid w:val="00D17FC6"/>
    <w:rsid w:val="00D200D3"/>
    <w:rsid w:val="00D20E66"/>
    <w:rsid w:val="00D223DA"/>
    <w:rsid w:val="00D225AD"/>
    <w:rsid w:val="00D23229"/>
    <w:rsid w:val="00D2339E"/>
    <w:rsid w:val="00D259D7"/>
    <w:rsid w:val="00D262E6"/>
    <w:rsid w:val="00D26518"/>
    <w:rsid w:val="00D2656E"/>
    <w:rsid w:val="00D268BE"/>
    <w:rsid w:val="00D26CB3"/>
    <w:rsid w:val="00D27B50"/>
    <w:rsid w:val="00D3055C"/>
    <w:rsid w:val="00D313F6"/>
    <w:rsid w:val="00D31565"/>
    <w:rsid w:val="00D31B0C"/>
    <w:rsid w:val="00D32401"/>
    <w:rsid w:val="00D32784"/>
    <w:rsid w:val="00D32D28"/>
    <w:rsid w:val="00D330A4"/>
    <w:rsid w:val="00D33A0D"/>
    <w:rsid w:val="00D34700"/>
    <w:rsid w:val="00D35797"/>
    <w:rsid w:val="00D357A7"/>
    <w:rsid w:val="00D367B5"/>
    <w:rsid w:val="00D375B0"/>
    <w:rsid w:val="00D376C6"/>
    <w:rsid w:val="00D40EC6"/>
    <w:rsid w:val="00D4159F"/>
    <w:rsid w:val="00D43E3F"/>
    <w:rsid w:val="00D43E79"/>
    <w:rsid w:val="00D44B9F"/>
    <w:rsid w:val="00D44D4E"/>
    <w:rsid w:val="00D44ED5"/>
    <w:rsid w:val="00D455DC"/>
    <w:rsid w:val="00D45803"/>
    <w:rsid w:val="00D4602C"/>
    <w:rsid w:val="00D4619E"/>
    <w:rsid w:val="00D468F0"/>
    <w:rsid w:val="00D475C9"/>
    <w:rsid w:val="00D47E22"/>
    <w:rsid w:val="00D51323"/>
    <w:rsid w:val="00D51338"/>
    <w:rsid w:val="00D51E10"/>
    <w:rsid w:val="00D52D54"/>
    <w:rsid w:val="00D52FCD"/>
    <w:rsid w:val="00D53152"/>
    <w:rsid w:val="00D53A40"/>
    <w:rsid w:val="00D53BC6"/>
    <w:rsid w:val="00D5469C"/>
    <w:rsid w:val="00D564AE"/>
    <w:rsid w:val="00D56CEB"/>
    <w:rsid w:val="00D5734E"/>
    <w:rsid w:val="00D57B69"/>
    <w:rsid w:val="00D600D1"/>
    <w:rsid w:val="00D604E0"/>
    <w:rsid w:val="00D60F58"/>
    <w:rsid w:val="00D60FD0"/>
    <w:rsid w:val="00D610BC"/>
    <w:rsid w:val="00D61CF7"/>
    <w:rsid w:val="00D6211E"/>
    <w:rsid w:val="00D62631"/>
    <w:rsid w:val="00D62917"/>
    <w:rsid w:val="00D63DA5"/>
    <w:rsid w:val="00D64ADC"/>
    <w:rsid w:val="00D6517B"/>
    <w:rsid w:val="00D6527F"/>
    <w:rsid w:val="00D659EF"/>
    <w:rsid w:val="00D65A8B"/>
    <w:rsid w:val="00D66E73"/>
    <w:rsid w:val="00D670D2"/>
    <w:rsid w:val="00D676E8"/>
    <w:rsid w:val="00D707B6"/>
    <w:rsid w:val="00D70A58"/>
    <w:rsid w:val="00D7108F"/>
    <w:rsid w:val="00D7150F"/>
    <w:rsid w:val="00D72C34"/>
    <w:rsid w:val="00D73096"/>
    <w:rsid w:val="00D73469"/>
    <w:rsid w:val="00D73862"/>
    <w:rsid w:val="00D73C97"/>
    <w:rsid w:val="00D73F8C"/>
    <w:rsid w:val="00D74195"/>
    <w:rsid w:val="00D74BD1"/>
    <w:rsid w:val="00D7572D"/>
    <w:rsid w:val="00D767BE"/>
    <w:rsid w:val="00D768BA"/>
    <w:rsid w:val="00D77031"/>
    <w:rsid w:val="00D80752"/>
    <w:rsid w:val="00D80B85"/>
    <w:rsid w:val="00D80D54"/>
    <w:rsid w:val="00D81AFC"/>
    <w:rsid w:val="00D81E44"/>
    <w:rsid w:val="00D820E7"/>
    <w:rsid w:val="00D8234E"/>
    <w:rsid w:val="00D8235F"/>
    <w:rsid w:val="00D82A56"/>
    <w:rsid w:val="00D82BFB"/>
    <w:rsid w:val="00D83239"/>
    <w:rsid w:val="00D83B7F"/>
    <w:rsid w:val="00D84A21"/>
    <w:rsid w:val="00D85235"/>
    <w:rsid w:val="00D85B45"/>
    <w:rsid w:val="00D85BCC"/>
    <w:rsid w:val="00D85C7A"/>
    <w:rsid w:val="00D8616F"/>
    <w:rsid w:val="00D866A1"/>
    <w:rsid w:val="00D87535"/>
    <w:rsid w:val="00D907DD"/>
    <w:rsid w:val="00D9084F"/>
    <w:rsid w:val="00D91C89"/>
    <w:rsid w:val="00D92252"/>
    <w:rsid w:val="00D925B5"/>
    <w:rsid w:val="00D92D59"/>
    <w:rsid w:val="00D934F5"/>
    <w:rsid w:val="00D93D9B"/>
    <w:rsid w:val="00D943F7"/>
    <w:rsid w:val="00D9442C"/>
    <w:rsid w:val="00D94CB6"/>
    <w:rsid w:val="00D94E3E"/>
    <w:rsid w:val="00D95598"/>
    <w:rsid w:val="00D95881"/>
    <w:rsid w:val="00D95BA5"/>
    <w:rsid w:val="00D95E75"/>
    <w:rsid w:val="00D96088"/>
    <w:rsid w:val="00D9629F"/>
    <w:rsid w:val="00D966DD"/>
    <w:rsid w:val="00D9695D"/>
    <w:rsid w:val="00D96D58"/>
    <w:rsid w:val="00D97676"/>
    <w:rsid w:val="00D97B24"/>
    <w:rsid w:val="00DA05BF"/>
    <w:rsid w:val="00DA08CA"/>
    <w:rsid w:val="00DA0EB6"/>
    <w:rsid w:val="00DA0FD0"/>
    <w:rsid w:val="00DA12E2"/>
    <w:rsid w:val="00DA19DA"/>
    <w:rsid w:val="00DA1BAC"/>
    <w:rsid w:val="00DA1E21"/>
    <w:rsid w:val="00DA253D"/>
    <w:rsid w:val="00DA33A9"/>
    <w:rsid w:val="00DA36E5"/>
    <w:rsid w:val="00DA4246"/>
    <w:rsid w:val="00DA44EF"/>
    <w:rsid w:val="00DA4AD4"/>
    <w:rsid w:val="00DA4BBD"/>
    <w:rsid w:val="00DA4D0B"/>
    <w:rsid w:val="00DA52CC"/>
    <w:rsid w:val="00DA59E3"/>
    <w:rsid w:val="00DA5B7A"/>
    <w:rsid w:val="00DA6207"/>
    <w:rsid w:val="00DA6D4D"/>
    <w:rsid w:val="00DA70A9"/>
    <w:rsid w:val="00DA71D6"/>
    <w:rsid w:val="00DA7262"/>
    <w:rsid w:val="00DA79D7"/>
    <w:rsid w:val="00DB0867"/>
    <w:rsid w:val="00DB288B"/>
    <w:rsid w:val="00DB28D8"/>
    <w:rsid w:val="00DB3293"/>
    <w:rsid w:val="00DB3793"/>
    <w:rsid w:val="00DB41CC"/>
    <w:rsid w:val="00DB47C3"/>
    <w:rsid w:val="00DB5EAF"/>
    <w:rsid w:val="00DB6756"/>
    <w:rsid w:val="00DB69BC"/>
    <w:rsid w:val="00DB7A89"/>
    <w:rsid w:val="00DC0339"/>
    <w:rsid w:val="00DC05E3"/>
    <w:rsid w:val="00DC1390"/>
    <w:rsid w:val="00DC19D0"/>
    <w:rsid w:val="00DC1BB6"/>
    <w:rsid w:val="00DC410A"/>
    <w:rsid w:val="00DC533A"/>
    <w:rsid w:val="00DC5D2D"/>
    <w:rsid w:val="00DC689C"/>
    <w:rsid w:val="00DC699D"/>
    <w:rsid w:val="00DC6A4B"/>
    <w:rsid w:val="00DC73B8"/>
    <w:rsid w:val="00DC73E1"/>
    <w:rsid w:val="00DC7682"/>
    <w:rsid w:val="00DD07EA"/>
    <w:rsid w:val="00DD1668"/>
    <w:rsid w:val="00DD1A45"/>
    <w:rsid w:val="00DD2115"/>
    <w:rsid w:val="00DD2AAB"/>
    <w:rsid w:val="00DD2C31"/>
    <w:rsid w:val="00DD31AB"/>
    <w:rsid w:val="00DD3279"/>
    <w:rsid w:val="00DD32DD"/>
    <w:rsid w:val="00DD3387"/>
    <w:rsid w:val="00DD37D1"/>
    <w:rsid w:val="00DD3CF5"/>
    <w:rsid w:val="00DD3D41"/>
    <w:rsid w:val="00DD48A9"/>
    <w:rsid w:val="00DD5112"/>
    <w:rsid w:val="00DD5370"/>
    <w:rsid w:val="00DD5397"/>
    <w:rsid w:val="00DD54C1"/>
    <w:rsid w:val="00DD5983"/>
    <w:rsid w:val="00DD5E7B"/>
    <w:rsid w:val="00DD628E"/>
    <w:rsid w:val="00DD65B6"/>
    <w:rsid w:val="00DD74B9"/>
    <w:rsid w:val="00DD7BF2"/>
    <w:rsid w:val="00DE02BE"/>
    <w:rsid w:val="00DE059B"/>
    <w:rsid w:val="00DE0907"/>
    <w:rsid w:val="00DE10BC"/>
    <w:rsid w:val="00DE17D2"/>
    <w:rsid w:val="00DE1A32"/>
    <w:rsid w:val="00DE1B5A"/>
    <w:rsid w:val="00DE2348"/>
    <w:rsid w:val="00DE2907"/>
    <w:rsid w:val="00DE2F7D"/>
    <w:rsid w:val="00DE3598"/>
    <w:rsid w:val="00DE3804"/>
    <w:rsid w:val="00DE3D10"/>
    <w:rsid w:val="00DE4971"/>
    <w:rsid w:val="00DE5D53"/>
    <w:rsid w:val="00DE60DF"/>
    <w:rsid w:val="00DE6928"/>
    <w:rsid w:val="00DE6F8E"/>
    <w:rsid w:val="00DE79D0"/>
    <w:rsid w:val="00DE7B78"/>
    <w:rsid w:val="00DF0646"/>
    <w:rsid w:val="00DF176B"/>
    <w:rsid w:val="00DF1D1F"/>
    <w:rsid w:val="00DF24C1"/>
    <w:rsid w:val="00DF26BA"/>
    <w:rsid w:val="00DF3186"/>
    <w:rsid w:val="00DF31A7"/>
    <w:rsid w:val="00DF3987"/>
    <w:rsid w:val="00DF43B6"/>
    <w:rsid w:val="00DF4B32"/>
    <w:rsid w:val="00DF5E0B"/>
    <w:rsid w:val="00DF66EF"/>
    <w:rsid w:val="00DF6B0C"/>
    <w:rsid w:val="00DF7998"/>
    <w:rsid w:val="00DF7D4C"/>
    <w:rsid w:val="00E00A94"/>
    <w:rsid w:val="00E00E8E"/>
    <w:rsid w:val="00E01301"/>
    <w:rsid w:val="00E0198E"/>
    <w:rsid w:val="00E027AC"/>
    <w:rsid w:val="00E02B82"/>
    <w:rsid w:val="00E03E70"/>
    <w:rsid w:val="00E04025"/>
    <w:rsid w:val="00E041FF"/>
    <w:rsid w:val="00E04D3C"/>
    <w:rsid w:val="00E05685"/>
    <w:rsid w:val="00E05842"/>
    <w:rsid w:val="00E05DEA"/>
    <w:rsid w:val="00E05EF3"/>
    <w:rsid w:val="00E060B1"/>
    <w:rsid w:val="00E06444"/>
    <w:rsid w:val="00E068AB"/>
    <w:rsid w:val="00E06B7D"/>
    <w:rsid w:val="00E07421"/>
    <w:rsid w:val="00E07AAE"/>
    <w:rsid w:val="00E112A5"/>
    <w:rsid w:val="00E114F2"/>
    <w:rsid w:val="00E11E8E"/>
    <w:rsid w:val="00E11F18"/>
    <w:rsid w:val="00E12897"/>
    <w:rsid w:val="00E12A69"/>
    <w:rsid w:val="00E12E1C"/>
    <w:rsid w:val="00E13075"/>
    <w:rsid w:val="00E13774"/>
    <w:rsid w:val="00E1395E"/>
    <w:rsid w:val="00E14A16"/>
    <w:rsid w:val="00E154C9"/>
    <w:rsid w:val="00E1565B"/>
    <w:rsid w:val="00E15C8F"/>
    <w:rsid w:val="00E16A7D"/>
    <w:rsid w:val="00E16C37"/>
    <w:rsid w:val="00E20D83"/>
    <w:rsid w:val="00E20E8A"/>
    <w:rsid w:val="00E21218"/>
    <w:rsid w:val="00E21655"/>
    <w:rsid w:val="00E21906"/>
    <w:rsid w:val="00E21D2F"/>
    <w:rsid w:val="00E21D81"/>
    <w:rsid w:val="00E22317"/>
    <w:rsid w:val="00E22A31"/>
    <w:rsid w:val="00E23140"/>
    <w:rsid w:val="00E2346F"/>
    <w:rsid w:val="00E2380C"/>
    <w:rsid w:val="00E238AA"/>
    <w:rsid w:val="00E239F8"/>
    <w:rsid w:val="00E24369"/>
    <w:rsid w:val="00E24F2D"/>
    <w:rsid w:val="00E253BB"/>
    <w:rsid w:val="00E25B53"/>
    <w:rsid w:val="00E25F0A"/>
    <w:rsid w:val="00E267CA"/>
    <w:rsid w:val="00E26F07"/>
    <w:rsid w:val="00E276F3"/>
    <w:rsid w:val="00E27968"/>
    <w:rsid w:val="00E27F76"/>
    <w:rsid w:val="00E31102"/>
    <w:rsid w:val="00E311FE"/>
    <w:rsid w:val="00E3127B"/>
    <w:rsid w:val="00E31334"/>
    <w:rsid w:val="00E3158C"/>
    <w:rsid w:val="00E31EF9"/>
    <w:rsid w:val="00E323D6"/>
    <w:rsid w:val="00E32B6A"/>
    <w:rsid w:val="00E3309C"/>
    <w:rsid w:val="00E3371B"/>
    <w:rsid w:val="00E33D2F"/>
    <w:rsid w:val="00E34290"/>
    <w:rsid w:val="00E34644"/>
    <w:rsid w:val="00E347DA"/>
    <w:rsid w:val="00E34C0D"/>
    <w:rsid w:val="00E36332"/>
    <w:rsid w:val="00E36720"/>
    <w:rsid w:val="00E37076"/>
    <w:rsid w:val="00E37777"/>
    <w:rsid w:val="00E37C07"/>
    <w:rsid w:val="00E4202B"/>
    <w:rsid w:val="00E42B12"/>
    <w:rsid w:val="00E436BD"/>
    <w:rsid w:val="00E44E1E"/>
    <w:rsid w:val="00E4523E"/>
    <w:rsid w:val="00E4547C"/>
    <w:rsid w:val="00E45FC8"/>
    <w:rsid w:val="00E46376"/>
    <w:rsid w:val="00E463D6"/>
    <w:rsid w:val="00E47CE7"/>
    <w:rsid w:val="00E50974"/>
    <w:rsid w:val="00E50CD0"/>
    <w:rsid w:val="00E51E94"/>
    <w:rsid w:val="00E52050"/>
    <w:rsid w:val="00E52073"/>
    <w:rsid w:val="00E5283D"/>
    <w:rsid w:val="00E537BB"/>
    <w:rsid w:val="00E538B7"/>
    <w:rsid w:val="00E54718"/>
    <w:rsid w:val="00E5483A"/>
    <w:rsid w:val="00E54DAE"/>
    <w:rsid w:val="00E55B1D"/>
    <w:rsid w:val="00E57897"/>
    <w:rsid w:val="00E57A37"/>
    <w:rsid w:val="00E57EDB"/>
    <w:rsid w:val="00E60676"/>
    <w:rsid w:val="00E6091B"/>
    <w:rsid w:val="00E60D7C"/>
    <w:rsid w:val="00E61B5E"/>
    <w:rsid w:val="00E62D70"/>
    <w:rsid w:val="00E63161"/>
    <w:rsid w:val="00E634A3"/>
    <w:rsid w:val="00E635D1"/>
    <w:rsid w:val="00E636D7"/>
    <w:rsid w:val="00E63C3F"/>
    <w:rsid w:val="00E643B0"/>
    <w:rsid w:val="00E64B7A"/>
    <w:rsid w:val="00E653E5"/>
    <w:rsid w:val="00E65EF6"/>
    <w:rsid w:val="00E66CEC"/>
    <w:rsid w:val="00E6727D"/>
    <w:rsid w:val="00E67890"/>
    <w:rsid w:val="00E70F5D"/>
    <w:rsid w:val="00E71F7A"/>
    <w:rsid w:val="00E7307E"/>
    <w:rsid w:val="00E74829"/>
    <w:rsid w:val="00E756CF"/>
    <w:rsid w:val="00E7598E"/>
    <w:rsid w:val="00E75FE5"/>
    <w:rsid w:val="00E76269"/>
    <w:rsid w:val="00E76AF3"/>
    <w:rsid w:val="00E77337"/>
    <w:rsid w:val="00E778BB"/>
    <w:rsid w:val="00E80864"/>
    <w:rsid w:val="00E80D3F"/>
    <w:rsid w:val="00E817DF"/>
    <w:rsid w:val="00E81D1D"/>
    <w:rsid w:val="00E81EEA"/>
    <w:rsid w:val="00E82CF2"/>
    <w:rsid w:val="00E83835"/>
    <w:rsid w:val="00E84885"/>
    <w:rsid w:val="00E85333"/>
    <w:rsid w:val="00E8579D"/>
    <w:rsid w:val="00E859B2"/>
    <w:rsid w:val="00E8621F"/>
    <w:rsid w:val="00E8668D"/>
    <w:rsid w:val="00E86D51"/>
    <w:rsid w:val="00E86FAA"/>
    <w:rsid w:val="00E875A9"/>
    <w:rsid w:val="00E877FE"/>
    <w:rsid w:val="00E878E8"/>
    <w:rsid w:val="00E87EE4"/>
    <w:rsid w:val="00E90331"/>
    <w:rsid w:val="00E90560"/>
    <w:rsid w:val="00E91C42"/>
    <w:rsid w:val="00E92D06"/>
    <w:rsid w:val="00E92E8B"/>
    <w:rsid w:val="00E9308A"/>
    <w:rsid w:val="00E93A1A"/>
    <w:rsid w:val="00E93CD5"/>
    <w:rsid w:val="00E93DC1"/>
    <w:rsid w:val="00E93EDF"/>
    <w:rsid w:val="00E94B18"/>
    <w:rsid w:val="00E9514F"/>
    <w:rsid w:val="00E95802"/>
    <w:rsid w:val="00E96245"/>
    <w:rsid w:val="00E963DD"/>
    <w:rsid w:val="00E96E89"/>
    <w:rsid w:val="00E96F51"/>
    <w:rsid w:val="00E9760D"/>
    <w:rsid w:val="00E97B6C"/>
    <w:rsid w:val="00E97BA1"/>
    <w:rsid w:val="00E97C2E"/>
    <w:rsid w:val="00E97C87"/>
    <w:rsid w:val="00EA0118"/>
    <w:rsid w:val="00EA06BA"/>
    <w:rsid w:val="00EA130D"/>
    <w:rsid w:val="00EA13D0"/>
    <w:rsid w:val="00EA14EE"/>
    <w:rsid w:val="00EA1CD8"/>
    <w:rsid w:val="00EA21D5"/>
    <w:rsid w:val="00EA2B1E"/>
    <w:rsid w:val="00EA3070"/>
    <w:rsid w:val="00EA316E"/>
    <w:rsid w:val="00EA3570"/>
    <w:rsid w:val="00EA37C6"/>
    <w:rsid w:val="00EA3F77"/>
    <w:rsid w:val="00EA419E"/>
    <w:rsid w:val="00EA42D0"/>
    <w:rsid w:val="00EA4300"/>
    <w:rsid w:val="00EA4745"/>
    <w:rsid w:val="00EA48E2"/>
    <w:rsid w:val="00EA5FF8"/>
    <w:rsid w:val="00EA625B"/>
    <w:rsid w:val="00EA65A9"/>
    <w:rsid w:val="00EA774C"/>
    <w:rsid w:val="00EA7B96"/>
    <w:rsid w:val="00EB084F"/>
    <w:rsid w:val="00EB09AD"/>
    <w:rsid w:val="00EB14FE"/>
    <w:rsid w:val="00EB21BB"/>
    <w:rsid w:val="00EB24B2"/>
    <w:rsid w:val="00EB2598"/>
    <w:rsid w:val="00EB292D"/>
    <w:rsid w:val="00EB2C8E"/>
    <w:rsid w:val="00EB2EE3"/>
    <w:rsid w:val="00EB309E"/>
    <w:rsid w:val="00EB3A7F"/>
    <w:rsid w:val="00EB4767"/>
    <w:rsid w:val="00EB571E"/>
    <w:rsid w:val="00EB59D9"/>
    <w:rsid w:val="00EB6025"/>
    <w:rsid w:val="00EB6379"/>
    <w:rsid w:val="00EB6E22"/>
    <w:rsid w:val="00EB6F15"/>
    <w:rsid w:val="00EB7F07"/>
    <w:rsid w:val="00EC1546"/>
    <w:rsid w:val="00EC258C"/>
    <w:rsid w:val="00EC2DBF"/>
    <w:rsid w:val="00EC339E"/>
    <w:rsid w:val="00EC3700"/>
    <w:rsid w:val="00EC3915"/>
    <w:rsid w:val="00EC39B2"/>
    <w:rsid w:val="00EC4DC1"/>
    <w:rsid w:val="00EC4EF7"/>
    <w:rsid w:val="00EC592A"/>
    <w:rsid w:val="00EC5AA6"/>
    <w:rsid w:val="00EC655D"/>
    <w:rsid w:val="00EC6582"/>
    <w:rsid w:val="00ED3378"/>
    <w:rsid w:val="00ED4C10"/>
    <w:rsid w:val="00ED4D32"/>
    <w:rsid w:val="00ED4ECA"/>
    <w:rsid w:val="00ED56A5"/>
    <w:rsid w:val="00ED696B"/>
    <w:rsid w:val="00ED75EE"/>
    <w:rsid w:val="00EE07E6"/>
    <w:rsid w:val="00EE0A8B"/>
    <w:rsid w:val="00EE0B1B"/>
    <w:rsid w:val="00EE19E5"/>
    <w:rsid w:val="00EE1B76"/>
    <w:rsid w:val="00EE205F"/>
    <w:rsid w:val="00EE2AE9"/>
    <w:rsid w:val="00EE304F"/>
    <w:rsid w:val="00EE35AF"/>
    <w:rsid w:val="00EE3887"/>
    <w:rsid w:val="00EE3EBA"/>
    <w:rsid w:val="00EE4F5C"/>
    <w:rsid w:val="00EE509D"/>
    <w:rsid w:val="00EE542A"/>
    <w:rsid w:val="00EE59CB"/>
    <w:rsid w:val="00EE5E6A"/>
    <w:rsid w:val="00EE65CB"/>
    <w:rsid w:val="00EE6654"/>
    <w:rsid w:val="00EE72C7"/>
    <w:rsid w:val="00EE7C9C"/>
    <w:rsid w:val="00EE7E8B"/>
    <w:rsid w:val="00EF0223"/>
    <w:rsid w:val="00EF0439"/>
    <w:rsid w:val="00EF0914"/>
    <w:rsid w:val="00EF0B0C"/>
    <w:rsid w:val="00EF0BEA"/>
    <w:rsid w:val="00EF0C24"/>
    <w:rsid w:val="00EF0FF9"/>
    <w:rsid w:val="00EF204A"/>
    <w:rsid w:val="00EF227B"/>
    <w:rsid w:val="00EF46FE"/>
    <w:rsid w:val="00EF47D4"/>
    <w:rsid w:val="00EF4D4C"/>
    <w:rsid w:val="00EF4EEA"/>
    <w:rsid w:val="00EF4F2B"/>
    <w:rsid w:val="00EF5402"/>
    <w:rsid w:val="00EF5730"/>
    <w:rsid w:val="00EF5CFF"/>
    <w:rsid w:val="00EF61C4"/>
    <w:rsid w:val="00EF649A"/>
    <w:rsid w:val="00EF6597"/>
    <w:rsid w:val="00EF71D2"/>
    <w:rsid w:val="00F00497"/>
    <w:rsid w:val="00F00A5C"/>
    <w:rsid w:val="00F00CD8"/>
    <w:rsid w:val="00F00EEE"/>
    <w:rsid w:val="00F01CA9"/>
    <w:rsid w:val="00F02790"/>
    <w:rsid w:val="00F02A20"/>
    <w:rsid w:val="00F02F41"/>
    <w:rsid w:val="00F03A91"/>
    <w:rsid w:val="00F03DCA"/>
    <w:rsid w:val="00F04145"/>
    <w:rsid w:val="00F043D0"/>
    <w:rsid w:val="00F044BC"/>
    <w:rsid w:val="00F051FF"/>
    <w:rsid w:val="00F05FEE"/>
    <w:rsid w:val="00F06765"/>
    <w:rsid w:val="00F06F02"/>
    <w:rsid w:val="00F07EFE"/>
    <w:rsid w:val="00F1010C"/>
    <w:rsid w:val="00F106E6"/>
    <w:rsid w:val="00F109A0"/>
    <w:rsid w:val="00F10F70"/>
    <w:rsid w:val="00F1128C"/>
    <w:rsid w:val="00F114C9"/>
    <w:rsid w:val="00F11794"/>
    <w:rsid w:val="00F11AA8"/>
    <w:rsid w:val="00F12015"/>
    <w:rsid w:val="00F12463"/>
    <w:rsid w:val="00F125F9"/>
    <w:rsid w:val="00F12766"/>
    <w:rsid w:val="00F13C21"/>
    <w:rsid w:val="00F14076"/>
    <w:rsid w:val="00F14D29"/>
    <w:rsid w:val="00F15421"/>
    <w:rsid w:val="00F1546C"/>
    <w:rsid w:val="00F155D7"/>
    <w:rsid w:val="00F15887"/>
    <w:rsid w:val="00F171A6"/>
    <w:rsid w:val="00F17A4D"/>
    <w:rsid w:val="00F17C19"/>
    <w:rsid w:val="00F2060F"/>
    <w:rsid w:val="00F20AD7"/>
    <w:rsid w:val="00F22000"/>
    <w:rsid w:val="00F22704"/>
    <w:rsid w:val="00F2274F"/>
    <w:rsid w:val="00F22915"/>
    <w:rsid w:val="00F2362F"/>
    <w:rsid w:val="00F23D36"/>
    <w:rsid w:val="00F2414A"/>
    <w:rsid w:val="00F24888"/>
    <w:rsid w:val="00F24A37"/>
    <w:rsid w:val="00F250BD"/>
    <w:rsid w:val="00F25971"/>
    <w:rsid w:val="00F25AF9"/>
    <w:rsid w:val="00F25B49"/>
    <w:rsid w:val="00F261EF"/>
    <w:rsid w:val="00F26312"/>
    <w:rsid w:val="00F26B86"/>
    <w:rsid w:val="00F26BB2"/>
    <w:rsid w:val="00F27D9C"/>
    <w:rsid w:val="00F27EBC"/>
    <w:rsid w:val="00F30548"/>
    <w:rsid w:val="00F308BB"/>
    <w:rsid w:val="00F30E77"/>
    <w:rsid w:val="00F31013"/>
    <w:rsid w:val="00F3146E"/>
    <w:rsid w:val="00F31AE4"/>
    <w:rsid w:val="00F3362D"/>
    <w:rsid w:val="00F3396B"/>
    <w:rsid w:val="00F3403C"/>
    <w:rsid w:val="00F3435D"/>
    <w:rsid w:val="00F34E84"/>
    <w:rsid w:val="00F3592F"/>
    <w:rsid w:val="00F36887"/>
    <w:rsid w:val="00F36C1F"/>
    <w:rsid w:val="00F36C69"/>
    <w:rsid w:val="00F36EC9"/>
    <w:rsid w:val="00F37C0C"/>
    <w:rsid w:val="00F40774"/>
    <w:rsid w:val="00F4188E"/>
    <w:rsid w:val="00F41E19"/>
    <w:rsid w:val="00F421C8"/>
    <w:rsid w:val="00F423FE"/>
    <w:rsid w:val="00F426CC"/>
    <w:rsid w:val="00F42932"/>
    <w:rsid w:val="00F43AB9"/>
    <w:rsid w:val="00F441D1"/>
    <w:rsid w:val="00F444B0"/>
    <w:rsid w:val="00F448DD"/>
    <w:rsid w:val="00F44A15"/>
    <w:rsid w:val="00F4639C"/>
    <w:rsid w:val="00F46466"/>
    <w:rsid w:val="00F46933"/>
    <w:rsid w:val="00F47B28"/>
    <w:rsid w:val="00F51126"/>
    <w:rsid w:val="00F51302"/>
    <w:rsid w:val="00F514C6"/>
    <w:rsid w:val="00F51675"/>
    <w:rsid w:val="00F51936"/>
    <w:rsid w:val="00F51E7A"/>
    <w:rsid w:val="00F52277"/>
    <w:rsid w:val="00F5412A"/>
    <w:rsid w:val="00F54DFD"/>
    <w:rsid w:val="00F553C5"/>
    <w:rsid w:val="00F55CA9"/>
    <w:rsid w:val="00F569CD"/>
    <w:rsid w:val="00F577DE"/>
    <w:rsid w:val="00F603A7"/>
    <w:rsid w:val="00F6111B"/>
    <w:rsid w:val="00F619BB"/>
    <w:rsid w:val="00F61AE9"/>
    <w:rsid w:val="00F61B35"/>
    <w:rsid w:val="00F61E00"/>
    <w:rsid w:val="00F623E2"/>
    <w:rsid w:val="00F62F26"/>
    <w:rsid w:val="00F63EE4"/>
    <w:rsid w:val="00F6428C"/>
    <w:rsid w:val="00F655C1"/>
    <w:rsid w:val="00F666C1"/>
    <w:rsid w:val="00F66CC6"/>
    <w:rsid w:val="00F707B1"/>
    <w:rsid w:val="00F7158A"/>
    <w:rsid w:val="00F72957"/>
    <w:rsid w:val="00F72AD9"/>
    <w:rsid w:val="00F7356F"/>
    <w:rsid w:val="00F73632"/>
    <w:rsid w:val="00F74640"/>
    <w:rsid w:val="00F74E0A"/>
    <w:rsid w:val="00F7540F"/>
    <w:rsid w:val="00F754D1"/>
    <w:rsid w:val="00F759B6"/>
    <w:rsid w:val="00F76040"/>
    <w:rsid w:val="00F76285"/>
    <w:rsid w:val="00F7718F"/>
    <w:rsid w:val="00F77252"/>
    <w:rsid w:val="00F778D5"/>
    <w:rsid w:val="00F77ACC"/>
    <w:rsid w:val="00F77C8C"/>
    <w:rsid w:val="00F77E01"/>
    <w:rsid w:val="00F818C7"/>
    <w:rsid w:val="00F81CFF"/>
    <w:rsid w:val="00F83770"/>
    <w:rsid w:val="00F83780"/>
    <w:rsid w:val="00F83F68"/>
    <w:rsid w:val="00F8426A"/>
    <w:rsid w:val="00F8567A"/>
    <w:rsid w:val="00F85860"/>
    <w:rsid w:val="00F8599B"/>
    <w:rsid w:val="00F85BF1"/>
    <w:rsid w:val="00F85DB8"/>
    <w:rsid w:val="00F8628C"/>
    <w:rsid w:val="00F874B6"/>
    <w:rsid w:val="00F90A70"/>
    <w:rsid w:val="00F90BF8"/>
    <w:rsid w:val="00F90D65"/>
    <w:rsid w:val="00F9154D"/>
    <w:rsid w:val="00F91C1E"/>
    <w:rsid w:val="00F92256"/>
    <w:rsid w:val="00F9232B"/>
    <w:rsid w:val="00F9243E"/>
    <w:rsid w:val="00F926B3"/>
    <w:rsid w:val="00F92DDA"/>
    <w:rsid w:val="00F92E7A"/>
    <w:rsid w:val="00F93010"/>
    <w:rsid w:val="00F94304"/>
    <w:rsid w:val="00F955D3"/>
    <w:rsid w:val="00F9613D"/>
    <w:rsid w:val="00F96318"/>
    <w:rsid w:val="00F96B3A"/>
    <w:rsid w:val="00F9732C"/>
    <w:rsid w:val="00F978A6"/>
    <w:rsid w:val="00F97B0C"/>
    <w:rsid w:val="00F97BF2"/>
    <w:rsid w:val="00FA0437"/>
    <w:rsid w:val="00FA089E"/>
    <w:rsid w:val="00FA10C9"/>
    <w:rsid w:val="00FA1800"/>
    <w:rsid w:val="00FA2057"/>
    <w:rsid w:val="00FA2440"/>
    <w:rsid w:val="00FA2699"/>
    <w:rsid w:val="00FA280E"/>
    <w:rsid w:val="00FA28BD"/>
    <w:rsid w:val="00FA2B4D"/>
    <w:rsid w:val="00FA3870"/>
    <w:rsid w:val="00FA3F83"/>
    <w:rsid w:val="00FA4080"/>
    <w:rsid w:val="00FA54F7"/>
    <w:rsid w:val="00FA597E"/>
    <w:rsid w:val="00FA5E98"/>
    <w:rsid w:val="00FA6262"/>
    <w:rsid w:val="00FA6649"/>
    <w:rsid w:val="00FA6737"/>
    <w:rsid w:val="00FA6FC6"/>
    <w:rsid w:val="00FA74A4"/>
    <w:rsid w:val="00FA7506"/>
    <w:rsid w:val="00FA7B4A"/>
    <w:rsid w:val="00FB02FB"/>
    <w:rsid w:val="00FB0377"/>
    <w:rsid w:val="00FB06B9"/>
    <w:rsid w:val="00FB1E73"/>
    <w:rsid w:val="00FB26CB"/>
    <w:rsid w:val="00FB2ADA"/>
    <w:rsid w:val="00FB2AFA"/>
    <w:rsid w:val="00FB3DEF"/>
    <w:rsid w:val="00FB41A5"/>
    <w:rsid w:val="00FB49DF"/>
    <w:rsid w:val="00FB4ACF"/>
    <w:rsid w:val="00FB4D52"/>
    <w:rsid w:val="00FB546A"/>
    <w:rsid w:val="00FB557B"/>
    <w:rsid w:val="00FB5AD7"/>
    <w:rsid w:val="00FB5C93"/>
    <w:rsid w:val="00FB602C"/>
    <w:rsid w:val="00FB6307"/>
    <w:rsid w:val="00FB6684"/>
    <w:rsid w:val="00FB6783"/>
    <w:rsid w:val="00FB6C17"/>
    <w:rsid w:val="00FB6C45"/>
    <w:rsid w:val="00FB6D5A"/>
    <w:rsid w:val="00FB6FB6"/>
    <w:rsid w:val="00FB7A48"/>
    <w:rsid w:val="00FB7AFE"/>
    <w:rsid w:val="00FC02B9"/>
    <w:rsid w:val="00FC0F65"/>
    <w:rsid w:val="00FC2367"/>
    <w:rsid w:val="00FC25F6"/>
    <w:rsid w:val="00FC2D40"/>
    <w:rsid w:val="00FC2D6A"/>
    <w:rsid w:val="00FC3976"/>
    <w:rsid w:val="00FC435E"/>
    <w:rsid w:val="00FC52FB"/>
    <w:rsid w:val="00FC5613"/>
    <w:rsid w:val="00FC60BB"/>
    <w:rsid w:val="00FC6EE3"/>
    <w:rsid w:val="00FC7477"/>
    <w:rsid w:val="00FC7846"/>
    <w:rsid w:val="00FC7FFB"/>
    <w:rsid w:val="00FD141D"/>
    <w:rsid w:val="00FD1878"/>
    <w:rsid w:val="00FD1AE3"/>
    <w:rsid w:val="00FD1CA7"/>
    <w:rsid w:val="00FD4B01"/>
    <w:rsid w:val="00FD5C91"/>
    <w:rsid w:val="00FD608D"/>
    <w:rsid w:val="00FD62AA"/>
    <w:rsid w:val="00FD643C"/>
    <w:rsid w:val="00FD74AB"/>
    <w:rsid w:val="00FD75E4"/>
    <w:rsid w:val="00FD799E"/>
    <w:rsid w:val="00FE0A33"/>
    <w:rsid w:val="00FE0BF7"/>
    <w:rsid w:val="00FE116C"/>
    <w:rsid w:val="00FE1E0C"/>
    <w:rsid w:val="00FE2345"/>
    <w:rsid w:val="00FE2F43"/>
    <w:rsid w:val="00FE3AF2"/>
    <w:rsid w:val="00FE4303"/>
    <w:rsid w:val="00FE4B77"/>
    <w:rsid w:val="00FE5827"/>
    <w:rsid w:val="00FE5833"/>
    <w:rsid w:val="00FE5985"/>
    <w:rsid w:val="00FE5BAD"/>
    <w:rsid w:val="00FE5CBB"/>
    <w:rsid w:val="00FE63EF"/>
    <w:rsid w:val="00FE703D"/>
    <w:rsid w:val="00FE7227"/>
    <w:rsid w:val="00FE7AEB"/>
    <w:rsid w:val="00FE7B82"/>
    <w:rsid w:val="00FF0E48"/>
    <w:rsid w:val="00FF1BBB"/>
    <w:rsid w:val="00FF2381"/>
    <w:rsid w:val="00FF2505"/>
    <w:rsid w:val="00FF27E4"/>
    <w:rsid w:val="00FF36E6"/>
    <w:rsid w:val="00FF38F2"/>
    <w:rsid w:val="00FF4075"/>
    <w:rsid w:val="00FF449F"/>
    <w:rsid w:val="00FF586C"/>
    <w:rsid w:val="00FF60E8"/>
    <w:rsid w:val="00FF73F3"/>
    <w:rsid w:val="00FF7B5B"/>
    <w:rsid w:val="00FF7BBC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47C4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AA7EE3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548DD4" w:themeColor="text2" w:themeTint="99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AA7EE3"/>
    <w:rPr>
      <w:rFonts w:ascii="Arial" w:hAnsi="Arial"/>
      <w:b/>
      <w:bCs/>
      <w:i/>
      <w:color w:val="548DD4" w:themeColor="text2" w:themeTint="99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F34E84"/>
    <w:pPr>
      <w:spacing w:before="0"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F34E84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-punctuation">
    <w:name w:val="xml-punctuation"/>
    <w:basedOn w:val="Tipusdelletraperdefectedelpargraf"/>
    <w:rsid w:val="00527F14"/>
  </w:style>
  <w:style w:type="character" w:customStyle="1" w:styleId="xml-tagname">
    <w:name w:val="xml-tagname"/>
    <w:basedOn w:val="Tipusdelletraperdefectedelpargraf"/>
    <w:rsid w:val="00527F14"/>
  </w:style>
  <w:style w:type="character" w:customStyle="1" w:styleId="xml-attname">
    <w:name w:val="xml-attname"/>
    <w:basedOn w:val="Tipusdelletraperdefectedelpargraf"/>
    <w:rsid w:val="00527F14"/>
  </w:style>
  <w:style w:type="character" w:customStyle="1" w:styleId="xml-attribute">
    <w:name w:val="xml-attribute"/>
    <w:basedOn w:val="Tipusdelletraperdefectedelpargraf"/>
    <w:rsid w:val="00527F14"/>
  </w:style>
  <w:style w:type="character" w:customStyle="1" w:styleId="whitespace">
    <w:name w:val="whitespace"/>
    <w:basedOn w:val="Tipusdelletraperdefectedelpargraf"/>
    <w:rsid w:val="00527F14"/>
  </w:style>
  <w:style w:type="character" w:customStyle="1" w:styleId="xml-text">
    <w:name w:val="xml-text"/>
    <w:basedOn w:val="Tipusdelletraperdefectedelpargraf"/>
    <w:rsid w:val="00527F14"/>
  </w:style>
  <w:style w:type="character" w:customStyle="1" w:styleId="xml-comment">
    <w:name w:val="xml-comment"/>
    <w:basedOn w:val="Tipusdelletraperdefectedelpargraf"/>
    <w:rsid w:val="00527F14"/>
  </w:style>
  <w:style w:type="character" w:customStyle="1" w:styleId="xml-entity">
    <w:name w:val="xml-entity"/>
    <w:basedOn w:val="Tipusdelletraperdefectedelpargraf"/>
    <w:rsid w:val="00527F14"/>
  </w:style>
  <w:style w:type="paragraph" w:styleId="Revisi">
    <w:name w:val="Revision"/>
    <w:hidden/>
    <w:uiPriority w:val="99"/>
    <w:semiHidden/>
    <w:rsid w:val="00373C1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47C4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AA7EE3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548DD4" w:themeColor="text2" w:themeTint="99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AA7EE3"/>
    <w:rPr>
      <w:rFonts w:ascii="Arial" w:hAnsi="Arial"/>
      <w:b/>
      <w:bCs/>
      <w:i/>
      <w:color w:val="548DD4" w:themeColor="text2" w:themeTint="99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F34E84"/>
    <w:pPr>
      <w:spacing w:before="0"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F34E84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-punctuation">
    <w:name w:val="xml-punctuation"/>
    <w:basedOn w:val="Tipusdelletraperdefectedelpargraf"/>
    <w:rsid w:val="00527F14"/>
  </w:style>
  <w:style w:type="character" w:customStyle="1" w:styleId="xml-tagname">
    <w:name w:val="xml-tagname"/>
    <w:basedOn w:val="Tipusdelletraperdefectedelpargraf"/>
    <w:rsid w:val="00527F14"/>
  </w:style>
  <w:style w:type="character" w:customStyle="1" w:styleId="xml-attname">
    <w:name w:val="xml-attname"/>
    <w:basedOn w:val="Tipusdelletraperdefectedelpargraf"/>
    <w:rsid w:val="00527F14"/>
  </w:style>
  <w:style w:type="character" w:customStyle="1" w:styleId="xml-attribute">
    <w:name w:val="xml-attribute"/>
    <w:basedOn w:val="Tipusdelletraperdefectedelpargraf"/>
    <w:rsid w:val="00527F14"/>
  </w:style>
  <w:style w:type="character" w:customStyle="1" w:styleId="whitespace">
    <w:name w:val="whitespace"/>
    <w:basedOn w:val="Tipusdelletraperdefectedelpargraf"/>
    <w:rsid w:val="00527F14"/>
  </w:style>
  <w:style w:type="character" w:customStyle="1" w:styleId="xml-text">
    <w:name w:val="xml-text"/>
    <w:basedOn w:val="Tipusdelletraperdefectedelpargraf"/>
    <w:rsid w:val="00527F14"/>
  </w:style>
  <w:style w:type="character" w:customStyle="1" w:styleId="xml-comment">
    <w:name w:val="xml-comment"/>
    <w:basedOn w:val="Tipusdelletraperdefectedelpargraf"/>
    <w:rsid w:val="00527F14"/>
  </w:style>
  <w:style w:type="character" w:customStyle="1" w:styleId="xml-entity">
    <w:name w:val="xml-entity"/>
    <w:basedOn w:val="Tipusdelletraperdefectedelpargraf"/>
    <w:rsid w:val="00527F14"/>
  </w:style>
  <w:style w:type="paragraph" w:styleId="Revisi">
    <w:name w:val="Revision"/>
    <w:hidden/>
    <w:uiPriority w:val="99"/>
    <w:semiHidden/>
    <w:rsid w:val="00373C1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264">
              <w:marLeft w:val="0"/>
              <w:marRight w:val="0"/>
              <w:marTop w:val="150"/>
              <w:marBottom w:val="75"/>
              <w:divBdr>
                <w:top w:val="single" w:sz="6" w:space="4" w:color="B2D1FF"/>
                <w:left w:val="single" w:sz="6" w:space="23" w:color="B2D1FF"/>
                <w:bottom w:val="single" w:sz="6" w:space="4" w:color="B2D1FF"/>
                <w:right w:val="single" w:sz="6" w:space="4" w:color="B2D1FF"/>
              </w:divBdr>
            </w:div>
          </w:divsChild>
        </w:div>
      </w:divsChild>
    </w:div>
    <w:div w:id="1516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omasza\Desktop\Plantillas%20De%20Proyecto\SAP\Revisadas\SAP-TMPL-ENGN-011-05-V01%20-%20DT%20Diccionario%20de%20da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C5D806F4E432888FA0F6150F0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2036-1F57-4CF9-991C-8305E14F4F8F}"/>
      </w:docPartPr>
      <w:docPartBody>
        <w:p w:rsidR="00056565" w:rsidRDefault="00912DCA" w:rsidP="00912DCA">
          <w:pPr>
            <w:pStyle w:val="2C6C5D806F4E432888FA0F6150F009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0AA0C57CCC4440285C966C04682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6F1E-6DA6-42F6-856D-4A6AEEC23408}"/>
      </w:docPartPr>
      <w:docPartBody>
        <w:p w:rsidR="00056565" w:rsidRDefault="00912DCA" w:rsidP="00912DCA">
          <w:pPr>
            <w:pStyle w:val="A0AA0C57CCC4440285C966C0468232E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25F0AD9B00245A8B469A3AF4B5B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685D-374B-42A5-858D-9A52C6E148CE}"/>
      </w:docPartPr>
      <w:docPartBody>
        <w:p w:rsidR="00056565" w:rsidRDefault="00912DCA" w:rsidP="00912DCA">
          <w:pPr>
            <w:pStyle w:val="F25F0AD9B00245A8B469A3AF4B5BFD41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3D"/>
    <w:rsid w:val="00011F3C"/>
    <w:rsid w:val="00056565"/>
    <w:rsid w:val="000745ED"/>
    <w:rsid w:val="000D1F49"/>
    <w:rsid w:val="000D28B5"/>
    <w:rsid w:val="001031BC"/>
    <w:rsid w:val="00156E49"/>
    <w:rsid w:val="0018777A"/>
    <w:rsid w:val="00191855"/>
    <w:rsid w:val="001A128E"/>
    <w:rsid w:val="001E18B9"/>
    <w:rsid w:val="00242A1B"/>
    <w:rsid w:val="002A3BFB"/>
    <w:rsid w:val="002D7643"/>
    <w:rsid w:val="00307510"/>
    <w:rsid w:val="003707FB"/>
    <w:rsid w:val="00397B6D"/>
    <w:rsid w:val="003E23A5"/>
    <w:rsid w:val="00402118"/>
    <w:rsid w:val="0049459D"/>
    <w:rsid w:val="004D3141"/>
    <w:rsid w:val="00507F96"/>
    <w:rsid w:val="00591711"/>
    <w:rsid w:val="00593BAC"/>
    <w:rsid w:val="00596451"/>
    <w:rsid w:val="005C4301"/>
    <w:rsid w:val="00654DAE"/>
    <w:rsid w:val="00655F33"/>
    <w:rsid w:val="00664965"/>
    <w:rsid w:val="006951A4"/>
    <w:rsid w:val="00697DC9"/>
    <w:rsid w:val="006F33D3"/>
    <w:rsid w:val="00702909"/>
    <w:rsid w:val="00725B45"/>
    <w:rsid w:val="007F14E0"/>
    <w:rsid w:val="008443E2"/>
    <w:rsid w:val="008552FA"/>
    <w:rsid w:val="00865FD8"/>
    <w:rsid w:val="008A286C"/>
    <w:rsid w:val="008E120D"/>
    <w:rsid w:val="008F62AE"/>
    <w:rsid w:val="00912DCA"/>
    <w:rsid w:val="00925C3D"/>
    <w:rsid w:val="009343B3"/>
    <w:rsid w:val="00A24490"/>
    <w:rsid w:val="00A63680"/>
    <w:rsid w:val="00A83898"/>
    <w:rsid w:val="00B631AE"/>
    <w:rsid w:val="00B909C2"/>
    <w:rsid w:val="00BB6885"/>
    <w:rsid w:val="00C22998"/>
    <w:rsid w:val="00C40CA9"/>
    <w:rsid w:val="00C6636F"/>
    <w:rsid w:val="00CB7607"/>
    <w:rsid w:val="00CC0011"/>
    <w:rsid w:val="00CC3BD7"/>
    <w:rsid w:val="00D275CC"/>
    <w:rsid w:val="00D37E5D"/>
    <w:rsid w:val="00D47B60"/>
    <w:rsid w:val="00D63D5C"/>
    <w:rsid w:val="00DD21E9"/>
    <w:rsid w:val="00E1569C"/>
    <w:rsid w:val="00E64DE1"/>
    <w:rsid w:val="00E6617B"/>
    <w:rsid w:val="00EC594A"/>
    <w:rsid w:val="00EE1C38"/>
    <w:rsid w:val="00EF6990"/>
    <w:rsid w:val="00F31627"/>
    <w:rsid w:val="00F422EF"/>
    <w:rsid w:val="00F94D73"/>
    <w:rsid w:val="00FA07BB"/>
    <w:rsid w:val="00FB3D7A"/>
    <w:rsid w:val="00FD279F"/>
    <w:rsid w:val="00FE0E4D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7E287D-517E-4B81-BC77-16F6800C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SAP-TMPL-ENGN-011-05-V01 - DT Diccionario de datos.dot</Template>
  <TotalTime>97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Codi CMS</vt:lpstr>
      <vt:lpstr>Diseño Técnico: Listado</vt:lpstr>
      <vt:lpstr>Diseño Técnico: Listado</vt:lpstr>
    </vt:vector>
  </TitlesOfParts>
  <Company>Capgemini</Company>
  <LinksUpToDate>false</LinksUpToDate>
  <CharactersWithSpaces>2582</CharactersWithSpaces>
  <SharedDoc>false</SharedDoc>
  <HLinks>
    <vt:vector size="378" baseType="variant"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_Toc299525573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_Toc299525572</vt:lpwstr>
      </vt:variant>
      <vt:variant>
        <vt:i4>1638460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_Toc299525571</vt:lpwstr>
      </vt:variant>
      <vt:variant>
        <vt:i4>1638460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_Toc299525570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_Toc299525569</vt:lpwstr>
      </vt:variant>
      <vt:variant>
        <vt:i4>1572924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_Toc299525568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_Toc299525567</vt:lpwstr>
      </vt:variant>
      <vt:variant>
        <vt:i4>1572924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_Toc299525566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_Toc299525565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_Toc299525564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_Toc299525563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_Toc299525562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_Toc299525561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_Toc299525560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_Toc299525559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_Toc299525558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_Toc299525557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_Toc299525556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_Toc299525555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_Toc299525554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_Toc299525553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_Toc299525552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_Toc299525551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_Toc299525550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_Toc299525549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_Toc299525548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_Toc299525547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_Toc299525546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_Toc299525545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_Toc299525544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_Toc299525543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_Toc299525542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_Toc299525541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_Toc299525540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_Toc299525539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_Toc299525538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_Toc299525537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_Toc299525536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_Toc299525535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_Toc299525534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_Toc299525533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_Toc299525532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_Toc299525531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_Toc299525530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_Toc299525529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_Toc299525528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_Toc299525527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_Toc299525526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_Toc299525525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_Toc299525524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_Toc299525523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_Toc299525522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_Toc299525521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_Toc299525520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_Toc299525519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_Toc299525518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_Toc299525517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_Toc299525516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_Toc299525515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_Toc299525514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_Toc299525513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_Toc299525512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_Toc299525511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GIMP</dc:title>
  <dc:subject>Curs formació Juny 2015</dc:subject>
  <dc:creator>Jesus Campos</dc:creator>
  <cp:lastModifiedBy>UPC</cp:lastModifiedBy>
  <cp:revision>21</cp:revision>
  <cp:lastPrinted>2015-04-13T06:41:00Z</cp:lastPrinted>
  <dcterms:created xsi:type="dcterms:W3CDTF">2015-07-01T10:35:00Z</dcterms:created>
  <dcterms:modified xsi:type="dcterms:W3CDTF">2015-07-01T12:10:00Z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documento">
    <vt:lpwstr>Versión V01</vt:lpwstr>
  </property>
  <property fmtid="{D5CDD505-2E9C-101B-9397-08002B2CF9AE}" pid="3" name="Código de proyecto">
    <vt:lpwstr>Cod. Proyecto</vt:lpwstr>
  </property>
  <property fmtid="{D5CDD505-2E9C-101B-9397-08002B2CF9AE}" pid="4" name="Código de requisito">
    <vt:lpwstr>Cod. Requisito</vt:lpwstr>
  </property>
  <property fmtid="{D5CDD505-2E9C-101B-9397-08002B2CF9AE}" pid="5" name="Line Manager">
    <vt:lpwstr>Javier Álvarez</vt:lpwstr>
  </property>
  <property fmtid="{D5CDD505-2E9C-101B-9397-08002B2CF9AE}" pid="6" name="SQA Capgemini">
    <vt:lpwstr>Juan Carlos Torres</vt:lpwstr>
  </property>
  <property fmtid="{D5CDD505-2E9C-101B-9397-08002B2CF9AE}" pid="7" name="Versión plantilla">
    <vt:lpwstr>V01</vt:lpwstr>
  </property>
  <property fmtid="{D5CDD505-2E9C-101B-9397-08002B2CF9AE}" pid="8" name="Responsable funcional">
    <vt:lpwstr>Responsable funcional</vt:lpwstr>
  </property>
</Properties>
</file>