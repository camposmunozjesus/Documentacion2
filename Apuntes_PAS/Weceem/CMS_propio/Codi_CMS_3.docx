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1"/>
      </w:tblGrid>
      <w:tr w:rsidR="00150D85" w:rsidRPr="004A3144" w:rsidTr="00D87442">
        <w:trPr>
          <w:trHeight w:val="144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80"/>
              <w:szCs w:val="80"/>
            </w:rPr>
            <w:alias w:val="Título"/>
            <w:id w:val="15524250"/>
            <w:placeholder>
              <w:docPart w:val="2C6C5D806F4E432888FA0F6150F009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50D85" w:rsidRPr="004A3144" w:rsidRDefault="00150D85" w:rsidP="00D87442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80"/>
                    <w:szCs w:val="80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80"/>
                    <w:szCs w:val="80"/>
                  </w:rPr>
                  <w:t>Codi CMS</w:t>
                </w:r>
              </w:p>
            </w:tc>
          </w:sdtContent>
        </w:sdt>
      </w:tr>
      <w:tr w:rsidR="00150D85" w:rsidRPr="004A3144" w:rsidTr="00D87442">
        <w:trPr>
          <w:trHeight w:val="72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44"/>
              <w:szCs w:val="44"/>
            </w:rPr>
            <w:alias w:val="Subtítulo"/>
            <w:id w:val="15524255"/>
            <w:placeholder>
              <w:docPart w:val="A0AA0C57CCC4440285C966C0468232E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50D85" w:rsidRPr="004A3144" w:rsidRDefault="00150D85" w:rsidP="00D87442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44"/>
                    <w:szCs w:val="44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44"/>
                    <w:szCs w:val="44"/>
                  </w:rPr>
                  <w:t>Descripció aspectes importants CMS</w:t>
                </w:r>
              </w:p>
            </w:tc>
          </w:sdtContent>
        </w:sdt>
      </w:tr>
      <w:tr w:rsidR="00150D85" w:rsidRPr="004A3144" w:rsidTr="00D87442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D87442">
            <w:pPr>
              <w:pStyle w:val="Senseespaiat"/>
              <w:jc w:val="center"/>
              <w:rPr>
                <w:rFonts w:ascii="Helvetica" w:hAnsi="Helvetica" w:cs="Helvetica"/>
              </w:rPr>
            </w:pPr>
          </w:p>
        </w:tc>
      </w:tr>
      <w:tr w:rsidR="00150D85" w:rsidRPr="004A3144" w:rsidTr="00D87442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D87442">
            <w:pPr>
              <w:pStyle w:val="Senseespaiat"/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150D85" w:rsidRPr="004A3144" w:rsidTr="00D87442">
        <w:trPr>
          <w:trHeight w:val="360"/>
          <w:jc w:val="center"/>
        </w:trPr>
        <w:sdt>
          <w:sdtPr>
            <w:rPr>
              <w:rFonts w:ascii="Helvetica" w:hAnsi="Helvetica" w:cs="Helvetica"/>
              <w:bCs/>
            </w:rPr>
            <w:alias w:val="Fecha"/>
            <w:id w:val="516659546"/>
            <w:placeholder>
              <w:docPart w:val="F25F0AD9B00245A8B469A3AF4B5BF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4-0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50D85" w:rsidRPr="004A3144" w:rsidRDefault="00150D85" w:rsidP="00D87442">
                <w:pPr>
                  <w:pStyle w:val="Senseespaiat"/>
                  <w:jc w:val="center"/>
                  <w:rPr>
                    <w:rFonts w:ascii="Helvetica" w:hAnsi="Helvetica" w:cs="Helvetica"/>
                    <w:bCs/>
                  </w:rPr>
                </w:pPr>
                <w:r>
                  <w:rPr>
                    <w:rFonts w:ascii="Helvetica" w:hAnsi="Helvetica" w:cs="Helvetica"/>
                    <w:bCs/>
                  </w:rPr>
                  <w:t>0</w:t>
                </w:r>
                <w:r>
                  <w:rPr>
                    <w:rFonts w:ascii="Helvetica" w:hAnsi="Helvetica" w:cs="Helvetica"/>
                    <w:bCs/>
                    <w:lang w:val="es-ES"/>
                  </w:rPr>
                  <w:t>9/04/2015</w:t>
                </w:r>
              </w:p>
            </w:tc>
          </w:sdtContent>
        </w:sdt>
      </w:tr>
    </w:tbl>
    <w:p w:rsidR="00150D85" w:rsidRDefault="00150D85" w:rsidP="00150D85"/>
    <w:p w:rsidR="00E05685" w:rsidRDefault="00150D85" w:rsidP="00E05685">
      <w:pPr>
        <w:pStyle w:val="Ttol1"/>
        <w:numPr>
          <w:ilvl w:val="0"/>
          <w:numId w:val="0"/>
        </w:numPr>
      </w:pPr>
      <w: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Índex</w:t>
      </w:r>
    </w:p>
    <w:p w:rsidR="00E05685" w:rsidRDefault="00E05685" w:rsidP="00E05685">
      <w:pPr>
        <w:pStyle w:val="IDC1"/>
        <w:tabs>
          <w:tab w:val="clear" w:pos="8789"/>
          <w:tab w:val="left" w:pos="4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6344341" w:history="1">
        <w:r w:rsidRPr="00A44FEC">
          <w:rPr>
            <w:rStyle w:val="Enll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Introducció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1"/>
        <w:tabs>
          <w:tab w:val="clear" w:pos="8789"/>
          <w:tab w:val="left" w:pos="4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344342" w:history="1">
        <w:r w:rsidRPr="00A44FEC">
          <w:rPr>
            <w:rStyle w:val="Enll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Canvis comuns (Visor i Editor)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2"/>
        <w:tabs>
          <w:tab w:val="right" w:leader="dot" w:pos="8789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4343" w:history="1">
        <w:r w:rsidRPr="00A44FEC">
          <w:rPr>
            <w:rStyle w:val="Enll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Incloure BootStrap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4344" w:history="1">
        <w:r w:rsidRPr="00A44FEC">
          <w:rPr>
            <w:rStyle w:val="Enll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Instal·lació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2"/>
        <w:tabs>
          <w:tab w:val="right" w:leader="dot" w:pos="8789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4345" w:history="1">
        <w:r w:rsidRPr="00A44FEC">
          <w:rPr>
            <w:rStyle w:val="Enll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Incloure CAS + Spring Security Core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2"/>
        <w:tabs>
          <w:tab w:val="right" w:leader="dot" w:pos="8789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4346" w:history="1">
        <w:r w:rsidRPr="00A44FEC">
          <w:rPr>
            <w:rStyle w:val="Enll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Canviar el nom del servidor d’una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1"/>
        <w:tabs>
          <w:tab w:val="clear" w:pos="8789"/>
          <w:tab w:val="left" w:pos="4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344347" w:history="1">
        <w:r w:rsidRPr="00A44FEC">
          <w:rPr>
            <w:rStyle w:val="Enll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Aplicació Editor (gcrrhh)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2"/>
        <w:tabs>
          <w:tab w:val="right" w:leader="dot" w:pos="8789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4348" w:history="1">
        <w:r w:rsidRPr="00A44FEC">
          <w:rPr>
            <w:rStyle w:val="Enll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TreeTable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2"/>
        <w:tabs>
          <w:tab w:val="right" w:leader="dot" w:pos="8789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4349" w:history="1">
        <w:r w:rsidRPr="00A44FEC">
          <w:rPr>
            <w:rStyle w:val="Enll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CKEditor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pPr>
        <w:pStyle w:val="IDC1"/>
        <w:tabs>
          <w:tab w:val="clear" w:pos="8789"/>
          <w:tab w:val="left" w:pos="4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344350" w:history="1">
        <w:r w:rsidRPr="00A44FEC">
          <w:rPr>
            <w:rStyle w:val="Enll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A44FEC">
          <w:rPr>
            <w:rStyle w:val="Enlla"/>
            <w:noProof/>
          </w:rPr>
          <w:t>Aplicació Visor (rrhh)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Imatges</w:t>
      </w:r>
    </w:p>
    <w:p w:rsidR="00073F3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"Imatge" </w:instrText>
      </w:r>
      <w:r>
        <w:fldChar w:fldCharType="separate"/>
      </w:r>
      <w:hyperlink w:anchor="_Toc416348508" w:history="1">
        <w:r w:rsidR="00073F31" w:rsidRPr="00835D75">
          <w:rPr>
            <w:rStyle w:val="Enlla"/>
            <w:noProof/>
          </w:rPr>
          <w:t>Imatge 1: Esquelet aplicació Grails amb Bootstrap</w:t>
        </w:r>
        <w:r w:rsidR="00073F31">
          <w:rPr>
            <w:noProof/>
            <w:webHidden/>
          </w:rPr>
          <w:tab/>
        </w:r>
        <w:r w:rsidR="00073F31">
          <w:rPr>
            <w:noProof/>
            <w:webHidden/>
          </w:rPr>
          <w:fldChar w:fldCharType="begin"/>
        </w:r>
        <w:r w:rsidR="00073F31">
          <w:rPr>
            <w:noProof/>
            <w:webHidden/>
          </w:rPr>
          <w:instrText xml:space="preserve"> PAGEREF _Toc416348508 \h </w:instrText>
        </w:r>
        <w:r w:rsidR="00073F31">
          <w:rPr>
            <w:noProof/>
            <w:webHidden/>
          </w:rPr>
        </w:r>
        <w:r w:rsidR="00073F31">
          <w:rPr>
            <w:noProof/>
            <w:webHidden/>
          </w:rPr>
          <w:fldChar w:fldCharType="separate"/>
        </w:r>
        <w:r w:rsidR="00073F31">
          <w:rPr>
            <w:noProof/>
            <w:webHidden/>
          </w:rPr>
          <w:t>5</w:t>
        </w:r>
        <w:r w:rsidR="00073F31">
          <w:rPr>
            <w:noProof/>
            <w:webHidden/>
          </w:rPr>
          <w:fldChar w:fldCharType="end"/>
        </w:r>
      </w:hyperlink>
    </w:p>
    <w:p w:rsidR="00073F31" w:rsidRDefault="00073F3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8509" w:history="1">
        <w:r w:rsidRPr="00835D75">
          <w:rPr>
            <w:rStyle w:val="Enlla"/>
            <w:noProof/>
          </w:rPr>
          <w:t>Imatge 2: Imatge de Bootstrap  d'un exemple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Figures</w:t>
      </w:r>
    </w:p>
    <w:p w:rsidR="00073F3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6348512" w:history="1">
        <w:r w:rsidR="00073F31" w:rsidRPr="00370905">
          <w:rPr>
            <w:rStyle w:val="Enlla"/>
            <w:noProof/>
          </w:rPr>
          <w:t>Figura 1: Referenciar BootSatrap en una aplicació Grails</w:t>
        </w:r>
        <w:r w:rsidR="00073F31">
          <w:rPr>
            <w:noProof/>
            <w:webHidden/>
          </w:rPr>
          <w:tab/>
        </w:r>
        <w:r w:rsidR="00073F31">
          <w:rPr>
            <w:noProof/>
            <w:webHidden/>
          </w:rPr>
          <w:fldChar w:fldCharType="begin"/>
        </w:r>
        <w:r w:rsidR="00073F31">
          <w:rPr>
            <w:noProof/>
            <w:webHidden/>
          </w:rPr>
          <w:instrText xml:space="preserve"> PAGEREF _Toc416348512 \h </w:instrText>
        </w:r>
        <w:r w:rsidR="00073F31">
          <w:rPr>
            <w:noProof/>
            <w:webHidden/>
          </w:rPr>
        </w:r>
        <w:r w:rsidR="00073F31">
          <w:rPr>
            <w:noProof/>
            <w:webHidden/>
          </w:rPr>
          <w:fldChar w:fldCharType="separate"/>
        </w:r>
        <w:r w:rsidR="00073F31">
          <w:rPr>
            <w:noProof/>
            <w:webHidden/>
          </w:rPr>
          <w:t>5</w:t>
        </w:r>
        <w:r w:rsidR="00073F31">
          <w:rPr>
            <w:noProof/>
            <w:webHidden/>
          </w:rPr>
          <w:fldChar w:fldCharType="end"/>
        </w:r>
      </w:hyperlink>
    </w:p>
    <w:p w:rsidR="00073F31" w:rsidRDefault="00073F3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8513" w:history="1">
        <w:r w:rsidRPr="00370905">
          <w:rPr>
            <w:rStyle w:val="Enlla"/>
            <w:noProof/>
          </w:rPr>
          <w:t>Figura 2: Codi d'exemple d'ús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F31" w:rsidRDefault="00073F3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8514" w:history="1">
        <w:r w:rsidRPr="00370905">
          <w:rPr>
            <w:rStyle w:val="Enlla"/>
            <w:noProof/>
          </w:rPr>
          <w:t>Figura 3: Instal·lació del plugin Spring Security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F31" w:rsidRDefault="00073F3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348515" w:history="1">
        <w:r w:rsidRPr="00370905">
          <w:rPr>
            <w:rStyle w:val="Enlla"/>
            <w:noProof/>
          </w:rPr>
          <w:t>Figura 4: Instal·lació del plugin Spring Security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_Toc416348515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  <w:r>
        <w:br w:type="page"/>
      </w:r>
    </w:p>
    <w:p w:rsidR="00D11FE8" w:rsidRDefault="00150D85" w:rsidP="00150D85">
      <w:pPr>
        <w:pStyle w:val="Ttol1"/>
      </w:pPr>
      <w:bookmarkStart w:id="0" w:name="_Toc416344341"/>
      <w:r>
        <w:lastRenderedPageBreak/>
        <w:t>Introducció</w:t>
      </w:r>
      <w:bookmarkEnd w:id="0"/>
    </w:p>
    <w:p w:rsidR="00C5276C" w:rsidRPr="00ED4D32" w:rsidRDefault="00C5276C" w:rsidP="00C5276C">
      <w:r w:rsidRPr="00ED4D32">
        <w:t>El gestor de continguts o CMS (Content Management System) dissenyat està format per dues aplicacions: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gcrrhh</w:t>
      </w:r>
      <w:r>
        <w:rPr>
          <w:szCs w:val="22"/>
        </w:rPr>
        <w:t xml:space="preserve"> o </w:t>
      </w:r>
      <w:r w:rsidRPr="00686C03">
        <w:rPr>
          <w:b/>
          <w:i/>
          <w:szCs w:val="22"/>
        </w:rPr>
        <w:t>Editor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>(d’ara en endavant l’Editor):</w:t>
      </w:r>
      <w:r>
        <w:rPr>
          <w:szCs w:val="22"/>
        </w:rPr>
        <w:t xml:space="preserve"> serveix per construir pàgines web basades en un determinat esquelet i decoració, que poden ser triats per l’usuari en funció del recursos disponibles. Aquestes pàgines es guarden en bases de dades.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rrhh</w:t>
      </w:r>
      <w:r>
        <w:rPr>
          <w:szCs w:val="22"/>
        </w:rPr>
        <w:t xml:space="preserve"> o </w:t>
      </w:r>
      <w:r w:rsidRPr="00E97BA1">
        <w:rPr>
          <w:b/>
          <w:i/>
          <w:szCs w:val="22"/>
        </w:rPr>
        <w:t>Visor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 xml:space="preserve">(d’ara en endavant el Visor): </w:t>
      </w:r>
      <w:r>
        <w:rPr>
          <w:szCs w:val="22"/>
        </w:rPr>
        <w:t>serveix per visualitzar les pàgines generades amb l’Editor.</w:t>
      </w:r>
    </w:p>
    <w:p w:rsidR="00C5276C" w:rsidRDefault="00C5276C" w:rsidP="00C5276C">
      <w:pPr>
        <w:spacing w:before="240"/>
        <w:rPr>
          <w:szCs w:val="22"/>
        </w:rPr>
      </w:pPr>
      <w:r>
        <w:rPr>
          <w:szCs w:val="22"/>
        </w:rPr>
        <w:t xml:space="preserve">Aquestes dues aplicacions estan programades fent servir el </w:t>
      </w:r>
      <w:r w:rsidRPr="00405979">
        <w:rPr>
          <w:i/>
          <w:szCs w:val="22"/>
        </w:rPr>
        <w:t>framework</w:t>
      </w:r>
      <w:r>
        <w:rPr>
          <w:szCs w:val="22"/>
        </w:rPr>
        <w:t xml:space="preserve"> d’aplicacions web Grails i </w:t>
      </w:r>
      <w:r w:rsidRPr="0039459E">
        <w:rPr>
          <w:szCs w:val="22"/>
        </w:rPr>
        <w:t xml:space="preserve">diferents </w:t>
      </w:r>
      <w:r>
        <w:rPr>
          <w:szCs w:val="22"/>
        </w:rPr>
        <w:t xml:space="preserve">plugins de la plataforma (com pot ser l’editor de text </w:t>
      </w:r>
      <w:r w:rsidRPr="004F7A3C">
        <w:rPr>
          <w:b/>
          <w:szCs w:val="22"/>
        </w:rPr>
        <w:t>CKEditor</w:t>
      </w:r>
      <w:r>
        <w:rPr>
          <w:szCs w:val="22"/>
        </w:rPr>
        <w:t xml:space="preserve">) o </w:t>
      </w:r>
      <w:r w:rsidRPr="00405979">
        <w:rPr>
          <w:i/>
          <w:szCs w:val="22"/>
        </w:rPr>
        <w:t>frameworks</w:t>
      </w:r>
      <w:r>
        <w:rPr>
          <w:szCs w:val="22"/>
        </w:rPr>
        <w:t xml:space="preserve"> addicionals (com és </w:t>
      </w:r>
      <w:r w:rsidRPr="004F7A3C">
        <w:rPr>
          <w:b/>
          <w:szCs w:val="22"/>
        </w:rPr>
        <w:t>Bootstrap</w:t>
      </w:r>
      <w:r>
        <w:rPr>
          <w:szCs w:val="22"/>
        </w:rPr>
        <w:t>). Els plugins tenen unes determinades configuracions que cal tenir en compte per tal que es comportin com nosaltres volem, modificant el seu que tenen per defecte</w:t>
      </w:r>
      <w:r w:rsidRPr="0039459E">
        <w:rPr>
          <w:szCs w:val="22"/>
        </w:rPr>
        <w:t>.</w:t>
      </w:r>
      <w:r>
        <w:rPr>
          <w:szCs w:val="22"/>
        </w:rPr>
        <w:t xml:space="preserve"> A més, el </w:t>
      </w:r>
      <w:r w:rsidRPr="004F7A3C">
        <w:rPr>
          <w:i/>
          <w:szCs w:val="22"/>
        </w:rPr>
        <w:t>framworks</w:t>
      </w:r>
      <w:r>
        <w:rPr>
          <w:szCs w:val="22"/>
        </w:rPr>
        <w:t xml:space="preserve"> s’han d’instal·lar i configurar que poder utilitzar-los.</w:t>
      </w:r>
    </w:p>
    <w:p w:rsidR="00C5276C" w:rsidRDefault="00C5276C" w:rsidP="00C5276C">
      <w:pPr>
        <w:spacing w:before="240"/>
      </w:pPr>
      <w:r>
        <w:rPr>
          <w:szCs w:val="22"/>
        </w:rPr>
        <w:t>En les webs d’aquests complements s’explica com configurar-los, però a vegades es donen aspectes per soposats que no són tan directes de veure. E</w:t>
      </w:r>
      <w:r w:rsidRPr="00494115">
        <w:t xml:space="preserve">n aquesta guia es pretén explicar com realitzar les instal·lacions i canvis adients per tal que tots el </w:t>
      </w:r>
      <w:r w:rsidRPr="00F03A91">
        <w:t>complements quedin configurats com volem, és a dir, com estan a l’actual CMS. En alguns casos fins i tot posant exemples senzills que es poden dur a terme en una aplicació Grails desde zero per tal de veure el seu comportament</w:t>
      </w:r>
      <w:r w:rsidRPr="00494115">
        <w:t>.</w:t>
      </w:r>
    </w:p>
    <w:p w:rsidR="00C16C68" w:rsidRDefault="00C16C68" w:rsidP="00C5276C">
      <w:pPr>
        <w:spacing w:before="240"/>
      </w:pPr>
    </w:p>
    <w:p w:rsidR="00C16C68" w:rsidRPr="00494115" w:rsidRDefault="00C16C68" w:rsidP="00C5276C">
      <w:pPr>
        <w:spacing w:before="240"/>
      </w:pPr>
      <w:r>
        <w:t>TAMBE ES PRETENEN DONAR DETALLS TECNICS (REALIZAR EL BUSCADOR, DETALLES DE CODIGO ETC)</w:t>
      </w:r>
    </w:p>
    <w:p w:rsidR="00C5276C" w:rsidRDefault="00C5276C" w:rsidP="00C5276C">
      <w:r>
        <w:br w:type="page"/>
      </w:r>
    </w:p>
    <w:p w:rsidR="00B4019B" w:rsidRDefault="00150D85" w:rsidP="00B4019B">
      <w:pPr>
        <w:pStyle w:val="Ttol1"/>
      </w:pPr>
      <w:bookmarkStart w:id="1" w:name="_Toc416344342"/>
      <w:r>
        <w:lastRenderedPageBreak/>
        <w:t>Canvis comuns (Editor</w:t>
      </w:r>
      <w:r w:rsidR="00B4019B">
        <w:t xml:space="preserve"> i Visor</w:t>
      </w:r>
      <w:r>
        <w:t>)</w:t>
      </w:r>
      <w:bookmarkEnd w:id="1"/>
    </w:p>
    <w:p w:rsidR="00B4019B" w:rsidRPr="00B4019B" w:rsidRDefault="00B4019B" w:rsidP="00B4019B">
      <w:r>
        <w:t>Es detallen els canvis que s’han realitzat tant a l’Editor com al Visor. El framework de visualització per plataformes mòbils, Bootstrap, i el</w:t>
      </w:r>
      <w:r w:rsidR="00E436BD">
        <w:t>s</w:t>
      </w:r>
      <w:r>
        <w:t xml:space="preserve"> de seguretat, CAS i Spring Security Core es fan servir a ambdues aplicacions.</w:t>
      </w:r>
    </w:p>
    <w:p w:rsidR="000C4175" w:rsidRDefault="000C4175" w:rsidP="000C4175">
      <w:pPr>
        <w:pStyle w:val="Ttol2"/>
      </w:pPr>
      <w:bookmarkStart w:id="2" w:name="_Toc416344343"/>
      <w:r>
        <w:t>Incloure Boot</w:t>
      </w:r>
      <w:r w:rsidR="009B01B1">
        <w:t>s</w:t>
      </w:r>
      <w:r>
        <w:t>trap en una aplicació</w:t>
      </w:r>
      <w:r>
        <w:t xml:space="preserve"> Grails</w:t>
      </w:r>
      <w:bookmarkEnd w:id="2"/>
    </w:p>
    <w:p w:rsidR="00610192" w:rsidRDefault="00610192" w:rsidP="00610192">
      <w:r w:rsidRPr="00EA5FF8">
        <w:t>Bootstrap</w:t>
      </w:r>
      <w:r>
        <w:t xml:space="preserve"> és un </w:t>
      </w:r>
      <w:r w:rsidRPr="00C917A2">
        <w:rPr>
          <w:i/>
        </w:rPr>
        <w:t>framework</w:t>
      </w:r>
      <w:r>
        <w:t xml:space="preserve"> que serveix per dissenyar aplicacions de movilitat. </w:t>
      </w:r>
      <w:r w:rsidR="00E60D7C">
        <w:t>És l’encarregat, ajudant-se d’un conjunt d’arxius Javascript i CSS, d’adaptar els elements que de la pàgina web al dispositiu mòvil.</w:t>
      </w:r>
    </w:p>
    <w:p w:rsidR="00F07EFE" w:rsidRDefault="00F07EFE" w:rsidP="00F07EFE">
      <w:pPr>
        <w:pStyle w:val="Ttol3"/>
      </w:pPr>
      <w:bookmarkStart w:id="3" w:name="_Toc416344344"/>
      <w:r>
        <w:t>Instal·lació de BootStrap</w:t>
      </w:r>
      <w:bookmarkEnd w:id="3"/>
    </w:p>
    <w:p w:rsidR="00F07EFE" w:rsidRDefault="00F07EFE" w:rsidP="00F07EFE">
      <w:r w:rsidRPr="00F07EFE">
        <w:t>Descarregar el framework de la seva pàgina web:</w:t>
      </w:r>
      <w:r>
        <w:t xml:space="preserve"> </w:t>
      </w:r>
      <w:hyperlink r:id="rId10" w:history="1">
        <w:r w:rsidRPr="00E375E7">
          <w:rPr>
            <w:rStyle w:val="Enlla"/>
          </w:rPr>
          <w:t>http://getbootstrap.com/getting-started/#download</w:t>
        </w:r>
      </w:hyperlink>
    </w:p>
    <w:p w:rsidR="00F07EFE" w:rsidRDefault="00F07EFE" w:rsidP="00F07EFE">
      <w:r>
        <w:t xml:space="preserve">És aconsellable descarregar la versió que es troba a : </w:t>
      </w:r>
      <w:r w:rsidRPr="005D0F1E">
        <w:rPr>
          <w:i/>
        </w:rPr>
        <w:t>Bootstrap: Compiled and minified CSS, JavaScript, and fonts. No docs or original source files are included</w:t>
      </w:r>
      <w:r w:rsidR="005D0F1E">
        <w:t>.</w:t>
      </w:r>
    </w:p>
    <w:p w:rsidR="00C75628" w:rsidRDefault="00C75628" w:rsidP="00F07EFE">
      <w:r>
        <w:t>Només faran falta els següents arxius</w:t>
      </w:r>
      <w:r w:rsidR="00243D22">
        <w:t xml:space="preserve"> que es troben a la descompressió</w:t>
      </w:r>
      <w:r>
        <w:t>: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css/</w:t>
      </w:r>
      <w:r w:rsidR="00C75628" w:rsidRPr="001C3551">
        <w:t>bootstrap.css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js/</w:t>
      </w:r>
      <w:r w:rsidR="00C75628" w:rsidRPr="001C3551">
        <w:t>bootstrap.min.js</w:t>
      </w:r>
    </w:p>
    <w:p w:rsidR="00C75628" w:rsidRDefault="00C75628" w:rsidP="00C75628">
      <w:pPr>
        <w:pStyle w:val="Pargrafdellista"/>
        <w:numPr>
          <w:ilvl w:val="0"/>
          <w:numId w:val="27"/>
        </w:numPr>
      </w:pPr>
      <w:r>
        <w:t xml:space="preserve">La carpeta </w:t>
      </w:r>
      <w:r w:rsidRPr="00C75628">
        <w:rPr>
          <w:i/>
        </w:rPr>
        <w:t>fonts</w:t>
      </w:r>
      <w:r>
        <w:t xml:space="preserve">, per poder fer servir el </w:t>
      </w:r>
      <w:r w:rsidRPr="00C75628">
        <w:rPr>
          <w:i/>
        </w:rPr>
        <w:t>glyphicons</w:t>
      </w:r>
      <w:r>
        <w:t>.</w:t>
      </w:r>
    </w:p>
    <w:p w:rsidR="00C75628" w:rsidRDefault="00C75628" w:rsidP="00C75628">
      <w:r>
        <w:t>Aquests, es copien en les següents ubicacions</w:t>
      </w:r>
      <w:r w:rsidR="00243D22">
        <w:t xml:space="preserve"> dintre del projecte Grails</w:t>
      </w:r>
      <w:r>
        <w:t>: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web-app/css/bootstrap.css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web-app/js/bootstrap.min.js</w:t>
      </w:r>
    </w:p>
    <w:p w:rsidR="00C75628" w:rsidRDefault="001C3551" w:rsidP="001C3551">
      <w:pPr>
        <w:pStyle w:val="Pargrafdellista"/>
        <w:numPr>
          <w:ilvl w:val="0"/>
          <w:numId w:val="29"/>
        </w:numPr>
      </w:pPr>
      <w:r>
        <w:t>web-app/fonts/</w:t>
      </w:r>
    </w:p>
    <w:p w:rsidR="00F3396B" w:rsidRDefault="002A1511" w:rsidP="00F3396B">
      <w:r>
        <w:t xml:space="preserve">Per últim, s’han de referenciar els arxius </w:t>
      </w:r>
      <w:r w:rsidRPr="00C917A2">
        <w:t>JS</w:t>
      </w:r>
      <w:r>
        <w:t xml:space="preserve"> i </w:t>
      </w:r>
      <w:r w:rsidRPr="00C917A2">
        <w:t>CSS</w:t>
      </w:r>
      <w:r>
        <w:t xml:space="preserve"> a les vistes GSP. Generalment, el Bootstrap es farà servir a tota l’aplicació per la qual cosa la millor opció es fer les referències en una GSP que sigui un </w:t>
      </w:r>
      <w:r w:rsidRPr="002A1511">
        <w:rPr>
          <w:i/>
        </w:rPr>
        <w:t>layout</w:t>
      </w:r>
      <w:r>
        <w:t>.</w:t>
      </w:r>
      <w:r w:rsidR="00F24888">
        <w:t xml:space="preserve"> Llavors al </w:t>
      </w:r>
      <w:r w:rsidR="00F24888" w:rsidRPr="00F24888">
        <w:rPr>
          <w:i/>
        </w:rPr>
        <w:t>layout</w:t>
      </w:r>
      <w:r w:rsidR="00F24888">
        <w:t xml:space="preserve"> </w:t>
      </w:r>
      <w:r w:rsidR="00F24888" w:rsidRPr="00F24888">
        <w:rPr>
          <w:b/>
          <w:i/>
        </w:rPr>
        <w:t>main.gsp</w:t>
      </w:r>
      <w:r w:rsidR="00F24888">
        <w:t xml:space="preserve"> s’ha d’insertar el següent codi: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2C7E1D" w:rsidTr="00FA54F7">
        <w:tc>
          <w:tcPr>
            <w:tcW w:w="8645" w:type="dxa"/>
            <w:shd w:val="pct5" w:color="auto" w:fill="auto"/>
          </w:tcPr>
          <w:p w:rsidR="002C7E1D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t>head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284"/>
            </w:pPr>
            <w:r>
              <w:rPr>
                <w:color w:val="008080"/>
              </w:rPr>
              <w:t>...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"apple-touch-icon"</w:t>
            </w:r>
            <w:r>
              <w:t xml:space="preserve"> </w:t>
            </w:r>
            <w:r>
              <w:rPr>
                <w:color w:val="7F007F"/>
              </w:rPr>
              <w:t>sizes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"114x114"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 xml:space="preserve">assetPath(src: </w:t>
            </w:r>
            <w:r>
              <w:rPr>
                <w:color w:val="FF00CC"/>
              </w:rPr>
              <w:t>'apple-touch-icon-retina.png'</w:t>
            </w:r>
            <w:r>
              <w:rPr>
                <w:color w:val="000000"/>
              </w:rPr>
              <w:t>)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/css/bootstrap.css"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script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"text/javascript"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/js/bootstrap.min.js"</w:t>
            </w:r>
            <w:r>
              <w:rPr>
                <w:color w:val="008080"/>
              </w:rPr>
              <w:t>&gt;&lt;/</w:t>
            </w:r>
            <w:r>
              <w:t>script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asset:stylesheet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"application.css"</w:t>
            </w:r>
            <w:r>
              <w:rPr>
                <w:color w:val="008080"/>
              </w:rPr>
              <w:t>/&gt;</w:t>
            </w:r>
          </w:p>
          <w:p w:rsidR="002C7E1D" w:rsidRDefault="002C7E1D" w:rsidP="00A02AD5">
            <w:pPr>
              <w:pStyle w:val="Codi"/>
              <w:ind w:left="284"/>
            </w:pPr>
            <w:r w:rsidRPr="002C7E1D">
              <w:t>...</w:t>
            </w:r>
          </w:p>
          <w:p w:rsidR="002C7E1D" w:rsidRPr="00A02AD5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lastRenderedPageBreak/>
              <w:t>&lt;/</w:t>
            </w:r>
            <w:r>
              <w:t>head</w:t>
            </w:r>
            <w:r>
              <w:rPr>
                <w:color w:val="008080"/>
              </w:rPr>
              <w:t>&gt;</w:t>
            </w:r>
          </w:p>
        </w:tc>
      </w:tr>
    </w:tbl>
    <w:p w:rsidR="00F24888" w:rsidRDefault="007138F2" w:rsidP="007138F2">
      <w:pPr>
        <w:pStyle w:val="Llegenda"/>
      </w:pPr>
      <w:bookmarkStart w:id="4" w:name="_Toc41634851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7EB">
        <w:rPr>
          <w:noProof/>
        </w:rPr>
        <w:t>1</w:t>
      </w:r>
      <w:r>
        <w:fldChar w:fldCharType="end"/>
      </w:r>
      <w:r>
        <w:t>: Referenciar BootSatrap en una aplicació Grails</w:t>
      </w:r>
      <w:bookmarkEnd w:id="4"/>
    </w:p>
    <w:p w:rsidR="00F3396B" w:rsidRDefault="00F3396B" w:rsidP="00F3396B">
      <w:r>
        <w:t>A la següent imatge es pot veure com quedaria el projecte amb les carpetes corresponents a l’editor de codi GGTS:</w:t>
      </w:r>
    </w:p>
    <w:p w:rsidR="000A0306" w:rsidRDefault="000A0306" w:rsidP="00F3396B"/>
    <w:p w:rsidR="00F3396B" w:rsidRDefault="00F3396B" w:rsidP="00F3396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2981741" cy="6335010"/>
            <wp:effectExtent l="0" t="0" r="9525" b="889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1E" w:rsidRDefault="00E06444" w:rsidP="00E06444">
      <w:pPr>
        <w:pStyle w:val="Llegenda"/>
      </w:pPr>
      <w:bookmarkStart w:id="5" w:name="_Toc416348508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1</w:t>
      </w:r>
      <w:r>
        <w:fldChar w:fldCharType="end"/>
      </w:r>
      <w:r>
        <w:t>: Esquelet aplicació Grails amb Boot</w:t>
      </w:r>
      <w:r w:rsidR="009B01B1">
        <w:t>s</w:t>
      </w:r>
      <w:r>
        <w:t>trap</w:t>
      </w:r>
      <w:bookmarkEnd w:id="5"/>
    </w:p>
    <w:p w:rsidR="009B01B1" w:rsidRDefault="009B01B1" w:rsidP="009B01B1">
      <w:pPr>
        <w:pStyle w:val="Ttol3"/>
      </w:pPr>
      <w:r>
        <w:lastRenderedPageBreak/>
        <w:t>Bootstrap: exemple senzill d’ús</w:t>
      </w:r>
    </w:p>
    <w:p w:rsidR="009B01B1" w:rsidRDefault="009B01B1" w:rsidP="009B01B1">
      <w:r>
        <w:t xml:space="preserve">Per tal de comprovar que s’han referenciat de manera correcta els arxius del </w:t>
      </w:r>
      <w:r w:rsidRPr="009B01B1">
        <w:rPr>
          <w:i/>
        </w:rPr>
        <w:t>framework</w:t>
      </w:r>
      <w:r>
        <w:t xml:space="preserve"> Bootstrap, el següent codi es pot incloure a una vista GSP</w:t>
      </w:r>
      <w:r w:rsidR="00535FD4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535FD4" w:rsidTr="00FA54F7">
        <w:tc>
          <w:tcPr>
            <w:tcW w:w="8645" w:type="dxa"/>
            <w:shd w:val="pct5" w:color="auto" w:fill="auto"/>
          </w:tcPr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"layout"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Proba B</w:t>
            </w:r>
            <w:r>
              <w:rPr>
                <w:rFonts w:ascii="Consolas" w:hAnsi="Consolas" w:cs="Consolas"/>
                <w:color w:val="000000"/>
                <w:sz w:val="20"/>
              </w:rPr>
              <w:t>ootstrap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btn-default"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Default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btn-primary"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Primary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btn-success"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Success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btn-info"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Info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btn-warning"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Warning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btn-danger"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Danger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btn-link"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Link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35FD4" w:rsidRDefault="00431F0F" w:rsidP="00431F0F">
            <w:pPr>
              <w:ind w:left="0"/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535FD4" w:rsidRDefault="00CE7A05" w:rsidP="00CE7A05">
      <w:pPr>
        <w:pStyle w:val="Llegenda"/>
      </w:pPr>
      <w:bookmarkStart w:id="6" w:name="_Toc4163485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7EB">
        <w:rPr>
          <w:noProof/>
        </w:rPr>
        <w:t>2</w:t>
      </w:r>
      <w:r>
        <w:fldChar w:fldCharType="end"/>
      </w:r>
      <w:r>
        <w:t>: Codi d'exemple d'ús de Bootstrap</w:t>
      </w:r>
      <w:bookmarkEnd w:id="6"/>
    </w:p>
    <w:p w:rsidR="00CE7A05" w:rsidRDefault="00B55F41" w:rsidP="00CE7A05">
      <w:r>
        <w:t>I s’hauria de visualitzar una web molt similar a la següent:</w:t>
      </w:r>
    </w:p>
    <w:p w:rsidR="00B55F41" w:rsidRDefault="00B55F41" w:rsidP="0007024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908050"/>
            <wp:effectExtent l="0" t="0" r="9525" b="635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4B" w:rsidRPr="00CE7A05" w:rsidRDefault="0007024B" w:rsidP="0007024B">
      <w:pPr>
        <w:pStyle w:val="Llegenda"/>
      </w:pPr>
      <w:bookmarkStart w:id="7" w:name="_Toc416348509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2</w:t>
      </w:r>
      <w:r>
        <w:fldChar w:fldCharType="end"/>
      </w:r>
      <w:r>
        <w:t xml:space="preserve">: Imatge de Bootstrap </w:t>
      </w:r>
      <w:r>
        <w:rPr>
          <w:noProof/>
        </w:rPr>
        <w:t xml:space="preserve"> d'un exemple bàsic</w:t>
      </w:r>
      <w:bookmarkEnd w:id="7"/>
    </w:p>
    <w:p w:rsidR="000C4175" w:rsidRDefault="000C4175" w:rsidP="000C4175">
      <w:pPr>
        <w:pStyle w:val="Ttol2"/>
      </w:pPr>
      <w:bookmarkStart w:id="8" w:name="_Toc416344345"/>
      <w:r>
        <w:t>Incloure CAS + Spring</w:t>
      </w:r>
      <w:r>
        <w:t xml:space="preserve"> Security Core en una aplicació</w:t>
      </w:r>
      <w:r>
        <w:t xml:space="preserve"> Grails</w:t>
      </w:r>
      <w:bookmarkEnd w:id="8"/>
    </w:p>
    <w:p w:rsidR="00313D2A" w:rsidRDefault="00054B03" w:rsidP="00313D2A">
      <w:r>
        <w:t xml:space="preserve">Per instal·lar </w:t>
      </w:r>
      <w:r w:rsidRPr="00EA5FF8">
        <w:t>el CAS, que serveix per fer autenticar-se en diferents aplicacions només amb una única identificació,</w:t>
      </w:r>
      <w:r w:rsidR="00EA5FF8" w:rsidRPr="00EA5FF8">
        <w:t xml:space="preserve"> i </w:t>
      </w:r>
      <w:r w:rsidRPr="00EA5FF8">
        <w:t>l</w:t>
      </w:r>
      <w:r w:rsidR="00EA5FF8" w:rsidRPr="00EA5FF8">
        <w:t>’</w:t>
      </w:r>
      <w:r w:rsidRPr="00EA5FF8">
        <w:t>Spring Security Core, que</w:t>
      </w:r>
      <w:r>
        <w:t xml:space="preserve"> serveix per obtenir les credencials, es parteix de que alguns arxius com poden ser controladors o dominis s’extreuran d’altres aplicacions</w:t>
      </w:r>
      <w:r w:rsidR="00313D2A">
        <w:t>.</w:t>
      </w:r>
    </w:p>
    <w:p w:rsidR="00313D2A" w:rsidRDefault="007D776C" w:rsidP="00313D2A">
      <w:pPr>
        <w:pStyle w:val="Ttol3"/>
      </w:pPr>
      <w:r>
        <w:t>Arxiu BuildConfig.groovy</w:t>
      </w:r>
    </w:p>
    <w:p w:rsidR="00313D2A" w:rsidRDefault="00313D2A" w:rsidP="00313D2A">
      <w:r>
        <w:t xml:space="preserve">Afegir en la closure </w:t>
      </w:r>
      <w:r w:rsidRPr="00AD29DF">
        <w:rPr>
          <w:b/>
        </w:rPr>
        <w:t>plugins</w:t>
      </w:r>
      <w:r w:rsidR="00F61E00">
        <w:t xml:space="preserve"> l’Spring Security Core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13D2A" w:rsidTr="00313D2A">
        <w:tc>
          <w:tcPr>
            <w:tcW w:w="8645" w:type="dxa"/>
            <w:shd w:val="pct5" w:color="auto" w:fill="auto"/>
          </w:tcPr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F61E00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313D2A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313D2A"/>
    <w:p w:rsidR="00E70F5D" w:rsidRDefault="00E70F5D" w:rsidP="00E70F5D">
      <w:pPr>
        <w:pStyle w:val="Llegenda"/>
      </w:pPr>
      <w:bookmarkStart w:id="9" w:name="_Toc41634851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7EB">
        <w:rPr>
          <w:noProof/>
        </w:rPr>
        <w:t>3</w:t>
      </w:r>
      <w:r>
        <w:fldChar w:fldCharType="end"/>
      </w:r>
      <w:r>
        <w:t>: Instal·lació del plugin Spring Security Core</w:t>
      </w:r>
      <w:bookmarkEnd w:id="9"/>
    </w:p>
    <w:p w:rsidR="00313D2A" w:rsidRDefault="00F61E00" w:rsidP="00313D2A">
      <w:r>
        <w:t xml:space="preserve">Després, sobre el projecte fer botó dret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Grails Tools</w:t>
      </w:r>
      <w:r>
        <w:t xml:space="preserve"> </w:t>
      </w:r>
      <w:r>
        <w:rPr>
          <w:rFonts w:cs="Arial"/>
        </w:rPr>
        <w:t>→</w:t>
      </w:r>
      <w:r w:rsidRPr="00F61E00">
        <w:t xml:space="preserve"> </w:t>
      </w:r>
      <w:r w:rsidRPr="00137D63">
        <w:rPr>
          <w:i/>
        </w:rPr>
        <w:t>Refresh depencies</w:t>
      </w:r>
      <w:r w:rsidRPr="00F61E00">
        <w:t xml:space="preserve"> (Alt+G,R) </w:t>
      </w:r>
      <w:r>
        <w:t>per actualitzar les dependències del projecte.</w:t>
      </w:r>
    </w:p>
    <w:p w:rsidR="00F61E00" w:rsidRDefault="00F61E00" w:rsidP="00313D2A">
      <w:r>
        <w:t xml:space="preserve">Ara afegir a la closure </w:t>
      </w:r>
      <w:r w:rsidRPr="00AD29DF">
        <w:rPr>
          <w:b/>
        </w:rPr>
        <w:t>plugins</w:t>
      </w:r>
      <w:r>
        <w:t xml:space="preserve"> el CAS: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61E00" w:rsidTr="00D87442">
        <w:tc>
          <w:tcPr>
            <w:tcW w:w="8645" w:type="dxa"/>
            <w:shd w:val="pct5" w:color="auto" w:fill="auto"/>
          </w:tcPr>
          <w:p w:rsidR="00F61E00" w:rsidRDefault="00F61E00" w:rsidP="00D87442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F61E00" w:rsidRDefault="00F61E00" w:rsidP="00D87442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D87442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F61E00" w:rsidRDefault="00F61E00" w:rsidP="00D87442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':spring-security-cas:1.0.5'</w:t>
            </w:r>
          </w:p>
          <w:p w:rsidR="00F61E00" w:rsidRDefault="00F61E00" w:rsidP="00D87442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D87442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E70F5D">
      <w:pPr>
        <w:pStyle w:val="Llegenda"/>
      </w:pPr>
      <w:bookmarkStart w:id="10" w:name="_Toc4163485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7EB">
        <w:rPr>
          <w:noProof/>
        </w:rPr>
        <w:t>4</w:t>
      </w:r>
      <w:r>
        <w:fldChar w:fldCharType="end"/>
      </w:r>
      <w:r>
        <w:t>: Instal·lació del plugin Spring Security CAS</w:t>
      </w:r>
      <w:bookmarkEnd w:id="10"/>
    </w:p>
    <w:p w:rsidR="00F61E00" w:rsidRDefault="00E70F5D" w:rsidP="00313D2A">
      <w:r>
        <w:t xml:space="preserve">I tornar a refrescar dependències. </w:t>
      </w:r>
      <w:r w:rsidR="00CA139D">
        <w:t xml:space="preserve">Independentment de si s’obtenen errors o no a la </w:t>
      </w:r>
      <w:r>
        <w:t>a la consola del GGTS</w:t>
      </w:r>
      <w:r w:rsidR="00CA139D">
        <w:t xml:space="preserve"> es reinicia l’entorn de desenvolupament.</w:t>
      </w:r>
    </w:p>
    <w:p w:rsidR="00490E9B" w:rsidRDefault="00490E9B" w:rsidP="00490E9B">
      <w:pPr>
        <w:pStyle w:val="Ttol3"/>
      </w:pPr>
      <w:r>
        <w:t>Modificacions al plugin</w:t>
      </w:r>
    </w:p>
    <w:p w:rsidR="00490E9B" w:rsidRDefault="00490E9B" w:rsidP="00490E9B">
      <w:r>
        <w:t xml:space="preserve">Un cop </w:t>
      </w:r>
      <w:r w:rsidR="00ED75EE">
        <w:t>reiniciat</w:t>
      </w:r>
      <w:r w:rsidR="00D031E3">
        <w:t xml:space="preserve"> l’entorn, si s’està fent servir la versió 2.</w:t>
      </w:r>
      <w:r w:rsidR="00137D63">
        <w:t>4</w:t>
      </w:r>
      <w:r w:rsidR="00D031E3">
        <w:t>.</w:t>
      </w:r>
      <w:r w:rsidR="00137D63">
        <w:t>3</w:t>
      </w:r>
      <w:r w:rsidR="00D031E3">
        <w:t xml:space="preserve"> de Grails o per sobre s’obtindrà un error al codi del plugin que s’ha descarregat.</w:t>
      </w:r>
    </w:p>
    <w:p w:rsidR="00137D63" w:rsidRDefault="00137D63" w:rsidP="00490E9B">
      <w:r>
        <w:t xml:space="preserve">És fàcil veure que hi ha un problema al projecte perquè apareix una X </w:t>
      </w:r>
      <w:r w:rsidR="00675BDB">
        <w:t>vermella</w:t>
      </w:r>
      <w:r>
        <w:t>, peró no ho és tant detectar on.</w:t>
      </w:r>
    </w:p>
    <w:p w:rsidR="00137D63" w:rsidRDefault="00137D63" w:rsidP="00490E9B">
      <w:r>
        <w:t xml:space="preserve">Una opció és mirar a la pestanya de </w:t>
      </w:r>
      <w:r w:rsidRPr="00137D63">
        <w:rPr>
          <w:i/>
        </w:rPr>
        <w:t>Markers</w:t>
      </w:r>
      <w:r>
        <w:t xml:space="preserve"> (si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137D63">
        <w:rPr>
          <w:i/>
        </w:rPr>
        <w:t>Marker</w:t>
      </w:r>
      <w:r>
        <w:rPr>
          <w:i/>
        </w:rPr>
        <w:t>s</w:t>
      </w:r>
      <w:r>
        <w:t xml:space="preserve">, acte seguit apareixerà la paraula </w:t>
      </w:r>
      <w:r w:rsidRPr="00137D63">
        <w:rPr>
          <w:i/>
        </w:rPr>
        <w:t>Markers</w:t>
      </w:r>
      <w:r>
        <w:t xml:space="preserve"> a sota de la carpeta </w:t>
      </w:r>
      <w:r w:rsidRPr="00137D63">
        <w:rPr>
          <w:i/>
        </w:rPr>
        <w:t>General</w:t>
      </w:r>
      <w:r>
        <w:t>)</w:t>
      </w:r>
      <w:r w:rsidR="004F38BA">
        <w:t xml:space="preserve"> on s’ha produït l’error, com es mostra a la següen</w:t>
      </w:r>
      <w:r w:rsidR="00744DF1">
        <w:t>t</w:t>
      </w:r>
      <w:r w:rsidR="004F38BA">
        <w:t xml:space="preserve"> imatge:</w:t>
      </w:r>
    </w:p>
    <w:p w:rsidR="00744DF1" w:rsidRDefault="00744DF1" w:rsidP="00490E9B">
      <w:r>
        <w:rPr>
          <w:noProof/>
          <w:lang w:eastAsia="ca-ES"/>
        </w:rPr>
        <w:drawing>
          <wp:inline distT="0" distB="0" distL="0" distR="0">
            <wp:extent cx="5400675" cy="849630"/>
            <wp:effectExtent l="0" t="0" r="9525" b="762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CAS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AE" w:rsidRPr="000758AE" w:rsidRDefault="000758AE" w:rsidP="000758AE">
      <w:pPr>
        <w:pStyle w:val="Llegenda"/>
      </w:pPr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Detecció de problemes del plugin Srping Security Core amb la pestanya Markers</w:t>
      </w:r>
    </w:p>
    <w:p w:rsidR="009F3CAD" w:rsidRDefault="00744DF1" w:rsidP="00490E9B">
      <w:r>
        <w:t>A la pestanya Markers s’ens mostra l’arxiu conflictiu, indicant la seva ruta per poder localitzar-lo i en quina aplicació està causant el problema. Peró de manera molt senzilla, fent doble click sobre</w:t>
      </w:r>
      <w:r w:rsidR="009F3CAD">
        <w:t xml:space="preserve"> </w:t>
      </w:r>
      <w:r w:rsidR="009F3CAD" w:rsidRPr="002A2EFE">
        <w:rPr>
          <w:i/>
        </w:rPr>
        <w:t>Groovy unable to resolve...</w:t>
      </w:r>
      <w:r w:rsidR="009F3CAD">
        <w:t>, d’aquesta manera s’obrirà a l’editor l’arxiu problemàtic.</w:t>
      </w:r>
    </w:p>
    <w:p w:rsidR="00A43B3A" w:rsidRDefault="00122458" w:rsidP="00490E9B">
      <w:r>
        <w:t xml:space="preserve">Una altra és anar directament a l’arxiu en concret ja que és un error detectat entre la versió de Grails 2.4.3 i superiors i </w:t>
      </w:r>
      <w:r w:rsidR="00FE63EF">
        <w:t>Spring Security Core</w:t>
      </w:r>
      <w:r>
        <w:t>.</w:t>
      </w:r>
      <w:r w:rsidR="00CF6B2E">
        <w:t xml:space="preserve"> </w:t>
      </w:r>
      <w:r w:rsidR="00374374">
        <w:t>La ruta de l’arxiu és: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145827" w:rsidTr="003C777E">
        <w:tc>
          <w:tcPr>
            <w:tcW w:w="8721" w:type="dxa"/>
            <w:shd w:val="pct5" w:color="auto" w:fill="auto"/>
          </w:tcPr>
          <w:p w:rsidR="00145827" w:rsidRDefault="00145827" w:rsidP="00145827">
            <w:pPr>
              <w:pStyle w:val="Codi"/>
              <w:ind w:left="0"/>
            </w:pPr>
            <w:r w:rsidRPr="00145827">
              <w:t>/gcrrhh/.link_to_grails_plugins/spring-security-core-1.2.7.3/src/groovy/org/codehaus/groovy/grails/plugins/springsecurity/Reflecti</w:t>
            </w:r>
            <w:r w:rsidRPr="00145827">
              <w:lastRenderedPageBreak/>
              <w:t>onUtils.groovy</w:t>
            </w:r>
          </w:p>
        </w:tc>
      </w:tr>
    </w:tbl>
    <w:p w:rsidR="006D0B44" w:rsidRDefault="006D0B44" w:rsidP="00490E9B">
      <w:bookmarkStart w:id="11" w:name="_GoBack"/>
      <w:bookmarkEnd w:id="11"/>
    </w:p>
    <w:p w:rsidR="00145827" w:rsidRDefault="003C777E" w:rsidP="00490E9B">
      <w:r>
        <w:t xml:space="preserve">Per accedir desde l’entorn de desenvolupament s’ha de fer a través de la pestanya </w:t>
      </w:r>
      <w:r w:rsidRPr="00A43B3A">
        <w:rPr>
          <w:i/>
        </w:rPr>
        <w:t>Navigator</w:t>
      </w:r>
      <w:r>
        <w:t xml:space="preserve"> (si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A43B3A">
        <w:rPr>
          <w:i/>
        </w:rPr>
        <w:t>Navigator</w:t>
      </w:r>
      <w:r>
        <w:t xml:space="preserve">, acte seguit apareixerà la paraula </w:t>
      </w:r>
      <w:r w:rsidRPr="00A43B3A">
        <w:rPr>
          <w:i/>
        </w:rPr>
        <w:t>Navigator</w:t>
      </w:r>
      <w:r>
        <w:t xml:space="preserve"> a sota de la carpeta </w:t>
      </w:r>
      <w:r w:rsidRPr="00137D63">
        <w:rPr>
          <w:i/>
        </w:rPr>
        <w:t>General</w:t>
      </w:r>
      <w:r>
        <w:t>)</w:t>
      </w:r>
      <w:r w:rsidR="000F5602">
        <w:t>.</w:t>
      </w:r>
    </w:p>
    <w:p w:rsidR="00131B00" w:rsidRDefault="00131B00" w:rsidP="00490E9B">
      <w:r>
        <w:t>Per accedir desde el sistema de fitxers: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31B00" w:rsidTr="00FB6C17">
        <w:tc>
          <w:tcPr>
            <w:tcW w:w="8645" w:type="dxa"/>
            <w:shd w:val="pct5" w:color="auto" w:fill="auto"/>
          </w:tcPr>
          <w:p w:rsidR="00131B00" w:rsidRPr="00131B00" w:rsidRDefault="00131B00" w:rsidP="00131B00">
            <w:pPr>
              <w:ind w:left="0"/>
              <w:rPr>
                <w:sz w:val="20"/>
              </w:rPr>
            </w:pPr>
            <w:r w:rsidRPr="00131B00">
              <w:rPr>
                <w:sz w:val="20"/>
              </w:rPr>
              <w:t>dir_workspace\dir_aplicacio\target\work\plugins\spring-security-core-1.2.7.3\src\groovy\org\codehaus\groovy\grails\plugins\springsecurity\ReflectionUtils.groovy</w:t>
            </w:r>
          </w:p>
        </w:tc>
      </w:tr>
    </w:tbl>
    <w:p w:rsidR="00131B00" w:rsidRDefault="00131B00" w:rsidP="00490E9B"/>
    <w:p w:rsidR="00540796" w:rsidRDefault="00131B00" w:rsidP="00540796">
      <w:r>
        <w:t xml:space="preserve">Llavors, dintre de l’arxiu ReflectionsUtils </w:t>
      </w:r>
      <w:r w:rsidR="00540796">
        <w:t>s</w:t>
      </w:r>
      <w:r w:rsidR="00540796">
        <w:t>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org.codehaus.groovy.grails.commons.ApplicationHolder</w:t>
            </w:r>
          </w:p>
        </w:tc>
      </w:tr>
    </w:tbl>
    <w:p w:rsidR="00540796" w:rsidRDefault="00540796" w:rsidP="00540796"/>
    <w:p w:rsidR="00540796" w:rsidRDefault="00540796" w:rsidP="00540796">
      <w:r>
        <w:t>per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grails.util.Holders</w:t>
            </w:r>
          </w:p>
        </w:tc>
      </w:tr>
    </w:tbl>
    <w:p w:rsidR="00540796" w:rsidRDefault="00540796" w:rsidP="00540796"/>
    <w:p w:rsidR="00C5141C" w:rsidRDefault="00540796" w:rsidP="00540796">
      <w:r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>
              <w:t>application = ApplicationHolder.application</w:t>
            </w:r>
          </w:p>
        </w:tc>
      </w:tr>
    </w:tbl>
    <w:p w:rsidR="00540796" w:rsidRDefault="00540796" w:rsidP="00540796"/>
    <w:p w:rsidR="00540796" w:rsidRDefault="00540796" w:rsidP="00540796">
      <w:r>
        <w:t>per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>
              <w:t>application = Holders.grailsApplication</w:t>
            </w:r>
          </w:p>
        </w:tc>
      </w:tr>
    </w:tbl>
    <w:p w:rsidR="00C5141C" w:rsidRDefault="00C5141C" w:rsidP="00540796"/>
    <w:p w:rsidR="00540796" w:rsidRDefault="00540796" w:rsidP="00540796">
      <w:r>
        <w:tab/>
      </w:r>
    </w:p>
    <w:p w:rsidR="00313D2A" w:rsidRDefault="007D776C" w:rsidP="00313D2A">
      <w:pPr>
        <w:pStyle w:val="Ttol3"/>
      </w:pPr>
      <w:r>
        <w:t>Arxiu Config.groovy</w:t>
      </w:r>
    </w:p>
    <w:p w:rsidR="00490E9B" w:rsidRDefault="00490E9B" w:rsidP="00490E9B">
      <w:r>
        <w:t>Al final d’aquest arxiu s’han d’incloure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90E9B" w:rsidTr="00490E9B">
        <w:tc>
          <w:tcPr>
            <w:tcW w:w="8645" w:type="dxa"/>
            <w:shd w:val="pct5" w:color="auto" w:fill="auto"/>
          </w:tcPr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  <w:color w:val="3F7F5F"/>
              </w:rPr>
            </w:pPr>
            <w:r w:rsidRPr="00490E9B">
              <w:rPr>
                <w:rFonts w:ascii="Arial" w:hAnsi="Arial" w:cs="Arial"/>
                <w:color w:val="3F7F5F"/>
              </w:rPr>
              <w:t>// Added by the Spring Security Core plugin: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>grails.plugins.springsecurity.userLookup.userDomainClassName</w:t>
            </w:r>
            <w:r w:rsidRPr="00490E9B">
              <w:rPr>
                <w:rFonts w:ascii="Arial" w:hAnsi="Arial" w:cs="Arial"/>
              </w:rPr>
              <w:t>=</w:t>
            </w:r>
            <w:r w:rsidRPr="00490E9B">
              <w:rPr>
                <w:rFonts w:ascii="Arial" w:hAnsi="Arial" w:cs="Arial"/>
                <w:color w:val="FF00CC"/>
              </w:rPr>
              <w:t>'Security.SecUser'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grails.plugins.springsecurity.userLookup.authorityJoinClassName= </w:t>
            </w:r>
            <w:r w:rsidRPr="00490E9B">
              <w:rPr>
                <w:rFonts w:ascii="Arial" w:hAnsi="Arial" w:cs="Arial"/>
                <w:color w:val="FF00CC"/>
              </w:rPr>
              <w:t>'Security.SecUserSecRole'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grails.plugins.springsecurity.authority.className = </w:t>
            </w:r>
            <w:r w:rsidRPr="00490E9B">
              <w:rPr>
                <w:rFonts w:ascii="Arial" w:hAnsi="Arial" w:cs="Arial"/>
                <w:color w:val="FF00CC"/>
              </w:rPr>
              <w:t>'Security.SecRole'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grails.plugins.springsecurity.securityConfigType = </w:t>
            </w:r>
            <w:r w:rsidRPr="00490E9B">
              <w:rPr>
                <w:rFonts w:ascii="Arial" w:hAnsi="Arial" w:cs="Arial"/>
                <w:color w:val="FF00CC"/>
              </w:rPr>
              <w:t>'Annotation'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grails.plugins.springsecurity.rejectIfNoRule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grails.plugins.springsecurity.cas.active = </w:t>
            </w:r>
            <w:r w:rsidRPr="00490E9B">
              <w:rPr>
                <w:rFonts w:ascii="Arial" w:hAnsi="Arial" w:cs="Arial"/>
                <w:b/>
                <w:color w:val="972C78"/>
              </w:rPr>
              <w:t>true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grails.plugins.springsecurity.cas.sendRenew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grails.plugins.springsecurity.cas.serverUrlEncoding = </w:t>
            </w:r>
            <w:r w:rsidRPr="00490E9B">
              <w:rPr>
                <w:rFonts w:ascii="Arial" w:hAnsi="Arial" w:cs="Arial"/>
                <w:color w:val="FF00CC"/>
              </w:rPr>
              <w:t>'UTF-8'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grails.plugins.springsecurity.cas.key = </w:t>
            </w:r>
            <w:r w:rsidRPr="00490E9B">
              <w:rPr>
                <w:rFonts w:ascii="Arial" w:hAnsi="Arial" w:cs="Arial"/>
                <w:color w:val="FF00CC"/>
              </w:rPr>
              <w:t>'grails-spring-security-cas'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grails.plugins.springsecurity.cas.artifactParameter = </w:t>
            </w:r>
            <w:r w:rsidRPr="00490E9B">
              <w:rPr>
                <w:rFonts w:ascii="Arial" w:hAnsi="Arial" w:cs="Arial"/>
                <w:color w:val="FF00CC"/>
              </w:rPr>
              <w:t>'ticket'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grails.plugins.springsecurity.cas.serviceParameter = </w:t>
            </w:r>
            <w:r w:rsidRPr="00490E9B">
              <w:rPr>
                <w:rFonts w:ascii="Arial" w:hAnsi="Arial" w:cs="Arial"/>
                <w:color w:val="FF00CC"/>
              </w:rPr>
              <w:t>'service'</w:t>
            </w:r>
          </w:p>
          <w:p w:rsidR="00490E9B" w:rsidRDefault="00490E9B" w:rsidP="00821A4D">
            <w:pPr>
              <w:pStyle w:val="Codi"/>
              <w:ind w:left="0"/>
            </w:pPr>
            <w:r w:rsidRPr="00490E9B">
              <w:rPr>
                <w:rFonts w:ascii="Arial" w:hAnsi="Arial" w:cs="Arial"/>
              </w:rPr>
              <w:t xml:space="preserve">grails.plugins.springsecurity.cas.filterProcessesUrl = </w:t>
            </w:r>
            <w:r w:rsidRPr="00490E9B">
              <w:rPr>
                <w:rFonts w:ascii="Arial" w:hAnsi="Arial" w:cs="Arial"/>
                <w:color w:val="FF00CC"/>
              </w:rPr>
              <w:t>'/j_spring_cas_security_check'</w:t>
            </w:r>
          </w:p>
        </w:tc>
      </w:tr>
    </w:tbl>
    <w:p w:rsidR="00490E9B" w:rsidRDefault="00805F83" w:rsidP="00805F83">
      <w:pPr>
        <w:pStyle w:val="Llegenda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7EB">
        <w:rPr>
          <w:noProof/>
        </w:rPr>
        <w:t>5</w:t>
      </w:r>
      <w:r>
        <w:fldChar w:fldCharType="end"/>
      </w:r>
      <w:r>
        <w:t>: Configuració en comú de seguretat dels diferents entorns</w:t>
      </w:r>
    </w:p>
    <w:p w:rsidR="00C8490F" w:rsidRDefault="00C8490F" w:rsidP="00C8490F">
      <w:r>
        <w:t>Despré</w:t>
      </w:r>
      <w:r w:rsidR="00DA33A9">
        <w:t>s, per a cada entorn (dev, test i prod)</w:t>
      </w:r>
      <w:r>
        <w:t xml:space="preserve"> s’han de configurar les següents línies</w:t>
      </w:r>
      <w:r w:rsidR="003C5006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C5006" w:rsidTr="00153A6D">
        <w:tc>
          <w:tcPr>
            <w:tcW w:w="8645" w:type="dxa"/>
            <w:shd w:val="pct5" w:color="auto" w:fill="auto"/>
          </w:tcPr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7079B9" w:rsidRPr="00C8490F" w:rsidRDefault="00CD22D1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7079B9" w:rsidRPr="00C8490F">
              <w:rPr>
                <w:rFonts w:cs="Arial"/>
                <w:color w:val="000000"/>
                <w:sz w:val="20"/>
              </w:rPr>
              <w:t xml:space="preserve"> {</w:t>
            </w:r>
            <w:r w:rsidR="007079B9">
              <w:rPr>
                <w:rFonts w:cs="Arial"/>
                <w:color w:val="000000"/>
                <w:sz w:val="20"/>
              </w:rPr>
              <w:t xml:space="preserve"> </w:t>
            </w:r>
            <w:r w:rsidR="007079B9" w:rsidRPr="004C2991">
              <w:rPr>
                <w:rFonts w:cs="Arial"/>
                <w:color w:val="3F7F5F"/>
                <w:sz w:val="20"/>
              </w:rPr>
              <w:t>//Per exemple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grails.plugins.springsecurity.cas.loginUri = </w:t>
            </w:r>
            <w:r w:rsidRPr="007A1440">
              <w:rPr>
                <w:color w:val="FF00CC"/>
                <w:sz w:val="20"/>
              </w:rPr>
              <w:t>'/login'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grails.plugins.springsecurity.cas.serviceUrl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/${grails.util.Metadata.current.'app.name'}/j_spring_cas_security_check"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grails.plugins.springsecurity.cas.serverUrlPrefix = </w:t>
            </w:r>
            <w:r w:rsidRPr="007A1440">
              <w:rPr>
                <w:color w:val="FF00CC"/>
                <w:sz w:val="20"/>
              </w:rPr>
              <w:t>'https://cas.upc.edu/'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grails.plugins.springsecurity.cas.proxyCallbackUrl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/${grails.util.Metadata.current.'app.name'}/secure/receptor"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grails.plugins.springsecurity.cas.proxyReceptorUrl = </w:t>
            </w:r>
            <w:r w:rsidRPr="007A1440">
              <w:rPr>
                <w:color w:val="FF00CC"/>
                <w:sz w:val="20"/>
              </w:rPr>
              <w:t>'/secure/receptor'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grails.plugins.springsecurity.cas.useSingleSignOut = </w:t>
            </w:r>
            <w:r w:rsidRPr="007A1440">
              <w:rPr>
                <w:color w:val="FF00CC"/>
                <w:sz w:val="20"/>
              </w:rPr>
              <w:t>'true'</w:t>
            </w:r>
          </w:p>
          <w:p w:rsidR="003C5006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>grails.plugins.springsecurity.logout.afterLogoutUrl</w:t>
            </w:r>
            <w:r w:rsidR="004F2F1E">
              <w:rPr>
                <w:sz w:val="20"/>
              </w:rPr>
              <w:t xml:space="preserve"> </w:t>
            </w:r>
            <w:r w:rsidRPr="003C5006">
              <w:rPr>
                <w:sz w:val="20"/>
              </w:rPr>
              <w:t>=</w:t>
            </w:r>
            <w:r w:rsidR="00511240">
              <w:rPr>
                <w:sz w:val="20"/>
              </w:rPr>
              <w:t xml:space="preserve"> </w:t>
            </w:r>
            <w:r w:rsidRPr="007A1440">
              <w:rPr>
                <w:color w:val="FF00CC"/>
                <w:sz w:val="20"/>
              </w:rPr>
              <w:t>"https://cas.upc.edu/logout?url=http://localhost:809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/${grails.util.Metadata.current.'app.name'}"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...</w:t>
            </w:r>
            <w:r w:rsidRPr="008E1626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sz w:val="20"/>
              </w:rPr>
              <w:t>...</w:t>
            </w:r>
          </w:p>
          <w:p w:rsidR="007079B9" w:rsidRDefault="007079B9" w:rsidP="007079B9">
            <w:pPr>
              <w:ind w:left="0"/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</w:tc>
      </w:tr>
    </w:tbl>
    <w:p w:rsidR="00C8490F" w:rsidRPr="00805F83" w:rsidRDefault="00C8490F" w:rsidP="00C8490F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7EB">
        <w:rPr>
          <w:noProof/>
        </w:rPr>
        <w:t>6</w:t>
      </w:r>
      <w:r>
        <w:fldChar w:fldCharType="end"/>
      </w:r>
      <w:r>
        <w:t>: Configuració de seguretat específica per entorns</w:t>
      </w:r>
    </w:p>
    <w:p w:rsidR="00805F83" w:rsidRDefault="00C8490F" w:rsidP="00C8490F">
      <w:r>
        <w:t xml:space="preserve">Per fer-ho, s’ha suposat que </w:t>
      </w:r>
      <w:r w:rsidR="00DA33A9">
        <w:t xml:space="preserve">a desenvolupament </w:t>
      </w:r>
      <w:r>
        <w:t>es té la següent configuració: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8490F" w:rsidTr="00DA33A9">
        <w:tc>
          <w:tcPr>
            <w:tcW w:w="8645" w:type="dxa"/>
            <w:shd w:val="pct5" w:color="auto" w:fill="auto"/>
          </w:tcPr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C8490F" w:rsidRPr="00C8490F" w:rsidRDefault="00CD22D1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C8490F" w:rsidRPr="00C8490F">
              <w:rPr>
                <w:rFonts w:cs="Arial"/>
                <w:color w:val="000000"/>
                <w:sz w:val="20"/>
              </w:rPr>
              <w:t xml:space="preserve"> {</w:t>
            </w:r>
          </w:p>
          <w:p w:rsidR="00C8490F" w:rsidRDefault="00C8490F" w:rsidP="00C8490F">
            <w:pPr>
              <w:ind w:left="567"/>
              <w:rPr>
                <w:rFonts w:cs="Arial"/>
                <w:color w:val="000000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</w:p>
          <w:p w:rsidR="00C8490F" w:rsidRPr="00C8490F" w:rsidRDefault="00C8490F" w:rsidP="00C8490F">
            <w:pPr>
              <w:ind w:left="567"/>
              <w:rPr>
                <w:rFonts w:cs="Arial"/>
                <w:sz w:val="20"/>
              </w:rPr>
            </w:pPr>
            <w:r w:rsidRPr="00C8490F">
              <w:rPr>
                <w:rFonts w:cs="Arial"/>
                <w:sz w:val="20"/>
              </w:rPr>
              <w:t xml:space="preserve">grails.serverURL = </w:t>
            </w:r>
            <w:r w:rsidRPr="00823F1F">
              <w:rPr>
                <w:rFonts w:cs="Arial"/>
                <w:color w:val="FF00CC"/>
                <w:sz w:val="20"/>
              </w:rPr>
              <w:t>http://localhost:8099/${grails.util.Metadata.current.'app.name'}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  <w:r w:rsidRPr="00C8490F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}</w:t>
            </w:r>
          </w:p>
          <w:p w:rsid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C8490F" w:rsidRPr="00C8490F" w:rsidRDefault="00C8490F" w:rsidP="00C8490F">
            <w:pPr>
              <w:ind w:left="0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C8490F" w:rsidRDefault="007267EB" w:rsidP="007267EB">
      <w:pPr>
        <w:pStyle w:val="Llegenda"/>
      </w:pPr>
      <w:bookmarkStart w:id="12" w:name="_Ref4163513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2"/>
      <w:r>
        <w:t>: Nom del servidor d'exemple</w:t>
      </w:r>
    </w:p>
    <w:p w:rsidR="001A1589" w:rsidRDefault="001A1589" w:rsidP="00C8490F">
      <w:r>
        <w:t xml:space="preserve">On </w:t>
      </w:r>
      <w:r w:rsidRPr="001A1589">
        <w:t>/${grails.util.Metadata.current.'app.name'}</w:t>
      </w:r>
      <w:r>
        <w:t xml:space="preserve"> indica el nom de l’aplicació de manera genèrica en comptes de posar </w:t>
      </w:r>
      <w:r w:rsidRPr="001A1589">
        <w:rPr>
          <w:i/>
        </w:rPr>
        <w:t>rrhh</w:t>
      </w:r>
      <w:r>
        <w:t xml:space="preserve"> o </w:t>
      </w:r>
      <w:r w:rsidRPr="001A1589">
        <w:rPr>
          <w:i/>
        </w:rPr>
        <w:t>gcrrhh</w:t>
      </w:r>
      <w:r>
        <w:t>.</w:t>
      </w:r>
      <w:r w:rsidR="00F61B35">
        <w:t xml:space="preserve"> Aixó és útil per quan una aplicació no te un nom definitiu.</w:t>
      </w:r>
    </w:p>
    <w:p w:rsidR="007532A4" w:rsidRDefault="007532A4" w:rsidP="00C8490F">
      <w:r>
        <w:t xml:space="preserve">S’ha d’anar amb compte </w:t>
      </w:r>
      <w:r w:rsidR="00740BCD">
        <w:t xml:space="preserve">l’entorn que e configura, ja que habitualment els entorns de test i producció acostumen a tenir una connexió de tipus https, mentres que a </w:t>
      </w:r>
      <w:r w:rsidR="00740BCD">
        <w:lastRenderedPageBreak/>
        <w:t>desenvolupament és http. Es podria donar el següent cas</w:t>
      </w:r>
      <w:r w:rsidR="00421EBE">
        <w:t xml:space="preserve"> (suposant la configuració de la </w:t>
      </w:r>
      <w:r w:rsidR="00421EBE">
        <w:fldChar w:fldCharType="begin"/>
      </w:r>
      <w:r w:rsidR="00421EBE">
        <w:instrText xml:space="preserve"> REF _Ref416351300 \h </w:instrText>
      </w:r>
      <w:r w:rsidR="00421EBE">
        <w:fldChar w:fldCharType="separate"/>
      </w:r>
      <w:r w:rsidR="00421EBE">
        <w:t xml:space="preserve">Figura </w:t>
      </w:r>
      <w:r w:rsidR="00421EBE">
        <w:rPr>
          <w:noProof/>
        </w:rPr>
        <w:t>7</w:t>
      </w:r>
      <w:r w:rsidR="00421EBE">
        <w:fldChar w:fldCharType="end"/>
      </w:r>
      <w:r w:rsidR="00421EBE">
        <w:t>)</w:t>
      </w:r>
      <w:r w:rsidR="00740BCD">
        <w:t>:</w:t>
      </w:r>
    </w:p>
    <w:tbl>
      <w:tblPr>
        <w:tblStyle w:val="Taulaambquadrcula"/>
        <w:tblW w:w="8613" w:type="dxa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740BCD" w:rsidTr="00432573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:rsidR="00740BCD" w:rsidRPr="00432573" w:rsidRDefault="00740BCD" w:rsidP="00432573">
            <w:pPr>
              <w:ind w:left="0"/>
              <w:jc w:val="right"/>
              <w:rPr>
                <w:sz w:val="20"/>
              </w:rPr>
            </w:pPr>
            <w:r w:rsidRPr="00432573">
              <w:rPr>
                <w:sz w:val="20"/>
              </w:rPr>
              <w:t>1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2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3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4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5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6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7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8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9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10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11</w:t>
            </w:r>
          </w:p>
          <w:p w:rsidR="00432573" w:rsidRDefault="00432573" w:rsidP="00432573">
            <w:pPr>
              <w:ind w:left="0"/>
              <w:jc w:val="right"/>
            </w:pPr>
            <w:r w:rsidRPr="00432573">
              <w:rPr>
                <w:rFonts w:cs="Arial"/>
                <w:sz w:val="20"/>
              </w:rPr>
              <w:t>12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grails.plugins.springsecurity.cas.loginUri = '/login'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</w:t>
            </w:r>
            <w:r>
              <w:rPr>
                <w:sz w:val="20"/>
              </w:rPr>
              <w:t>springsecurity.cas.serviceUrl =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"https://localhost:8090/${grails.util.Metadata.current.'app.name'}/j_spring_cas_security_c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heck"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grails.plugins.springsecurity.cas.serverUrlPrefix = 'https://cas.upc.edu/'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grails.plugins.springsecurity.cas.proxyCallbackUrl = 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"https://localhost:8090/${grails.util.Metadata.current.'app.name'}/secure/receptor"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grails.plugins.springsecurity.cas.proxyReceptorUrl = '/secure/receptor'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grails.plugins.springsecurity.cas.useSingleSignOut = 'true'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grails.plugins.springsecurity.logout.afterLogoutUrl 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="https://cas.upc.edu/logout?url=https://localhost:8090/${grails.util.Metadata.current.'app</w:t>
            </w:r>
          </w:p>
          <w:p w:rsidR="00740BCD" w:rsidRDefault="00432573" w:rsidP="00432573">
            <w:pPr>
              <w:ind w:left="0"/>
              <w:jc w:val="left"/>
            </w:pPr>
            <w:r w:rsidRPr="00432573">
              <w:rPr>
                <w:sz w:val="20"/>
              </w:rPr>
              <w:t>.name'}"</w:t>
            </w:r>
          </w:p>
        </w:tc>
      </w:tr>
    </w:tbl>
    <w:p w:rsidR="00740BCD" w:rsidRDefault="00740BCD" w:rsidP="00C8490F"/>
    <w:p w:rsidR="00421EBE" w:rsidRDefault="00421EBE" w:rsidP="00C8490F">
      <w:r>
        <w:t>A les línies 2</w:t>
      </w:r>
      <w:r w:rsidR="009273A0">
        <w:t>-3</w:t>
      </w:r>
      <w:r>
        <w:t>, 6</w:t>
      </w:r>
      <w:r w:rsidR="009273A0">
        <w:t>-7</w:t>
      </w:r>
      <w:r>
        <w:t xml:space="preserve"> i 10</w:t>
      </w:r>
      <w:r w:rsidR="009273A0">
        <w:t>-11</w:t>
      </w:r>
      <w:r>
        <w:t xml:space="preserve"> hi ha</w:t>
      </w:r>
      <w:r w:rsidR="009273A0">
        <w:t>n</w:t>
      </w:r>
      <w:r>
        <w:t xml:space="preserve"> erros. Estan intentant accedir mitjançant https</w:t>
      </w:r>
      <w:r w:rsidR="00B32027">
        <w:t xml:space="preserve"> quan la configuració és http.</w:t>
      </w:r>
    </w:p>
    <w:p w:rsidR="00FC0F65" w:rsidRDefault="00FC0F65" w:rsidP="007532A4">
      <w:pPr>
        <w:pStyle w:val="Ttol3"/>
      </w:pPr>
      <w:r>
        <w:t>Altres canvis</w:t>
      </w:r>
    </w:p>
    <w:p w:rsidR="000220B5" w:rsidRPr="000220B5" w:rsidRDefault="000220B5" w:rsidP="000220B5">
      <w:r>
        <w:t>Copiar de otras aplicaciones.</w:t>
      </w:r>
    </w:p>
    <w:p w:rsidR="000C4175" w:rsidRDefault="000C4175" w:rsidP="000C4175">
      <w:pPr>
        <w:pStyle w:val="Ttol2"/>
      </w:pPr>
      <w:bookmarkStart w:id="13" w:name="_Toc416344346"/>
      <w:r>
        <w:t>Canviar el nom del servidor d’una aplicació</w:t>
      </w:r>
      <w:r>
        <w:t xml:space="preserve"> Grails</w:t>
      </w:r>
      <w:bookmarkEnd w:id="13"/>
      <w:r>
        <w:t xml:space="preserve"> </w:t>
      </w:r>
    </w:p>
    <w:p w:rsidR="00C5276C" w:rsidRDefault="008013ED" w:rsidP="000C4175">
      <w:r>
        <w:t xml:space="preserve">Habitualment per canviar el nom del servidor de </w:t>
      </w:r>
      <w:r w:rsidRPr="008013ED">
        <w:rPr>
          <w:i/>
        </w:rPr>
        <w:t>localhost</w:t>
      </w:r>
      <w:r>
        <w:t xml:space="preserve"> a </w:t>
      </w:r>
      <w:r w:rsidRPr="008013ED">
        <w:rPr>
          <w:i/>
        </w:rPr>
        <w:t>pc24094.upc.</w:t>
      </w:r>
      <w:r w:rsidR="00610192">
        <w:rPr>
          <w:i/>
        </w:rPr>
        <w:t>es</w:t>
      </w:r>
      <w:r w:rsidR="003D2D01">
        <w:t>, per exemple, s’ha de modificar</w:t>
      </w:r>
      <w:r>
        <w:t xml:space="preserve"> la closure </w:t>
      </w:r>
      <w:r w:rsidR="00DC73E1">
        <w:rPr>
          <w:b/>
          <w:i/>
        </w:rPr>
        <w:t xml:space="preserve">environments </w:t>
      </w:r>
      <w:r>
        <w:t xml:space="preserve">de l’entorn </w:t>
      </w:r>
      <w:r w:rsidR="003D2D01">
        <w:t xml:space="preserve">corresponent </w:t>
      </w:r>
      <w:r>
        <w:t xml:space="preserve">a l’arxiu </w:t>
      </w:r>
      <w:r w:rsidR="003D2D01" w:rsidRPr="000A526D">
        <w:rPr>
          <w:b/>
        </w:rPr>
        <w:t>Config.groovy</w:t>
      </w:r>
      <w:r w:rsidR="003D2D01">
        <w:t xml:space="preserve"> de la següent manera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A54F7" w:rsidTr="00FA54F7">
        <w:tc>
          <w:tcPr>
            <w:tcW w:w="8645" w:type="dxa"/>
            <w:shd w:val="pct5" w:color="auto" w:fill="auto"/>
          </w:tcPr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environments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test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grails.serverURL = </w:t>
            </w:r>
            <w:r>
              <w:rPr>
                <w:rFonts w:ascii="Consolas" w:hAnsi="Consolas" w:cs="Consolas"/>
                <w:color w:val="FF00CC"/>
                <w:sz w:val="20"/>
              </w:rPr>
              <w:t>"http://</w:t>
            </w:r>
            <w:r>
              <w:rPr>
                <w:rFonts w:ascii="Consolas" w:hAnsi="Consolas" w:cs="Consolas"/>
                <w:color w:val="FF00CC"/>
                <w:sz w:val="20"/>
              </w:rPr>
              <w:t>pc24094.upc.es:</w:t>
            </w:r>
            <w:r>
              <w:rPr>
                <w:rFonts w:ascii="Consolas" w:hAnsi="Consolas" w:cs="Consolas"/>
                <w:color w:val="FF00CC"/>
                <w:sz w:val="20"/>
              </w:rPr>
              <w:t>80</w:t>
            </w:r>
            <w:r>
              <w:rPr>
                <w:rFonts w:ascii="Consolas" w:hAnsi="Consolas" w:cs="Consolas"/>
                <w:color w:val="FF00CC"/>
                <w:sz w:val="20"/>
              </w:rPr>
              <w:t>99</w:t>
            </w:r>
            <w:r>
              <w:rPr>
                <w:rFonts w:ascii="Consolas" w:hAnsi="Consolas" w:cs="Consolas"/>
                <w:color w:val="FF00CC"/>
                <w:sz w:val="20"/>
              </w:rPr>
              <w:t>/</w:t>
            </w:r>
            <w:r w:rsidR="00821A4D">
              <w:t xml:space="preserve"> </w:t>
            </w:r>
            <w:r w:rsidR="00821A4D" w:rsidRPr="00821A4D">
              <w:rPr>
                <w:rFonts w:ascii="Consolas" w:hAnsi="Consolas" w:cs="Consolas"/>
                <w:color w:val="FF00CC"/>
                <w:sz w:val="20"/>
              </w:rPr>
              <w:t>${grails.util.Metadata.current.'app.name'}</w:t>
            </w:r>
            <w:r>
              <w:rPr>
                <w:rFonts w:ascii="Consolas" w:hAnsi="Consolas" w:cs="Consolas"/>
                <w:color w:val="FF00CC"/>
                <w:sz w:val="20"/>
              </w:rPr>
              <w:t>"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FA54F7" w:rsidRDefault="00FA54F7" w:rsidP="00455AC8">
            <w:pPr>
              <w:pStyle w:val="Codi"/>
              <w:ind w:left="0"/>
            </w:pPr>
            <w:r>
              <w:rPr>
                <w:rFonts w:cs="Consolas"/>
                <w:color w:val="000000"/>
              </w:rPr>
              <w:t>}</w:t>
            </w:r>
          </w:p>
        </w:tc>
      </w:tr>
    </w:tbl>
    <w:p w:rsidR="00AA6355" w:rsidRDefault="00AA6355" w:rsidP="000C4175"/>
    <w:p w:rsidR="008013ED" w:rsidRDefault="008013ED" w:rsidP="000C4175">
      <w:r>
        <w:t xml:space="preserve">En el cas de Grails 2.3.4 aixó no és suficient, a més a l’arxiu </w:t>
      </w:r>
      <w:r w:rsidRPr="000A526D">
        <w:rPr>
          <w:b/>
        </w:rPr>
        <w:t>BuildConfig.groovy</w:t>
      </w:r>
      <w:r>
        <w:t xml:space="preserve"> s’ha de comentar</w:t>
      </w:r>
      <w:r w:rsidR="00FC5613">
        <w:t xml:space="preserve"> les egüents línies dintre de la closure </w:t>
      </w:r>
      <w:r w:rsidR="00FC5613" w:rsidRPr="00DC73E1">
        <w:rPr>
          <w:b/>
          <w:i/>
        </w:rPr>
        <w:t>grails.project.fork</w:t>
      </w:r>
      <w:r w:rsidR="00FC561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F293E" w:rsidTr="00FA54F7">
        <w:tc>
          <w:tcPr>
            <w:tcW w:w="8645" w:type="dxa"/>
            <w:shd w:val="pct5" w:color="auto" w:fill="auto"/>
          </w:tcPr>
          <w:p w:rsidR="002B009F" w:rsidRDefault="002B009F" w:rsidP="002B009F">
            <w:pPr>
              <w:pStyle w:val="Codi"/>
              <w:ind w:left="0"/>
            </w:pPr>
            <w:r>
              <w:lastRenderedPageBreak/>
              <w:t>grails.project.fork = [</w:t>
            </w:r>
          </w:p>
          <w:p w:rsidR="002B009F" w:rsidRDefault="002B009F" w:rsidP="002B009F">
            <w:pPr>
              <w:pStyle w:val="Codi"/>
              <w:ind w:left="709"/>
            </w:pPr>
            <w:r>
              <w:t>...</w:t>
            </w:r>
          </w:p>
          <w:p w:rsidR="002B009F" w:rsidRDefault="002B009F" w:rsidP="002B009F">
            <w:pPr>
              <w:pStyle w:val="Codi"/>
              <w:ind w:left="709"/>
            </w:pPr>
            <w:r>
              <w:rPr>
                <w:color w:val="3F7F5F"/>
              </w:rPr>
              <w:t>// configure settings for the run-</w:t>
            </w:r>
            <w:r>
              <w:rPr>
                <w:color w:val="3F7F5F"/>
                <w:u w:val="single"/>
              </w:rPr>
              <w:t>app</w:t>
            </w:r>
            <w:r>
              <w:rPr>
                <w:color w:val="3F7F5F"/>
              </w:rPr>
              <w:t xml:space="preserve"> JVM</w:t>
            </w:r>
          </w:p>
          <w:p w:rsidR="002B009F" w:rsidRDefault="002B009F" w:rsidP="002B009F">
            <w:pPr>
              <w:pStyle w:val="Codi"/>
              <w:ind w:left="0"/>
            </w:pPr>
            <w:r>
              <w:rPr>
                <w:color w:val="3F7F5F"/>
              </w:rPr>
              <w:t xml:space="preserve">//   </w:t>
            </w:r>
            <w:r>
              <w:rPr>
                <w:color w:val="3F7F5F"/>
              </w:rPr>
              <w:t>run: [maxMemory: 768, minMemory: 64, debug: false, maxPerm: 256, forkReserve:false],</w:t>
            </w:r>
          </w:p>
          <w:p w:rsidR="002B009F" w:rsidRDefault="002B009F" w:rsidP="002B009F">
            <w:pPr>
              <w:pStyle w:val="Codi"/>
              <w:ind w:left="709"/>
            </w:pPr>
            <w:r>
              <w:t xml:space="preserve">...    </w:t>
            </w:r>
          </w:p>
          <w:p w:rsidR="002B009F" w:rsidRDefault="002B009F" w:rsidP="002B009F">
            <w:pPr>
              <w:pStyle w:val="Codi"/>
              <w:ind w:left="0"/>
            </w:pPr>
            <w:r>
              <w:t>]</w:t>
            </w:r>
          </w:p>
        </w:tc>
      </w:tr>
    </w:tbl>
    <w:p w:rsidR="002B009F" w:rsidRDefault="002B009F" w:rsidP="00CF293E"/>
    <w:p w:rsidR="00C5276C" w:rsidRDefault="00C5276C" w:rsidP="00CF293E">
      <w:r>
        <w:br w:type="page"/>
      </w:r>
    </w:p>
    <w:p w:rsidR="00D11FE8" w:rsidRDefault="00150D85" w:rsidP="00150D85">
      <w:pPr>
        <w:pStyle w:val="Ttol1"/>
      </w:pPr>
      <w:bookmarkStart w:id="14" w:name="_Toc416344347"/>
      <w:r>
        <w:lastRenderedPageBreak/>
        <w:t>Aplicació Editor (gcrrhh)</w:t>
      </w:r>
      <w:bookmarkEnd w:id="14"/>
    </w:p>
    <w:p w:rsidR="003F06C8" w:rsidRPr="003F06C8" w:rsidRDefault="003F06C8" w:rsidP="003F06C8">
      <w:r>
        <w:t>El nom genèric de l’aplicació al servidor és gcrrhh i és coneguda com a l’Editor</w:t>
      </w:r>
    </w:p>
    <w:p w:rsidR="00D11FE8" w:rsidRDefault="00150D85" w:rsidP="00150D85">
      <w:pPr>
        <w:pStyle w:val="Ttol2"/>
      </w:pPr>
      <w:bookmarkStart w:id="15" w:name="_Toc416344348"/>
      <w:r>
        <w:t>TreeTable</w:t>
      </w:r>
      <w:bookmarkEnd w:id="15"/>
    </w:p>
    <w:p w:rsidR="003F06C8" w:rsidRPr="003F06C8" w:rsidRDefault="003F06C8" w:rsidP="003F06C8">
      <w:r>
        <w:t>Plugin per visualitzar el contingut de l’Editor de manera ordenada</w:t>
      </w:r>
    </w:p>
    <w:p w:rsidR="00D11FE8" w:rsidRDefault="00150D85" w:rsidP="00150D85">
      <w:pPr>
        <w:pStyle w:val="Ttol2"/>
      </w:pPr>
      <w:bookmarkStart w:id="16" w:name="_Toc416344349"/>
      <w:r>
        <w:t>CKEditor</w:t>
      </w:r>
      <w:bookmarkEnd w:id="16"/>
    </w:p>
    <w:p w:rsidR="003F06C8" w:rsidRPr="003F06C8" w:rsidRDefault="003F06C8" w:rsidP="003F06C8">
      <w:r>
        <w:t xml:space="preserve">Plugin que serveix per editar el contingut en mode </w:t>
      </w:r>
      <w:hyperlink r:id="rId14" w:history="1">
        <w:r w:rsidRPr="00494115">
          <w:rPr>
            <w:rStyle w:val="Enlla"/>
          </w:rPr>
          <w:t>WYSIWYG</w:t>
        </w:r>
      </w:hyperlink>
      <w:r>
        <w:t>, és a dir, el que és veu a la pantalla d’edició és el que veurà l’usuari a la web final</w:t>
      </w:r>
    </w:p>
    <w:p w:rsidR="00C5276C" w:rsidRDefault="00C5276C" w:rsidP="00C5276C"/>
    <w:p w:rsidR="00C5276C" w:rsidRDefault="00C5276C" w:rsidP="00C5276C">
      <w:r>
        <w:br w:type="page"/>
      </w:r>
    </w:p>
    <w:p w:rsidR="00C5276C" w:rsidRDefault="00C5276C" w:rsidP="00C5276C">
      <w:pPr>
        <w:pStyle w:val="Ttol1"/>
      </w:pPr>
      <w:bookmarkStart w:id="17" w:name="_Toc416344350"/>
      <w:r>
        <w:lastRenderedPageBreak/>
        <w:t>Aplicació Visor (rrhh)</w:t>
      </w:r>
      <w:bookmarkEnd w:id="17"/>
    </w:p>
    <w:p w:rsidR="00C5276C" w:rsidRPr="00C5276C" w:rsidRDefault="00C5276C" w:rsidP="00C5276C"/>
    <w:sectPr w:rsidR="00C5276C" w:rsidRPr="00C5276C" w:rsidSect="0014582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2098" w:right="1701" w:bottom="1418" w:left="170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144" w:rsidRDefault="00025144" w:rsidP="00271ED2">
      <w:r>
        <w:separator/>
      </w:r>
    </w:p>
  </w:endnote>
  <w:endnote w:type="continuationSeparator" w:id="0">
    <w:p w:rsidR="00025144" w:rsidRDefault="00025144" w:rsidP="002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10" w:rsidRPr="00E537BB" w:rsidRDefault="00A95210" w:rsidP="00360C6D">
    <w:pPr>
      <w:pStyle w:val="Peu"/>
      <w:tabs>
        <w:tab w:val="clear" w:pos="8640"/>
        <w:tab w:val="right" w:pos="9720"/>
      </w:tabs>
      <w:rPr>
        <w:lang w:val="es-ES"/>
      </w:rPr>
    </w:pP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F2A0C" wp14:editId="315CF071">
              <wp:simplePos x="0" y="0"/>
              <wp:positionH relativeFrom="margin">
                <wp:posOffset>71120</wp:posOffset>
              </wp:positionH>
              <wp:positionV relativeFrom="bottomMargin">
                <wp:posOffset>467995</wp:posOffset>
              </wp:positionV>
              <wp:extent cx="5518150" cy="0"/>
              <wp:effectExtent l="0" t="0" r="25400" b="19050"/>
              <wp:wrapNone/>
              <wp:docPr id="557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1026" type="#_x0000_t32" style="position:absolute;margin-left:5.6pt;margin-top:36.8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" strokecolor="#4f81bd [3204]" strokeweight="1pt">
              <w10:wrap anchorx="margin" anchory="margin"/>
            </v:shape>
          </w:pict>
        </mc:Fallback>
      </mc:AlternateContent>
    </w: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80EFF9" wp14:editId="4E8303E4">
              <wp:simplePos x="0" y="0"/>
              <wp:positionH relativeFrom="margin">
                <wp:posOffset>2487295</wp:posOffset>
              </wp:positionH>
              <wp:positionV relativeFrom="bottomMargin">
                <wp:posOffset>339725</wp:posOffset>
              </wp:positionV>
              <wp:extent cx="551815" cy="238760"/>
              <wp:effectExtent l="19050" t="19050" r="12065" b="27940"/>
              <wp:wrapNone/>
              <wp:docPr id="556" name="Autoforma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A95210" w:rsidRDefault="00A95210" w:rsidP="00E537B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D0B44" w:rsidRPr="006D0B44">
                            <w:rPr>
                              <w:noProof/>
                              <w:lang w:val="es-ES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1026" type="#_x0000_t185" style="position:absolute;left:0;text-align:left;margin-left:195.85pt;margin-top:26.75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" filled="t" strokecolor="gray" strokeweight="2.25pt">
              <v:textbox inset=",0,,0">
                <w:txbxContent>
                  <w:p w:rsidR="00A95210" w:rsidRDefault="00A95210" w:rsidP="00E537B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6D0B44" w:rsidRPr="006D0B44">
                      <w:rPr>
                        <w:noProof/>
                        <w:lang w:val="es-ES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10" w:rsidRPr="00E12A69" w:rsidRDefault="00A95210">
    <w:pPr>
      <w:pStyle w:val="Peu"/>
      <w:rPr>
        <w:lang w:val="es-ES"/>
      </w:rPr>
    </w:pPr>
    <w:r>
      <w:rPr>
        <w:lang w:val="es-ES"/>
      </w:rPr>
      <w:t>Versió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144" w:rsidRDefault="00025144" w:rsidP="00271ED2">
      <w:r>
        <w:separator/>
      </w:r>
    </w:p>
  </w:footnote>
  <w:footnote w:type="continuationSeparator" w:id="0">
    <w:p w:rsidR="00025144" w:rsidRDefault="00025144" w:rsidP="0027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10" w:rsidRDefault="00A95210" w:rsidP="00CF2FE6">
    <w:pPr>
      <w:pStyle w:val="Capalera"/>
      <w:pBdr>
        <w:bottom w:val="single" w:sz="4" w:space="1" w:color="8DB3E2" w:themeColor="text2" w:themeTint="66"/>
      </w:pBdr>
      <w:tabs>
        <w:tab w:val="clear" w:pos="4320"/>
        <w:tab w:val="clear" w:pos="8640"/>
        <w:tab w:val="right" w:pos="8505"/>
      </w:tabs>
    </w:pPr>
    <w:r w:rsidRPr="008E24F9">
      <w:rPr>
        <w:noProof/>
        <w:color w:val="007BC0"/>
        <w:lang w:eastAsia="ca-ES"/>
      </w:rPr>
      <w:drawing>
        <wp:inline distT="0" distB="0" distL="0" distR="0" wp14:anchorId="2B6E4931" wp14:editId="40FAA029">
          <wp:extent cx="2160000" cy="648000"/>
          <wp:effectExtent l="0" t="0" r="0" b="0"/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ab/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10" w:rsidRDefault="00A95210">
    <w:pPr>
      <w:pStyle w:val="Capalera"/>
    </w:pPr>
    <w:r w:rsidRPr="008E24F9">
      <w:rPr>
        <w:noProof/>
        <w:color w:val="007BC0"/>
        <w:lang w:eastAsia="ca-ES"/>
      </w:rPr>
      <w:drawing>
        <wp:inline distT="0" distB="0" distL="0" distR="0" wp14:anchorId="133912E7" wp14:editId="0F96EFED">
          <wp:extent cx="2160000" cy="648000"/>
          <wp:effectExtent l="0" t="0" r="0" b="0"/>
          <wp:docPr id="2" name="Imat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</w:t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71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972"/>
    <w:multiLevelType w:val="hybridMultilevel"/>
    <w:tmpl w:val="D01EA84C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5AE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3C19B3"/>
    <w:multiLevelType w:val="hybridMultilevel"/>
    <w:tmpl w:val="79B0C264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FAC7DF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5788B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756BD"/>
    <w:multiLevelType w:val="hybridMultilevel"/>
    <w:tmpl w:val="9DBCBA84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20FCE"/>
    <w:multiLevelType w:val="multilevel"/>
    <w:tmpl w:val="E070D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E97B28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655F1B"/>
    <w:multiLevelType w:val="hybridMultilevel"/>
    <w:tmpl w:val="A5C06498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140F1A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3355"/>
    <w:multiLevelType w:val="multilevel"/>
    <w:tmpl w:val="B32E7982"/>
    <w:styleLink w:val="StyleBulleted1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6814C7"/>
    <w:multiLevelType w:val="hybridMultilevel"/>
    <w:tmpl w:val="B95A42DA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C2329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634801"/>
    <w:multiLevelType w:val="hybridMultilevel"/>
    <w:tmpl w:val="1DDE28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17DC6"/>
    <w:multiLevelType w:val="hybridMultilevel"/>
    <w:tmpl w:val="C49653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1992"/>
    <w:multiLevelType w:val="multilevel"/>
    <w:tmpl w:val="19121006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5C1AB4"/>
    <w:multiLevelType w:val="hybridMultilevel"/>
    <w:tmpl w:val="4260DDD6"/>
    <w:lvl w:ilvl="0" w:tplc="EBC6A45E">
      <w:start w:val="1"/>
      <w:numFmt w:val="lowerLetter"/>
      <w:lvlText w:val="%1."/>
      <w:lvlJc w:val="left"/>
      <w:pPr>
        <w:ind w:left="2007" w:hanging="360"/>
      </w:pPr>
      <w:rPr>
        <w:b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C0938"/>
    <w:multiLevelType w:val="multilevel"/>
    <w:tmpl w:val="BF188A0E"/>
    <w:styleLink w:val="Nou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0DC3BF0"/>
    <w:multiLevelType w:val="multilevel"/>
    <w:tmpl w:val="F9548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073E0C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3F65C73"/>
    <w:multiLevelType w:val="hybridMultilevel"/>
    <w:tmpl w:val="CBFADB8C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956C79"/>
    <w:multiLevelType w:val="hybridMultilevel"/>
    <w:tmpl w:val="09ECEB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260F5"/>
    <w:multiLevelType w:val="multilevel"/>
    <w:tmpl w:val="23EA308E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24">
    <w:nsid w:val="74B6496A"/>
    <w:multiLevelType w:val="hybridMultilevel"/>
    <w:tmpl w:val="435CAAD0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7AF31DAF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BE134B2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7"/>
  </w:num>
  <w:num w:numId="5">
    <w:abstractNumId w:val="15"/>
  </w:num>
  <w:num w:numId="6">
    <w:abstractNumId w:val="22"/>
  </w:num>
  <w:num w:numId="7">
    <w:abstractNumId w:val="21"/>
  </w:num>
  <w:num w:numId="8">
    <w:abstractNumId w:val="19"/>
  </w:num>
  <w:num w:numId="9">
    <w:abstractNumId w:val="12"/>
  </w:num>
  <w:num w:numId="10">
    <w:abstractNumId w:val="16"/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4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25"/>
  </w:num>
  <w:num w:numId="19">
    <w:abstractNumId w:val="7"/>
  </w:num>
  <w:num w:numId="20">
    <w:abstractNumId w:val="26"/>
  </w:num>
  <w:num w:numId="21">
    <w:abstractNumId w:val="20"/>
  </w:num>
  <w:num w:numId="22">
    <w:abstractNumId w:val="3"/>
  </w:num>
  <w:num w:numId="23">
    <w:abstractNumId w:val="24"/>
  </w:num>
  <w:num w:numId="24">
    <w:abstractNumId w:val="2"/>
  </w:num>
  <w:num w:numId="25">
    <w:abstractNumId w:val="10"/>
  </w:num>
  <w:num w:numId="26">
    <w:abstractNumId w:val="8"/>
  </w:num>
  <w:num w:numId="27">
    <w:abstractNumId w:val="1"/>
  </w:num>
  <w:num w:numId="28">
    <w:abstractNumId w:val="23"/>
  </w:num>
  <w:num w:numId="2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CF"/>
    <w:rsid w:val="00000F32"/>
    <w:rsid w:val="000044DB"/>
    <w:rsid w:val="000044FB"/>
    <w:rsid w:val="00005028"/>
    <w:rsid w:val="000059E5"/>
    <w:rsid w:val="00005B05"/>
    <w:rsid w:val="00006192"/>
    <w:rsid w:val="0000700C"/>
    <w:rsid w:val="000109A2"/>
    <w:rsid w:val="00011360"/>
    <w:rsid w:val="00011562"/>
    <w:rsid w:val="00011745"/>
    <w:rsid w:val="00011C82"/>
    <w:rsid w:val="00011DDF"/>
    <w:rsid w:val="00011EFE"/>
    <w:rsid w:val="00012ACB"/>
    <w:rsid w:val="000134DF"/>
    <w:rsid w:val="00014474"/>
    <w:rsid w:val="00015673"/>
    <w:rsid w:val="00015DBB"/>
    <w:rsid w:val="00017377"/>
    <w:rsid w:val="00020C53"/>
    <w:rsid w:val="000214C6"/>
    <w:rsid w:val="000220B5"/>
    <w:rsid w:val="00022798"/>
    <w:rsid w:val="00022BF2"/>
    <w:rsid w:val="00023810"/>
    <w:rsid w:val="00023B26"/>
    <w:rsid w:val="000250BF"/>
    <w:rsid w:val="00025144"/>
    <w:rsid w:val="00026C6C"/>
    <w:rsid w:val="0002790E"/>
    <w:rsid w:val="0002798E"/>
    <w:rsid w:val="00030149"/>
    <w:rsid w:val="00030555"/>
    <w:rsid w:val="00031135"/>
    <w:rsid w:val="0003334B"/>
    <w:rsid w:val="000335D4"/>
    <w:rsid w:val="000349C2"/>
    <w:rsid w:val="00034BAD"/>
    <w:rsid w:val="00034C83"/>
    <w:rsid w:val="000350DB"/>
    <w:rsid w:val="00035587"/>
    <w:rsid w:val="00035B8F"/>
    <w:rsid w:val="0003604E"/>
    <w:rsid w:val="000369A9"/>
    <w:rsid w:val="00036F9F"/>
    <w:rsid w:val="0003777A"/>
    <w:rsid w:val="00037788"/>
    <w:rsid w:val="00037B8B"/>
    <w:rsid w:val="00037D32"/>
    <w:rsid w:val="00040404"/>
    <w:rsid w:val="0004045C"/>
    <w:rsid w:val="00040A04"/>
    <w:rsid w:val="00042E96"/>
    <w:rsid w:val="00042EA7"/>
    <w:rsid w:val="00043187"/>
    <w:rsid w:val="00043244"/>
    <w:rsid w:val="000447BD"/>
    <w:rsid w:val="00044B22"/>
    <w:rsid w:val="00045F21"/>
    <w:rsid w:val="00046A2C"/>
    <w:rsid w:val="00046EA2"/>
    <w:rsid w:val="00050073"/>
    <w:rsid w:val="00050B63"/>
    <w:rsid w:val="00050FF1"/>
    <w:rsid w:val="00051C3D"/>
    <w:rsid w:val="000522EB"/>
    <w:rsid w:val="000526F2"/>
    <w:rsid w:val="000528B6"/>
    <w:rsid w:val="00052F90"/>
    <w:rsid w:val="00053A70"/>
    <w:rsid w:val="000549B7"/>
    <w:rsid w:val="00054B03"/>
    <w:rsid w:val="00054EF3"/>
    <w:rsid w:val="00055438"/>
    <w:rsid w:val="00055822"/>
    <w:rsid w:val="00055E46"/>
    <w:rsid w:val="000562C0"/>
    <w:rsid w:val="00062BD9"/>
    <w:rsid w:val="0006328D"/>
    <w:rsid w:val="000649D9"/>
    <w:rsid w:val="0006506F"/>
    <w:rsid w:val="00066EE7"/>
    <w:rsid w:val="0007024B"/>
    <w:rsid w:val="0007052D"/>
    <w:rsid w:val="0007091E"/>
    <w:rsid w:val="00070D9B"/>
    <w:rsid w:val="0007121F"/>
    <w:rsid w:val="000714FE"/>
    <w:rsid w:val="0007196B"/>
    <w:rsid w:val="000723E1"/>
    <w:rsid w:val="00072732"/>
    <w:rsid w:val="00073959"/>
    <w:rsid w:val="00073F31"/>
    <w:rsid w:val="00074BA2"/>
    <w:rsid w:val="0007551B"/>
    <w:rsid w:val="00075881"/>
    <w:rsid w:val="000758AE"/>
    <w:rsid w:val="000758F6"/>
    <w:rsid w:val="00075AE8"/>
    <w:rsid w:val="00075C9D"/>
    <w:rsid w:val="000766F0"/>
    <w:rsid w:val="0007710A"/>
    <w:rsid w:val="00077D50"/>
    <w:rsid w:val="000800FE"/>
    <w:rsid w:val="00080ED2"/>
    <w:rsid w:val="00081FB1"/>
    <w:rsid w:val="00082EB3"/>
    <w:rsid w:val="0008331F"/>
    <w:rsid w:val="0008342B"/>
    <w:rsid w:val="00086EB6"/>
    <w:rsid w:val="00087C7F"/>
    <w:rsid w:val="00091577"/>
    <w:rsid w:val="00093AC8"/>
    <w:rsid w:val="00093D36"/>
    <w:rsid w:val="0009471F"/>
    <w:rsid w:val="0009583B"/>
    <w:rsid w:val="00095C43"/>
    <w:rsid w:val="000974D2"/>
    <w:rsid w:val="000A01A8"/>
    <w:rsid w:val="000A0306"/>
    <w:rsid w:val="000A07A7"/>
    <w:rsid w:val="000A1B03"/>
    <w:rsid w:val="000A22AD"/>
    <w:rsid w:val="000A2B79"/>
    <w:rsid w:val="000A2F5A"/>
    <w:rsid w:val="000A3E34"/>
    <w:rsid w:val="000A4000"/>
    <w:rsid w:val="000A4065"/>
    <w:rsid w:val="000A526D"/>
    <w:rsid w:val="000A5744"/>
    <w:rsid w:val="000A633F"/>
    <w:rsid w:val="000A6A7D"/>
    <w:rsid w:val="000B032B"/>
    <w:rsid w:val="000B0435"/>
    <w:rsid w:val="000B0838"/>
    <w:rsid w:val="000B0DF4"/>
    <w:rsid w:val="000B24F2"/>
    <w:rsid w:val="000B252E"/>
    <w:rsid w:val="000B3A82"/>
    <w:rsid w:val="000B4464"/>
    <w:rsid w:val="000B4695"/>
    <w:rsid w:val="000C0CAC"/>
    <w:rsid w:val="000C12F4"/>
    <w:rsid w:val="000C1ACD"/>
    <w:rsid w:val="000C28AF"/>
    <w:rsid w:val="000C2A96"/>
    <w:rsid w:val="000C39DC"/>
    <w:rsid w:val="000C39E0"/>
    <w:rsid w:val="000C4175"/>
    <w:rsid w:val="000C4326"/>
    <w:rsid w:val="000C495D"/>
    <w:rsid w:val="000C4C9B"/>
    <w:rsid w:val="000C7E36"/>
    <w:rsid w:val="000D03C0"/>
    <w:rsid w:val="000D0442"/>
    <w:rsid w:val="000D08CA"/>
    <w:rsid w:val="000D3419"/>
    <w:rsid w:val="000D3848"/>
    <w:rsid w:val="000D3A3A"/>
    <w:rsid w:val="000D40E5"/>
    <w:rsid w:val="000D4A69"/>
    <w:rsid w:val="000D6247"/>
    <w:rsid w:val="000D66FE"/>
    <w:rsid w:val="000D69EA"/>
    <w:rsid w:val="000D6D67"/>
    <w:rsid w:val="000D6F34"/>
    <w:rsid w:val="000D726F"/>
    <w:rsid w:val="000D789C"/>
    <w:rsid w:val="000D7DA0"/>
    <w:rsid w:val="000D7E02"/>
    <w:rsid w:val="000E03F0"/>
    <w:rsid w:val="000E04BD"/>
    <w:rsid w:val="000E0D82"/>
    <w:rsid w:val="000E1012"/>
    <w:rsid w:val="000E2354"/>
    <w:rsid w:val="000E37EF"/>
    <w:rsid w:val="000E5651"/>
    <w:rsid w:val="000E61E8"/>
    <w:rsid w:val="000E7B62"/>
    <w:rsid w:val="000F1B86"/>
    <w:rsid w:val="000F234E"/>
    <w:rsid w:val="000F535E"/>
    <w:rsid w:val="000F53A5"/>
    <w:rsid w:val="000F5602"/>
    <w:rsid w:val="000F5AB9"/>
    <w:rsid w:val="000F5D1E"/>
    <w:rsid w:val="000F6265"/>
    <w:rsid w:val="000F6748"/>
    <w:rsid w:val="000F7096"/>
    <w:rsid w:val="000F7584"/>
    <w:rsid w:val="000F7C81"/>
    <w:rsid w:val="00102244"/>
    <w:rsid w:val="00102AC8"/>
    <w:rsid w:val="0010379B"/>
    <w:rsid w:val="00103D8D"/>
    <w:rsid w:val="00104DBE"/>
    <w:rsid w:val="001050D0"/>
    <w:rsid w:val="001061FC"/>
    <w:rsid w:val="00106EA0"/>
    <w:rsid w:val="00110B24"/>
    <w:rsid w:val="00110D0F"/>
    <w:rsid w:val="00110E74"/>
    <w:rsid w:val="00111FF2"/>
    <w:rsid w:val="0011233D"/>
    <w:rsid w:val="00112455"/>
    <w:rsid w:val="00112CE8"/>
    <w:rsid w:val="00113159"/>
    <w:rsid w:val="00115D11"/>
    <w:rsid w:val="00116A09"/>
    <w:rsid w:val="00117259"/>
    <w:rsid w:val="00120001"/>
    <w:rsid w:val="001201A2"/>
    <w:rsid w:val="00120204"/>
    <w:rsid w:val="00120677"/>
    <w:rsid w:val="001220EC"/>
    <w:rsid w:val="00122458"/>
    <w:rsid w:val="001227DE"/>
    <w:rsid w:val="00122A14"/>
    <w:rsid w:val="00123821"/>
    <w:rsid w:val="00123BD4"/>
    <w:rsid w:val="00123FBB"/>
    <w:rsid w:val="00124D40"/>
    <w:rsid w:val="0012562E"/>
    <w:rsid w:val="00125A9B"/>
    <w:rsid w:val="00125CF4"/>
    <w:rsid w:val="00125FD5"/>
    <w:rsid w:val="001265D9"/>
    <w:rsid w:val="001277AA"/>
    <w:rsid w:val="00127A43"/>
    <w:rsid w:val="001304A6"/>
    <w:rsid w:val="001306C6"/>
    <w:rsid w:val="00131333"/>
    <w:rsid w:val="001318B3"/>
    <w:rsid w:val="00131A5C"/>
    <w:rsid w:val="00131B00"/>
    <w:rsid w:val="00132A12"/>
    <w:rsid w:val="00133E93"/>
    <w:rsid w:val="001356AC"/>
    <w:rsid w:val="00135D9E"/>
    <w:rsid w:val="00137D63"/>
    <w:rsid w:val="00140C82"/>
    <w:rsid w:val="00141500"/>
    <w:rsid w:val="00141563"/>
    <w:rsid w:val="00142D8C"/>
    <w:rsid w:val="00142F87"/>
    <w:rsid w:val="0014379E"/>
    <w:rsid w:val="00143961"/>
    <w:rsid w:val="00143D0C"/>
    <w:rsid w:val="001444D6"/>
    <w:rsid w:val="00145827"/>
    <w:rsid w:val="001463E2"/>
    <w:rsid w:val="00146ADE"/>
    <w:rsid w:val="00146B7F"/>
    <w:rsid w:val="001506FB"/>
    <w:rsid w:val="00150768"/>
    <w:rsid w:val="00150D85"/>
    <w:rsid w:val="00151286"/>
    <w:rsid w:val="00153258"/>
    <w:rsid w:val="00153A6D"/>
    <w:rsid w:val="001547B6"/>
    <w:rsid w:val="00154815"/>
    <w:rsid w:val="00154F57"/>
    <w:rsid w:val="00155DD6"/>
    <w:rsid w:val="001575EF"/>
    <w:rsid w:val="0016176E"/>
    <w:rsid w:val="00161EC2"/>
    <w:rsid w:val="00163091"/>
    <w:rsid w:val="00163467"/>
    <w:rsid w:val="00163EFF"/>
    <w:rsid w:val="00164C2D"/>
    <w:rsid w:val="001654D2"/>
    <w:rsid w:val="00166A16"/>
    <w:rsid w:val="00166B1A"/>
    <w:rsid w:val="0017011E"/>
    <w:rsid w:val="001702F7"/>
    <w:rsid w:val="0017193F"/>
    <w:rsid w:val="00172629"/>
    <w:rsid w:val="00172FA5"/>
    <w:rsid w:val="00175B28"/>
    <w:rsid w:val="0017697F"/>
    <w:rsid w:val="00177012"/>
    <w:rsid w:val="001800C1"/>
    <w:rsid w:val="001827A5"/>
    <w:rsid w:val="001827E4"/>
    <w:rsid w:val="00183438"/>
    <w:rsid w:val="0018365E"/>
    <w:rsid w:val="00183775"/>
    <w:rsid w:val="001842B4"/>
    <w:rsid w:val="00185370"/>
    <w:rsid w:val="001855E6"/>
    <w:rsid w:val="00186F49"/>
    <w:rsid w:val="00191BF3"/>
    <w:rsid w:val="00191C69"/>
    <w:rsid w:val="00192299"/>
    <w:rsid w:val="00192A47"/>
    <w:rsid w:val="00192ECB"/>
    <w:rsid w:val="0019439E"/>
    <w:rsid w:val="00194496"/>
    <w:rsid w:val="00194A73"/>
    <w:rsid w:val="00196910"/>
    <w:rsid w:val="00196DF3"/>
    <w:rsid w:val="00197DDB"/>
    <w:rsid w:val="00197E24"/>
    <w:rsid w:val="001A1589"/>
    <w:rsid w:val="001A4D46"/>
    <w:rsid w:val="001A5B34"/>
    <w:rsid w:val="001A6267"/>
    <w:rsid w:val="001A6479"/>
    <w:rsid w:val="001A6A5A"/>
    <w:rsid w:val="001A7A99"/>
    <w:rsid w:val="001B0C3F"/>
    <w:rsid w:val="001B1189"/>
    <w:rsid w:val="001B1726"/>
    <w:rsid w:val="001B1E8E"/>
    <w:rsid w:val="001B21AD"/>
    <w:rsid w:val="001B3146"/>
    <w:rsid w:val="001B321A"/>
    <w:rsid w:val="001B4253"/>
    <w:rsid w:val="001B5A62"/>
    <w:rsid w:val="001B5E43"/>
    <w:rsid w:val="001B692E"/>
    <w:rsid w:val="001B77AB"/>
    <w:rsid w:val="001C1376"/>
    <w:rsid w:val="001C15C2"/>
    <w:rsid w:val="001C2683"/>
    <w:rsid w:val="001C26CD"/>
    <w:rsid w:val="001C2DCB"/>
    <w:rsid w:val="001C3551"/>
    <w:rsid w:val="001C3DB7"/>
    <w:rsid w:val="001C490E"/>
    <w:rsid w:val="001C5E73"/>
    <w:rsid w:val="001C70CE"/>
    <w:rsid w:val="001C7950"/>
    <w:rsid w:val="001D079E"/>
    <w:rsid w:val="001D10E1"/>
    <w:rsid w:val="001D15EE"/>
    <w:rsid w:val="001D1B1F"/>
    <w:rsid w:val="001D2408"/>
    <w:rsid w:val="001D3A65"/>
    <w:rsid w:val="001D497D"/>
    <w:rsid w:val="001D4B67"/>
    <w:rsid w:val="001D5578"/>
    <w:rsid w:val="001D623E"/>
    <w:rsid w:val="001E03DD"/>
    <w:rsid w:val="001E0908"/>
    <w:rsid w:val="001E18EE"/>
    <w:rsid w:val="001E1DCE"/>
    <w:rsid w:val="001E2B97"/>
    <w:rsid w:val="001E2F3F"/>
    <w:rsid w:val="001E40E7"/>
    <w:rsid w:val="001E4982"/>
    <w:rsid w:val="001E4A79"/>
    <w:rsid w:val="001E4B85"/>
    <w:rsid w:val="001E4E26"/>
    <w:rsid w:val="001E5CCE"/>
    <w:rsid w:val="001E5EE8"/>
    <w:rsid w:val="001E6F8C"/>
    <w:rsid w:val="001E77F8"/>
    <w:rsid w:val="001E7B02"/>
    <w:rsid w:val="001E7F3D"/>
    <w:rsid w:val="001F2001"/>
    <w:rsid w:val="001F5804"/>
    <w:rsid w:val="001F5ACB"/>
    <w:rsid w:val="001F5C3D"/>
    <w:rsid w:val="001F5E07"/>
    <w:rsid w:val="001F6E5F"/>
    <w:rsid w:val="001F6F71"/>
    <w:rsid w:val="001F71C0"/>
    <w:rsid w:val="001F7BCF"/>
    <w:rsid w:val="0020031C"/>
    <w:rsid w:val="00200559"/>
    <w:rsid w:val="002019EE"/>
    <w:rsid w:val="00201D2F"/>
    <w:rsid w:val="0020235C"/>
    <w:rsid w:val="002024D1"/>
    <w:rsid w:val="00203AE8"/>
    <w:rsid w:val="00203F89"/>
    <w:rsid w:val="00204C35"/>
    <w:rsid w:val="0020509D"/>
    <w:rsid w:val="002052DF"/>
    <w:rsid w:val="00205975"/>
    <w:rsid w:val="00206058"/>
    <w:rsid w:val="0020690F"/>
    <w:rsid w:val="00206EBA"/>
    <w:rsid w:val="00207AFD"/>
    <w:rsid w:val="0021000B"/>
    <w:rsid w:val="00211C5A"/>
    <w:rsid w:val="00212022"/>
    <w:rsid w:val="00212040"/>
    <w:rsid w:val="00214540"/>
    <w:rsid w:val="002154D5"/>
    <w:rsid w:val="00215D34"/>
    <w:rsid w:val="002166A5"/>
    <w:rsid w:val="00217004"/>
    <w:rsid w:val="0022154C"/>
    <w:rsid w:val="00222A22"/>
    <w:rsid w:val="002244E9"/>
    <w:rsid w:val="00224F7E"/>
    <w:rsid w:val="0022538E"/>
    <w:rsid w:val="002253BD"/>
    <w:rsid w:val="002254D6"/>
    <w:rsid w:val="00225F33"/>
    <w:rsid w:val="0023028D"/>
    <w:rsid w:val="00230552"/>
    <w:rsid w:val="002305CB"/>
    <w:rsid w:val="00230C63"/>
    <w:rsid w:val="00231A3C"/>
    <w:rsid w:val="00231CEB"/>
    <w:rsid w:val="002325AF"/>
    <w:rsid w:val="0023277B"/>
    <w:rsid w:val="00232C5C"/>
    <w:rsid w:val="00234E8F"/>
    <w:rsid w:val="00235630"/>
    <w:rsid w:val="002373AE"/>
    <w:rsid w:val="00237B3B"/>
    <w:rsid w:val="002402E9"/>
    <w:rsid w:val="002406BB"/>
    <w:rsid w:val="00241564"/>
    <w:rsid w:val="00241D8B"/>
    <w:rsid w:val="00242076"/>
    <w:rsid w:val="00242BC5"/>
    <w:rsid w:val="00242D85"/>
    <w:rsid w:val="0024338F"/>
    <w:rsid w:val="00243D22"/>
    <w:rsid w:val="002443D1"/>
    <w:rsid w:val="002445B1"/>
    <w:rsid w:val="002449BC"/>
    <w:rsid w:val="00244E21"/>
    <w:rsid w:val="002465BA"/>
    <w:rsid w:val="0024664F"/>
    <w:rsid w:val="0024680A"/>
    <w:rsid w:val="00246A64"/>
    <w:rsid w:val="00246B75"/>
    <w:rsid w:val="00247583"/>
    <w:rsid w:val="00247977"/>
    <w:rsid w:val="00253BFD"/>
    <w:rsid w:val="00253C71"/>
    <w:rsid w:val="00253DAE"/>
    <w:rsid w:val="002548EF"/>
    <w:rsid w:val="00254C72"/>
    <w:rsid w:val="00255414"/>
    <w:rsid w:val="00256DB4"/>
    <w:rsid w:val="00256F84"/>
    <w:rsid w:val="002578C6"/>
    <w:rsid w:val="00257B5B"/>
    <w:rsid w:val="00257CB6"/>
    <w:rsid w:val="0026043C"/>
    <w:rsid w:val="002607ED"/>
    <w:rsid w:val="002616CF"/>
    <w:rsid w:val="002617ED"/>
    <w:rsid w:val="00262CF5"/>
    <w:rsid w:val="00262DF6"/>
    <w:rsid w:val="0026434E"/>
    <w:rsid w:val="0026540D"/>
    <w:rsid w:val="00265C4E"/>
    <w:rsid w:val="00266226"/>
    <w:rsid w:val="0026714D"/>
    <w:rsid w:val="00267C60"/>
    <w:rsid w:val="00267D05"/>
    <w:rsid w:val="00270B0C"/>
    <w:rsid w:val="00271ED2"/>
    <w:rsid w:val="00272349"/>
    <w:rsid w:val="00274320"/>
    <w:rsid w:val="0027436C"/>
    <w:rsid w:val="00274B15"/>
    <w:rsid w:val="00274DFF"/>
    <w:rsid w:val="00275803"/>
    <w:rsid w:val="00275F69"/>
    <w:rsid w:val="0027615F"/>
    <w:rsid w:val="00276762"/>
    <w:rsid w:val="00276CF3"/>
    <w:rsid w:val="002802D0"/>
    <w:rsid w:val="00280FFE"/>
    <w:rsid w:val="002810CC"/>
    <w:rsid w:val="0028166C"/>
    <w:rsid w:val="0028179C"/>
    <w:rsid w:val="00281C05"/>
    <w:rsid w:val="002822AD"/>
    <w:rsid w:val="00282436"/>
    <w:rsid w:val="002828D8"/>
    <w:rsid w:val="002834E3"/>
    <w:rsid w:val="00283573"/>
    <w:rsid w:val="002843D6"/>
    <w:rsid w:val="00284793"/>
    <w:rsid w:val="00284F81"/>
    <w:rsid w:val="002858E9"/>
    <w:rsid w:val="002859D1"/>
    <w:rsid w:val="002863A5"/>
    <w:rsid w:val="00286D77"/>
    <w:rsid w:val="00290665"/>
    <w:rsid w:val="002914A0"/>
    <w:rsid w:val="00291AEC"/>
    <w:rsid w:val="00291DEC"/>
    <w:rsid w:val="00291F63"/>
    <w:rsid w:val="00292A78"/>
    <w:rsid w:val="00293352"/>
    <w:rsid w:val="00293F0A"/>
    <w:rsid w:val="002946D5"/>
    <w:rsid w:val="002948FE"/>
    <w:rsid w:val="00296AA8"/>
    <w:rsid w:val="00296B27"/>
    <w:rsid w:val="00297097"/>
    <w:rsid w:val="002A114E"/>
    <w:rsid w:val="002A1511"/>
    <w:rsid w:val="002A155F"/>
    <w:rsid w:val="002A2EFE"/>
    <w:rsid w:val="002A4158"/>
    <w:rsid w:val="002A5B59"/>
    <w:rsid w:val="002A6409"/>
    <w:rsid w:val="002A6DF8"/>
    <w:rsid w:val="002A7219"/>
    <w:rsid w:val="002A7D9C"/>
    <w:rsid w:val="002B009F"/>
    <w:rsid w:val="002B073D"/>
    <w:rsid w:val="002B0C57"/>
    <w:rsid w:val="002B1A73"/>
    <w:rsid w:val="002B1E85"/>
    <w:rsid w:val="002B2615"/>
    <w:rsid w:val="002B2CB0"/>
    <w:rsid w:val="002B4034"/>
    <w:rsid w:val="002B4284"/>
    <w:rsid w:val="002B5487"/>
    <w:rsid w:val="002B5C10"/>
    <w:rsid w:val="002B5E9A"/>
    <w:rsid w:val="002B6989"/>
    <w:rsid w:val="002B720C"/>
    <w:rsid w:val="002B7E9D"/>
    <w:rsid w:val="002C04F5"/>
    <w:rsid w:val="002C059C"/>
    <w:rsid w:val="002C257D"/>
    <w:rsid w:val="002C2B7D"/>
    <w:rsid w:val="002C2DE2"/>
    <w:rsid w:val="002C2FA9"/>
    <w:rsid w:val="002C40E2"/>
    <w:rsid w:val="002C4116"/>
    <w:rsid w:val="002C51DA"/>
    <w:rsid w:val="002C5441"/>
    <w:rsid w:val="002C545C"/>
    <w:rsid w:val="002C626B"/>
    <w:rsid w:val="002C7E1D"/>
    <w:rsid w:val="002D035E"/>
    <w:rsid w:val="002D096C"/>
    <w:rsid w:val="002D0A2A"/>
    <w:rsid w:val="002D0BD3"/>
    <w:rsid w:val="002D197B"/>
    <w:rsid w:val="002D2661"/>
    <w:rsid w:val="002D3CE9"/>
    <w:rsid w:val="002D3EBC"/>
    <w:rsid w:val="002D451C"/>
    <w:rsid w:val="002D4813"/>
    <w:rsid w:val="002D4FA6"/>
    <w:rsid w:val="002D5706"/>
    <w:rsid w:val="002D5F81"/>
    <w:rsid w:val="002D7BBC"/>
    <w:rsid w:val="002D7BFD"/>
    <w:rsid w:val="002E0070"/>
    <w:rsid w:val="002E08A6"/>
    <w:rsid w:val="002E0DA5"/>
    <w:rsid w:val="002E2272"/>
    <w:rsid w:val="002E239D"/>
    <w:rsid w:val="002E2D2D"/>
    <w:rsid w:val="002E2E14"/>
    <w:rsid w:val="002E3110"/>
    <w:rsid w:val="002E3BB2"/>
    <w:rsid w:val="002E419F"/>
    <w:rsid w:val="002E53FD"/>
    <w:rsid w:val="002E60B0"/>
    <w:rsid w:val="002E6EB4"/>
    <w:rsid w:val="002E71DD"/>
    <w:rsid w:val="002E72E2"/>
    <w:rsid w:val="002E7536"/>
    <w:rsid w:val="002F0D44"/>
    <w:rsid w:val="002F278B"/>
    <w:rsid w:val="002F3AE2"/>
    <w:rsid w:val="002F4F32"/>
    <w:rsid w:val="002F5989"/>
    <w:rsid w:val="002F6A5C"/>
    <w:rsid w:val="00300EF6"/>
    <w:rsid w:val="00301D52"/>
    <w:rsid w:val="00304946"/>
    <w:rsid w:val="003050A2"/>
    <w:rsid w:val="0030611E"/>
    <w:rsid w:val="00306D42"/>
    <w:rsid w:val="00311CE4"/>
    <w:rsid w:val="0031306A"/>
    <w:rsid w:val="003130CB"/>
    <w:rsid w:val="0031344E"/>
    <w:rsid w:val="00313D0A"/>
    <w:rsid w:val="00313D2A"/>
    <w:rsid w:val="00313E26"/>
    <w:rsid w:val="003152CB"/>
    <w:rsid w:val="003159F9"/>
    <w:rsid w:val="00316796"/>
    <w:rsid w:val="00316A45"/>
    <w:rsid w:val="00317C70"/>
    <w:rsid w:val="00320B69"/>
    <w:rsid w:val="00321EEC"/>
    <w:rsid w:val="003222E4"/>
    <w:rsid w:val="003228BF"/>
    <w:rsid w:val="00323D3F"/>
    <w:rsid w:val="00323E8C"/>
    <w:rsid w:val="003243E7"/>
    <w:rsid w:val="00325431"/>
    <w:rsid w:val="00325B6E"/>
    <w:rsid w:val="00325FF5"/>
    <w:rsid w:val="003266FA"/>
    <w:rsid w:val="00327279"/>
    <w:rsid w:val="0033043E"/>
    <w:rsid w:val="003304E8"/>
    <w:rsid w:val="003313E2"/>
    <w:rsid w:val="00331A05"/>
    <w:rsid w:val="0033216D"/>
    <w:rsid w:val="003324E0"/>
    <w:rsid w:val="0033252B"/>
    <w:rsid w:val="003329AB"/>
    <w:rsid w:val="00332AE8"/>
    <w:rsid w:val="003330B6"/>
    <w:rsid w:val="003340E0"/>
    <w:rsid w:val="0033510B"/>
    <w:rsid w:val="0033583E"/>
    <w:rsid w:val="00335D75"/>
    <w:rsid w:val="00340608"/>
    <w:rsid w:val="00340E5D"/>
    <w:rsid w:val="00341076"/>
    <w:rsid w:val="00343469"/>
    <w:rsid w:val="00343534"/>
    <w:rsid w:val="00343E4A"/>
    <w:rsid w:val="0034465A"/>
    <w:rsid w:val="00345628"/>
    <w:rsid w:val="00345776"/>
    <w:rsid w:val="003459C5"/>
    <w:rsid w:val="0034610F"/>
    <w:rsid w:val="00346EE9"/>
    <w:rsid w:val="00347072"/>
    <w:rsid w:val="00347C73"/>
    <w:rsid w:val="00351281"/>
    <w:rsid w:val="00352872"/>
    <w:rsid w:val="00353562"/>
    <w:rsid w:val="00353E8F"/>
    <w:rsid w:val="003544CD"/>
    <w:rsid w:val="003546AE"/>
    <w:rsid w:val="00356982"/>
    <w:rsid w:val="00357903"/>
    <w:rsid w:val="00357D75"/>
    <w:rsid w:val="0036016E"/>
    <w:rsid w:val="00360B6E"/>
    <w:rsid w:val="00360C6D"/>
    <w:rsid w:val="00361A6D"/>
    <w:rsid w:val="003622EB"/>
    <w:rsid w:val="0036322A"/>
    <w:rsid w:val="00363A43"/>
    <w:rsid w:val="00364C3D"/>
    <w:rsid w:val="00365688"/>
    <w:rsid w:val="00371A93"/>
    <w:rsid w:val="00371B38"/>
    <w:rsid w:val="003731D2"/>
    <w:rsid w:val="0037415F"/>
    <w:rsid w:val="00374374"/>
    <w:rsid w:val="0037491B"/>
    <w:rsid w:val="003754B9"/>
    <w:rsid w:val="0037556E"/>
    <w:rsid w:val="00375E48"/>
    <w:rsid w:val="00376CEA"/>
    <w:rsid w:val="00380A27"/>
    <w:rsid w:val="00381520"/>
    <w:rsid w:val="0038310A"/>
    <w:rsid w:val="00384C77"/>
    <w:rsid w:val="00386421"/>
    <w:rsid w:val="00386440"/>
    <w:rsid w:val="00387FDE"/>
    <w:rsid w:val="003904F5"/>
    <w:rsid w:val="003907B4"/>
    <w:rsid w:val="0039102B"/>
    <w:rsid w:val="00391C82"/>
    <w:rsid w:val="00391E92"/>
    <w:rsid w:val="003924FB"/>
    <w:rsid w:val="00392693"/>
    <w:rsid w:val="00393D01"/>
    <w:rsid w:val="00394220"/>
    <w:rsid w:val="0039459E"/>
    <w:rsid w:val="00394FFD"/>
    <w:rsid w:val="00395AF1"/>
    <w:rsid w:val="00395EDC"/>
    <w:rsid w:val="003960F7"/>
    <w:rsid w:val="00396232"/>
    <w:rsid w:val="00397FFD"/>
    <w:rsid w:val="003A015E"/>
    <w:rsid w:val="003A05DF"/>
    <w:rsid w:val="003A07E5"/>
    <w:rsid w:val="003A10C6"/>
    <w:rsid w:val="003A1D6C"/>
    <w:rsid w:val="003A2008"/>
    <w:rsid w:val="003A2872"/>
    <w:rsid w:val="003A2C43"/>
    <w:rsid w:val="003A2D1D"/>
    <w:rsid w:val="003A2ED0"/>
    <w:rsid w:val="003A3A23"/>
    <w:rsid w:val="003A41A2"/>
    <w:rsid w:val="003A4938"/>
    <w:rsid w:val="003A4FDA"/>
    <w:rsid w:val="003A54AA"/>
    <w:rsid w:val="003A5C72"/>
    <w:rsid w:val="003A5F88"/>
    <w:rsid w:val="003A64DE"/>
    <w:rsid w:val="003A7393"/>
    <w:rsid w:val="003A783A"/>
    <w:rsid w:val="003A79E2"/>
    <w:rsid w:val="003A7C1A"/>
    <w:rsid w:val="003B013D"/>
    <w:rsid w:val="003B075C"/>
    <w:rsid w:val="003B0949"/>
    <w:rsid w:val="003B1BF9"/>
    <w:rsid w:val="003B23D7"/>
    <w:rsid w:val="003B2DA4"/>
    <w:rsid w:val="003B3AF6"/>
    <w:rsid w:val="003B442F"/>
    <w:rsid w:val="003B4A56"/>
    <w:rsid w:val="003B4F98"/>
    <w:rsid w:val="003B52FC"/>
    <w:rsid w:val="003B5E84"/>
    <w:rsid w:val="003B6157"/>
    <w:rsid w:val="003B6515"/>
    <w:rsid w:val="003B7106"/>
    <w:rsid w:val="003C0EC6"/>
    <w:rsid w:val="003C1229"/>
    <w:rsid w:val="003C131F"/>
    <w:rsid w:val="003C16A2"/>
    <w:rsid w:val="003C1835"/>
    <w:rsid w:val="003C1FB8"/>
    <w:rsid w:val="003C2907"/>
    <w:rsid w:val="003C3079"/>
    <w:rsid w:val="003C3566"/>
    <w:rsid w:val="003C5006"/>
    <w:rsid w:val="003C521B"/>
    <w:rsid w:val="003C564F"/>
    <w:rsid w:val="003C598B"/>
    <w:rsid w:val="003C5A96"/>
    <w:rsid w:val="003C5BAE"/>
    <w:rsid w:val="003C6700"/>
    <w:rsid w:val="003C72A1"/>
    <w:rsid w:val="003C7478"/>
    <w:rsid w:val="003C759E"/>
    <w:rsid w:val="003C777E"/>
    <w:rsid w:val="003C7838"/>
    <w:rsid w:val="003C7913"/>
    <w:rsid w:val="003C79D6"/>
    <w:rsid w:val="003D1077"/>
    <w:rsid w:val="003D1451"/>
    <w:rsid w:val="003D178F"/>
    <w:rsid w:val="003D1E80"/>
    <w:rsid w:val="003D2523"/>
    <w:rsid w:val="003D2D01"/>
    <w:rsid w:val="003D35DE"/>
    <w:rsid w:val="003D51BF"/>
    <w:rsid w:val="003D677C"/>
    <w:rsid w:val="003D687D"/>
    <w:rsid w:val="003D70F9"/>
    <w:rsid w:val="003E165F"/>
    <w:rsid w:val="003E4726"/>
    <w:rsid w:val="003E5409"/>
    <w:rsid w:val="003E5970"/>
    <w:rsid w:val="003E634B"/>
    <w:rsid w:val="003E6515"/>
    <w:rsid w:val="003E66BB"/>
    <w:rsid w:val="003E6906"/>
    <w:rsid w:val="003E6B30"/>
    <w:rsid w:val="003E6BA2"/>
    <w:rsid w:val="003E777D"/>
    <w:rsid w:val="003E7C07"/>
    <w:rsid w:val="003F00EA"/>
    <w:rsid w:val="003F06C8"/>
    <w:rsid w:val="003F0A9D"/>
    <w:rsid w:val="003F0F9C"/>
    <w:rsid w:val="003F12E3"/>
    <w:rsid w:val="003F17D8"/>
    <w:rsid w:val="003F19EA"/>
    <w:rsid w:val="003F1ADC"/>
    <w:rsid w:val="003F2C7A"/>
    <w:rsid w:val="003F4958"/>
    <w:rsid w:val="003F4B7A"/>
    <w:rsid w:val="003F54FD"/>
    <w:rsid w:val="003F58F2"/>
    <w:rsid w:val="004006C8"/>
    <w:rsid w:val="0040086F"/>
    <w:rsid w:val="00400D47"/>
    <w:rsid w:val="00403216"/>
    <w:rsid w:val="004033F5"/>
    <w:rsid w:val="004041B7"/>
    <w:rsid w:val="004041BA"/>
    <w:rsid w:val="00405979"/>
    <w:rsid w:val="004066DE"/>
    <w:rsid w:val="004071EB"/>
    <w:rsid w:val="00407582"/>
    <w:rsid w:val="004109D1"/>
    <w:rsid w:val="00410F6A"/>
    <w:rsid w:val="00411289"/>
    <w:rsid w:val="004112E0"/>
    <w:rsid w:val="00411378"/>
    <w:rsid w:val="0041232E"/>
    <w:rsid w:val="00412592"/>
    <w:rsid w:val="00414B85"/>
    <w:rsid w:val="0041505C"/>
    <w:rsid w:val="00417979"/>
    <w:rsid w:val="00417DCC"/>
    <w:rsid w:val="00417DF3"/>
    <w:rsid w:val="004212DE"/>
    <w:rsid w:val="00421EBE"/>
    <w:rsid w:val="004228C9"/>
    <w:rsid w:val="00423155"/>
    <w:rsid w:val="00423A40"/>
    <w:rsid w:val="00425DDD"/>
    <w:rsid w:val="0042635E"/>
    <w:rsid w:val="0042655B"/>
    <w:rsid w:val="00426689"/>
    <w:rsid w:val="00426967"/>
    <w:rsid w:val="004277D7"/>
    <w:rsid w:val="00427968"/>
    <w:rsid w:val="00427D2E"/>
    <w:rsid w:val="00431F0F"/>
    <w:rsid w:val="00432226"/>
    <w:rsid w:val="004324F2"/>
    <w:rsid w:val="00432573"/>
    <w:rsid w:val="00432873"/>
    <w:rsid w:val="004328D5"/>
    <w:rsid w:val="004346C3"/>
    <w:rsid w:val="00434CE3"/>
    <w:rsid w:val="00434DEB"/>
    <w:rsid w:val="0043523B"/>
    <w:rsid w:val="00435CDB"/>
    <w:rsid w:val="0043769C"/>
    <w:rsid w:val="00440DCD"/>
    <w:rsid w:val="00440E65"/>
    <w:rsid w:val="0044121B"/>
    <w:rsid w:val="00441936"/>
    <w:rsid w:val="00441F47"/>
    <w:rsid w:val="004427D7"/>
    <w:rsid w:val="00442C3B"/>
    <w:rsid w:val="00442D7E"/>
    <w:rsid w:val="0044390B"/>
    <w:rsid w:val="00444325"/>
    <w:rsid w:val="0044456C"/>
    <w:rsid w:val="00444D08"/>
    <w:rsid w:val="004453DE"/>
    <w:rsid w:val="00445C6C"/>
    <w:rsid w:val="00445F21"/>
    <w:rsid w:val="0044725F"/>
    <w:rsid w:val="00451009"/>
    <w:rsid w:val="00451054"/>
    <w:rsid w:val="00451D2E"/>
    <w:rsid w:val="00452C93"/>
    <w:rsid w:val="0045333D"/>
    <w:rsid w:val="004533A4"/>
    <w:rsid w:val="004534C4"/>
    <w:rsid w:val="004541E5"/>
    <w:rsid w:val="0045481F"/>
    <w:rsid w:val="0045488D"/>
    <w:rsid w:val="0045492D"/>
    <w:rsid w:val="0045579F"/>
    <w:rsid w:val="00455AC8"/>
    <w:rsid w:val="00456081"/>
    <w:rsid w:val="0045684D"/>
    <w:rsid w:val="0045690C"/>
    <w:rsid w:val="00456CCD"/>
    <w:rsid w:val="0045713F"/>
    <w:rsid w:val="00457F75"/>
    <w:rsid w:val="00460F1B"/>
    <w:rsid w:val="00461DE7"/>
    <w:rsid w:val="0046279F"/>
    <w:rsid w:val="00462956"/>
    <w:rsid w:val="00463E15"/>
    <w:rsid w:val="004644C5"/>
    <w:rsid w:val="004651DD"/>
    <w:rsid w:val="004658C3"/>
    <w:rsid w:val="00465B03"/>
    <w:rsid w:val="00465FE4"/>
    <w:rsid w:val="0046610A"/>
    <w:rsid w:val="00466F8F"/>
    <w:rsid w:val="004670F9"/>
    <w:rsid w:val="004671A7"/>
    <w:rsid w:val="0047113E"/>
    <w:rsid w:val="004720F0"/>
    <w:rsid w:val="00472D5A"/>
    <w:rsid w:val="00474161"/>
    <w:rsid w:val="00474E49"/>
    <w:rsid w:val="004758B6"/>
    <w:rsid w:val="00476399"/>
    <w:rsid w:val="00477090"/>
    <w:rsid w:val="00477343"/>
    <w:rsid w:val="0048029D"/>
    <w:rsid w:val="004804AD"/>
    <w:rsid w:val="00481520"/>
    <w:rsid w:val="00481B24"/>
    <w:rsid w:val="00482071"/>
    <w:rsid w:val="00482275"/>
    <w:rsid w:val="004828F7"/>
    <w:rsid w:val="00482EB5"/>
    <w:rsid w:val="00484657"/>
    <w:rsid w:val="00484858"/>
    <w:rsid w:val="00484FB5"/>
    <w:rsid w:val="00485640"/>
    <w:rsid w:val="0048609B"/>
    <w:rsid w:val="00487F4B"/>
    <w:rsid w:val="00487F65"/>
    <w:rsid w:val="004902F7"/>
    <w:rsid w:val="00490730"/>
    <w:rsid w:val="00490B0F"/>
    <w:rsid w:val="00490E9B"/>
    <w:rsid w:val="00491759"/>
    <w:rsid w:val="0049225C"/>
    <w:rsid w:val="004926C6"/>
    <w:rsid w:val="0049276A"/>
    <w:rsid w:val="00492CF0"/>
    <w:rsid w:val="00493136"/>
    <w:rsid w:val="00493C78"/>
    <w:rsid w:val="00494115"/>
    <w:rsid w:val="00495E12"/>
    <w:rsid w:val="00496791"/>
    <w:rsid w:val="0049718D"/>
    <w:rsid w:val="004A0017"/>
    <w:rsid w:val="004A0461"/>
    <w:rsid w:val="004A0CA7"/>
    <w:rsid w:val="004A19CD"/>
    <w:rsid w:val="004A1D44"/>
    <w:rsid w:val="004A20D4"/>
    <w:rsid w:val="004A2664"/>
    <w:rsid w:val="004A3144"/>
    <w:rsid w:val="004A315D"/>
    <w:rsid w:val="004A36A7"/>
    <w:rsid w:val="004A3A10"/>
    <w:rsid w:val="004A3AB4"/>
    <w:rsid w:val="004A3BD6"/>
    <w:rsid w:val="004A3C6C"/>
    <w:rsid w:val="004A425D"/>
    <w:rsid w:val="004A5946"/>
    <w:rsid w:val="004A5A85"/>
    <w:rsid w:val="004B1805"/>
    <w:rsid w:val="004B1D6E"/>
    <w:rsid w:val="004B2FFA"/>
    <w:rsid w:val="004B31FE"/>
    <w:rsid w:val="004B4D47"/>
    <w:rsid w:val="004B5C32"/>
    <w:rsid w:val="004B5DB1"/>
    <w:rsid w:val="004B63F4"/>
    <w:rsid w:val="004B6718"/>
    <w:rsid w:val="004B7DFD"/>
    <w:rsid w:val="004C05F4"/>
    <w:rsid w:val="004C0E36"/>
    <w:rsid w:val="004C2991"/>
    <w:rsid w:val="004C368D"/>
    <w:rsid w:val="004C4EA5"/>
    <w:rsid w:val="004C6279"/>
    <w:rsid w:val="004C6FA2"/>
    <w:rsid w:val="004C7105"/>
    <w:rsid w:val="004C74BF"/>
    <w:rsid w:val="004C752E"/>
    <w:rsid w:val="004C7C3E"/>
    <w:rsid w:val="004D34B0"/>
    <w:rsid w:val="004D4318"/>
    <w:rsid w:val="004D44D2"/>
    <w:rsid w:val="004D5303"/>
    <w:rsid w:val="004D5C09"/>
    <w:rsid w:val="004D610A"/>
    <w:rsid w:val="004D615A"/>
    <w:rsid w:val="004D6B2D"/>
    <w:rsid w:val="004D6F03"/>
    <w:rsid w:val="004E07BA"/>
    <w:rsid w:val="004E10E2"/>
    <w:rsid w:val="004E1689"/>
    <w:rsid w:val="004E27B4"/>
    <w:rsid w:val="004E27D3"/>
    <w:rsid w:val="004E321E"/>
    <w:rsid w:val="004E34F2"/>
    <w:rsid w:val="004E35B8"/>
    <w:rsid w:val="004E4CD7"/>
    <w:rsid w:val="004E5781"/>
    <w:rsid w:val="004E61E9"/>
    <w:rsid w:val="004E647C"/>
    <w:rsid w:val="004E6F82"/>
    <w:rsid w:val="004E71EB"/>
    <w:rsid w:val="004E77AE"/>
    <w:rsid w:val="004E7E7C"/>
    <w:rsid w:val="004F1C1C"/>
    <w:rsid w:val="004F2F1E"/>
    <w:rsid w:val="004F371E"/>
    <w:rsid w:val="004F38BA"/>
    <w:rsid w:val="004F4D2E"/>
    <w:rsid w:val="004F643D"/>
    <w:rsid w:val="004F7A3C"/>
    <w:rsid w:val="00500ADA"/>
    <w:rsid w:val="00500F13"/>
    <w:rsid w:val="00501198"/>
    <w:rsid w:val="005015A7"/>
    <w:rsid w:val="00501BD1"/>
    <w:rsid w:val="00502B66"/>
    <w:rsid w:val="00502C64"/>
    <w:rsid w:val="00503DE4"/>
    <w:rsid w:val="00505567"/>
    <w:rsid w:val="005057FC"/>
    <w:rsid w:val="00505CD0"/>
    <w:rsid w:val="00507173"/>
    <w:rsid w:val="00507C0A"/>
    <w:rsid w:val="00510FA4"/>
    <w:rsid w:val="0051117A"/>
    <w:rsid w:val="00511240"/>
    <w:rsid w:val="0051132C"/>
    <w:rsid w:val="00511C49"/>
    <w:rsid w:val="00513003"/>
    <w:rsid w:val="00513C3C"/>
    <w:rsid w:val="00514761"/>
    <w:rsid w:val="00515140"/>
    <w:rsid w:val="00515562"/>
    <w:rsid w:val="00515D20"/>
    <w:rsid w:val="00516A90"/>
    <w:rsid w:val="005172DA"/>
    <w:rsid w:val="00521E09"/>
    <w:rsid w:val="00521E3C"/>
    <w:rsid w:val="00522041"/>
    <w:rsid w:val="0052283D"/>
    <w:rsid w:val="0052463B"/>
    <w:rsid w:val="005246C2"/>
    <w:rsid w:val="00524BD2"/>
    <w:rsid w:val="00526616"/>
    <w:rsid w:val="00527FF2"/>
    <w:rsid w:val="005315B1"/>
    <w:rsid w:val="00533F72"/>
    <w:rsid w:val="00534529"/>
    <w:rsid w:val="00534ADC"/>
    <w:rsid w:val="00534BB3"/>
    <w:rsid w:val="00534CE0"/>
    <w:rsid w:val="0053564E"/>
    <w:rsid w:val="00535707"/>
    <w:rsid w:val="00535A8C"/>
    <w:rsid w:val="00535FD4"/>
    <w:rsid w:val="0054048C"/>
    <w:rsid w:val="005404CE"/>
    <w:rsid w:val="00540796"/>
    <w:rsid w:val="00540FED"/>
    <w:rsid w:val="0054131D"/>
    <w:rsid w:val="00541476"/>
    <w:rsid w:val="00541E71"/>
    <w:rsid w:val="00542679"/>
    <w:rsid w:val="00544B69"/>
    <w:rsid w:val="00545A28"/>
    <w:rsid w:val="0054639A"/>
    <w:rsid w:val="00546AC5"/>
    <w:rsid w:val="00547B95"/>
    <w:rsid w:val="0055184D"/>
    <w:rsid w:val="00551EE3"/>
    <w:rsid w:val="00552483"/>
    <w:rsid w:val="0055283D"/>
    <w:rsid w:val="0055298B"/>
    <w:rsid w:val="00552BA3"/>
    <w:rsid w:val="00553D4F"/>
    <w:rsid w:val="005540B7"/>
    <w:rsid w:val="00554C76"/>
    <w:rsid w:val="00555E07"/>
    <w:rsid w:val="00555FB8"/>
    <w:rsid w:val="00556408"/>
    <w:rsid w:val="005569E7"/>
    <w:rsid w:val="00556CEA"/>
    <w:rsid w:val="00557C3F"/>
    <w:rsid w:val="00557D3F"/>
    <w:rsid w:val="0056048F"/>
    <w:rsid w:val="00560755"/>
    <w:rsid w:val="005607B5"/>
    <w:rsid w:val="00560983"/>
    <w:rsid w:val="00563CC7"/>
    <w:rsid w:val="00564501"/>
    <w:rsid w:val="00564E48"/>
    <w:rsid w:val="0056519B"/>
    <w:rsid w:val="00565558"/>
    <w:rsid w:val="005668C7"/>
    <w:rsid w:val="00566965"/>
    <w:rsid w:val="00567F6F"/>
    <w:rsid w:val="00570AB6"/>
    <w:rsid w:val="005719EB"/>
    <w:rsid w:val="00575039"/>
    <w:rsid w:val="005750B0"/>
    <w:rsid w:val="0057593D"/>
    <w:rsid w:val="00575D88"/>
    <w:rsid w:val="005774A2"/>
    <w:rsid w:val="00577785"/>
    <w:rsid w:val="00577A0C"/>
    <w:rsid w:val="00577A22"/>
    <w:rsid w:val="0058094A"/>
    <w:rsid w:val="00581520"/>
    <w:rsid w:val="00581658"/>
    <w:rsid w:val="0058332D"/>
    <w:rsid w:val="00584CD1"/>
    <w:rsid w:val="00584D4F"/>
    <w:rsid w:val="00584D53"/>
    <w:rsid w:val="00585E8B"/>
    <w:rsid w:val="00586041"/>
    <w:rsid w:val="0058677C"/>
    <w:rsid w:val="005917F9"/>
    <w:rsid w:val="00591F57"/>
    <w:rsid w:val="00592D11"/>
    <w:rsid w:val="00594B9E"/>
    <w:rsid w:val="005950C8"/>
    <w:rsid w:val="00595860"/>
    <w:rsid w:val="00595C8F"/>
    <w:rsid w:val="00596005"/>
    <w:rsid w:val="00596C00"/>
    <w:rsid w:val="0059735A"/>
    <w:rsid w:val="005A0AF5"/>
    <w:rsid w:val="005A257F"/>
    <w:rsid w:val="005A2E01"/>
    <w:rsid w:val="005A3087"/>
    <w:rsid w:val="005A3435"/>
    <w:rsid w:val="005A3811"/>
    <w:rsid w:val="005A3C73"/>
    <w:rsid w:val="005A3F94"/>
    <w:rsid w:val="005A40E2"/>
    <w:rsid w:val="005A41CF"/>
    <w:rsid w:val="005A45A0"/>
    <w:rsid w:val="005A495D"/>
    <w:rsid w:val="005A5957"/>
    <w:rsid w:val="005A5BB2"/>
    <w:rsid w:val="005A6E73"/>
    <w:rsid w:val="005A7FA3"/>
    <w:rsid w:val="005B0593"/>
    <w:rsid w:val="005B06AC"/>
    <w:rsid w:val="005B25D5"/>
    <w:rsid w:val="005B2C15"/>
    <w:rsid w:val="005B39CF"/>
    <w:rsid w:val="005B52CD"/>
    <w:rsid w:val="005B58AC"/>
    <w:rsid w:val="005B6075"/>
    <w:rsid w:val="005B64E7"/>
    <w:rsid w:val="005B7E5F"/>
    <w:rsid w:val="005C10F6"/>
    <w:rsid w:val="005C2593"/>
    <w:rsid w:val="005C27B2"/>
    <w:rsid w:val="005C38BF"/>
    <w:rsid w:val="005C41C9"/>
    <w:rsid w:val="005C43FD"/>
    <w:rsid w:val="005C44CB"/>
    <w:rsid w:val="005C44F7"/>
    <w:rsid w:val="005C5601"/>
    <w:rsid w:val="005C5648"/>
    <w:rsid w:val="005C7455"/>
    <w:rsid w:val="005D0788"/>
    <w:rsid w:val="005D08A9"/>
    <w:rsid w:val="005D0A62"/>
    <w:rsid w:val="005D0A7D"/>
    <w:rsid w:val="005D0BD1"/>
    <w:rsid w:val="005D0C62"/>
    <w:rsid w:val="005D0F1E"/>
    <w:rsid w:val="005D1B68"/>
    <w:rsid w:val="005D2DCB"/>
    <w:rsid w:val="005D314B"/>
    <w:rsid w:val="005D327D"/>
    <w:rsid w:val="005D3387"/>
    <w:rsid w:val="005D368C"/>
    <w:rsid w:val="005D3BDB"/>
    <w:rsid w:val="005D3D98"/>
    <w:rsid w:val="005D5108"/>
    <w:rsid w:val="005D5703"/>
    <w:rsid w:val="005D5CDF"/>
    <w:rsid w:val="005D5E55"/>
    <w:rsid w:val="005D6018"/>
    <w:rsid w:val="005D6CCE"/>
    <w:rsid w:val="005D71D8"/>
    <w:rsid w:val="005D748A"/>
    <w:rsid w:val="005E217E"/>
    <w:rsid w:val="005E22AF"/>
    <w:rsid w:val="005E343F"/>
    <w:rsid w:val="005E3E9C"/>
    <w:rsid w:val="005E4846"/>
    <w:rsid w:val="005E5733"/>
    <w:rsid w:val="005E5C8E"/>
    <w:rsid w:val="005E6889"/>
    <w:rsid w:val="005E69BF"/>
    <w:rsid w:val="005E6DA5"/>
    <w:rsid w:val="005F1C4D"/>
    <w:rsid w:val="005F2414"/>
    <w:rsid w:val="005F3DDC"/>
    <w:rsid w:val="005F4087"/>
    <w:rsid w:val="005F46B7"/>
    <w:rsid w:val="005F4BFF"/>
    <w:rsid w:val="005F51CB"/>
    <w:rsid w:val="005F563A"/>
    <w:rsid w:val="005F65B1"/>
    <w:rsid w:val="005F676B"/>
    <w:rsid w:val="005F6863"/>
    <w:rsid w:val="00601124"/>
    <w:rsid w:val="00601D4E"/>
    <w:rsid w:val="00602310"/>
    <w:rsid w:val="00602CC0"/>
    <w:rsid w:val="00603192"/>
    <w:rsid w:val="00603952"/>
    <w:rsid w:val="00603C87"/>
    <w:rsid w:val="00603D1A"/>
    <w:rsid w:val="00604DBF"/>
    <w:rsid w:val="00606C0C"/>
    <w:rsid w:val="00610188"/>
    <w:rsid w:val="00610192"/>
    <w:rsid w:val="00612364"/>
    <w:rsid w:val="0061265C"/>
    <w:rsid w:val="00612FE7"/>
    <w:rsid w:val="00613FA2"/>
    <w:rsid w:val="00614076"/>
    <w:rsid w:val="0061421A"/>
    <w:rsid w:val="00614ADE"/>
    <w:rsid w:val="00615108"/>
    <w:rsid w:val="00615400"/>
    <w:rsid w:val="00615754"/>
    <w:rsid w:val="006164A9"/>
    <w:rsid w:val="006168EA"/>
    <w:rsid w:val="00617924"/>
    <w:rsid w:val="00617A74"/>
    <w:rsid w:val="00617D82"/>
    <w:rsid w:val="00617DE3"/>
    <w:rsid w:val="00621AD9"/>
    <w:rsid w:val="006231F4"/>
    <w:rsid w:val="006235CF"/>
    <w:rsid w:val="00624673"/>
    <w:rsid w:val="006256CA"/>
    <w:rsid w:val="00625DA7"/>
    <w:rsid w:val="0062681A"/>
    <w:rsid w:val="0062746D"/>
    <w:rsid w:val="00627BD1"/>
    <w:rsid w:val="00627E39"/>
    <w:rsid w:val="00630490"/>
    <w:rsid w:val="00631566"/>
    <w:rsid w:val="00632099"/>
    <w:rsid w:val="006320C6"/>
    <w:rsid w:val="00632286"/>
    <w:rsid w:val="006336C6"/>
    <w:rsid w:val="006337D5"/>
    <w:rsid w:val="006348B5"/>
    <w:rsid w:val="00634F64"/>
    <w:rsid w:val="006352B5"/>
    <w:rsid w:val="00635786"/>
    <w:rsid w:val="00636154"/>
    <w:rsid w:val="00636CFF"/>
    <w:rsid w:val="0063721E"/>
    <w:rsid w:val="00637FAB"/>
    <w:rsid w:val="00640C03"/>
    <w:rsid w:val="00641088"/>
    <w:rsid w:val="006415A2"/>
    <w:rsid w:val="00641606"/>
    <w:rsid w:val="00641AED"/>
    <w:rsid w:val="00643137"/>
    <w:rsid w:val="00645652"/>
    <w:rsid w:val="00645A1A"/>
    <w:rsid w:val="00645C8A"/>
    <w:rsid w:val="006460E0"/>
    <w:rsid w:val="00646430"/>
    <w:rsid w:val="00646B7B"/>
    <w:rsid w:val="00646BBB"/>
    <w:rsid w:val="00646ED8"/>
    <w:rsid w:val="006506BE"/>
    <w:rsid w:val="0065077C"/>
    <w:rsid w:val="0065093D"/>
    <w:rsid w:val="00650EBD"/>
    <w:rsid w:val="0065261E"/>
    <w:rsid w:val="00652BC7"/>
    <w:rsid w:val="00652BEB"/>
    <w:rsid w:val="0065368C"/>
    <w:rsid w:val="00654A60"/>
    <w:rsid w:val="00654F47"/>
    <w:rsid w:val="00656AF4"/>
    <w:rsid w:val="00656CE3"/>
    <w:rsid w:val="006571B7"/>
    <w:rsid w:val="00657801"/>
    <w:rsid w:val="006578D5"/>
    <w:rsid w:val="00657F54"/>
    <w:rsid w:val="00657F8E"/>
    <w:rsid w:val="0066026F"/>
    <w:rsid w:val="00660492"/>
    <w:rsid w:val="0066134B"/>
    <w:rsid w:val="006623F2"/>
    <w:rsid w:val="00663329"/>
    <w:rsid w:val="006637CA"/>
    <w:rsid w:val="006640AF"/>
    <w:rsid w:val="0066442A"/>
    <w:rsid w:val="0066497F"/>
    <w:rsid w:val="00665563"/>
    <w:rsid w:val="00665811"/>
    <w:rsid w:val="00665A95"/>
    <w:rsid w:val="006663F8"/>
    <w:rsid w:val="006672B4"/>
    <w:rsid w:val="00667542"/>
    <w:rsid w:val="00667A3A"/>
    <w:rsid w:val="00670601"/>
    <w:rsid w:val="00670811"/>
    <w:rsid w:val="00673865"/>
    <w:rsid w:val="00673A88"/>
    <w:rsid w:val="00674626"/>
    <w:rsid w:val="00674680"/>
    <w:rsid w:val="00674933"/>
    <w:rsid w:val="0067504E"/>
    <w:rsid w:val="00675BDB"/>
    <w:rsid w:val="00675CEB"/>
    <w:rsid w:val="006765AC"/>
    <w:rsid w:val="006774B5"/>
    <w:rsid w:val="00677549"/>
    <w:rsid w:val="00677A16"/>
    <w:rsid w:val="006804CF"/>
    <w:rsid w:val="006804ED"/>
    <w:rsid w:val="00680BAE"/>
    <w:rsid w:val="00681442"/>
    <w:rsid w:val="00681E0E"/>
    <w:rsid w:val="00682487"/>
    <w:rsid w:val="00682558"/>
    <w:rsid w:val="00682935"/>
    <w:rsid w:val="006829F7"/>
    <w:rsid w:val="0068378B"/>
    <w:rsid w:val="00683BA6"/>
    <w:rsid w:val="00684532"/>
    <w:rsid w:val="006848F2"/>
    <w:rsid w:val="0068597B"/>
    <w:rsid w:val="006859F6"/>
    <w:rsid w:val="00685CA3"/>
    <w:rsid w:val="006865F0"/>
    <w:rsid w:val="00686773"/>
    <w:rsid w:val="00686C03"/>
    <w:rsid w:val="00686D2E"/>
    <w:rsid w:val="00687028"/>
    <w:rsid w:val="006877FD"/>
    <w:rsid w:val="00692F68"/>
    <w:rsid w:val="006937AA"/>
    <w:rsid w:val="00693950"/>
    <w:rsid w:val="00693A02"/>
    <w:rsid w:val="00693DC7"/>
    <w:rsid w:val="00693EA4"/>
    <w:rsid w:val="00695993"/>
    <w:rsid w:val="00696655"/>
    <w:rsid w:val="00696D01"/>
    <w:rsid w:val="006A050A"/>
    <w:rsid w:val="006A057D"/>
    <w:rsid w:val="006A0A8F"/>
    <w:rsid w:val="006A0BEF"/>
    <w:rsid w:val="006A1339"/>
    <w:rsid w:val="006A136F"/>
    <w:rsid w:val="006A2E45"/>
    <w:rsid w:val="006A418C"/>
    <w:rsid w:val="006A4AD9"/>
    <w:rsid w:val="006A4B1E"/>
    <w:rsid w:val="006A5014"/>
    <w:rsid w:val="006A5CD0"/>
    <w:rsid w:val="006A5EBA"/>
    <w:rsid w:val="006A6528"/>
    <w:rsid w:val="006A7497"/>
    <w:rsid w:val="006B0017"/>
    <w:rsid w:val="006B06AD"/>
    <w:rsid w:val="006B0F6E"/>
    <w:rsid w:val="006B21F3"/>
    <w:rsid w:val="006B3585"/>
    <w:rsid w:val="006B3BE5"/>
    <w:rsid w:val="006B4050"/>
    <w:rsid w:val="006B51A8"/>
    <w:rsid w:val="006B6167"/>
    <w:rsid w:val="006C0952"/>
    <w:rsid w:val="006C0C2D"/>
    <w:rsid w:val="006C1256"/>
    <w:rsid w:val="006C174B"/>
    <w:rsid w:val="006C2A51"/>
    <w:rsid w:val="006C2BF7"/>
    <w:rsid w:val="006C2E11"/>
    <w:rsid w:val="006C4519"/>
    <w:rsid w:val="006C48E1"/>
    <w:rsid w:val="006C5FDD"/>
    <w:rsid w:val="006C685B"/>
    <w:rsid w:val="006C7A66"/>
    <w:rsid w:val="006C7F58"/>
    <w:rsid w:val="006D048E"/>
    <w:rsid w:val="006D095C"/>
    <w:rsid w:val="006D0980"/>
    <w:rsid w:val="006D0B44"/>
    <w:rsid w:val="006D138B"/>
    <w:rsid w:val="006D289B"/>
    <w:rsid w:val="006D2E29"/>
    <w:rsid w:val="006D642C"/>
    <w:rsid w:val="006D6DCD"/>
    <w:rsid w:val="006D7F5B"/>
    <w:rsid w:val="006D7FEB"/>
    <w:rsid w:val="006E01B9"/>
    <w:rsid w:val="006E140E"/>
    <w:rsid w:val="006E1F39"/>
    <w:rsid w:val="006E23D2"/>
    <w:rsid w:val="006E2765"/>
    <w:rsid w:val="006E3671"/>
    <w:rsid w:val="006E5C56"/>
    <w:rsid w:val="006E647C"/>
    <w:rsid w:val="006E6515"/>
    <w:rsid w:val="006E6541"/>
    <w:rsid w:val="006E6CD1"/>
    <w:rsid w:val="006E73AD"/>
    <w:rsid w:val="006E7F4C"/>
    <w:rsid w:val="006F0208"/>
    <w:rsid w:val="006F035C"/>
    <w:rsid w:val="006F0513"/>
    <w:rsid w:val="006F0834"/>
    <w:rsid w:val="006F16A0"/>
    <w:rsid w:val="006F1706"/>
    <w:rsid w:val="006F1C88"/>
    <w:rsid w:val="006F2449"/>
    <w:rsid w:val="006F25E4"/>
    <w:rsid w:val="006F2684"/>
    <w:rsid w:val="006F272F"/>
    <w:rsid w:val="006F2D75"/>
    <w:rsid w:val="006F417A"/>
    <w:rsid w:val="006F440E"/>
    <w:rsid w:val="006F442C"/>
    <w:rsid w:val="006F51FF"/>
    <w:rsid w:val="006F6553"/>
    <w:rsid w:val="006F6C37"/>
    <w:rsid w:val="006F70A8"/>
    <w:rsid w:val="006F777D"/>
    <w:rsid w:val="00700AAE"/>
    <w:rsid w:val="007024F2"/>
    <w:rsid w:val="0070268B"/>
    <w:rsid w:val="00704E52"/>
    <w:rsid w:val="00706788"/>
    <w:rsid w:val="0070699A"/>
    <w:rsid w:val="00707740"/>
    <w:rsid w:val="007079B9"/>
    <w:rsid w:val="007079CB"/>
    <w:rsid w:val="00710114"/>
    <w:rsid w:val="00710273"/>
    <w:rsid w:val="00710359"/>
    <w:rsid w:val="00711AF1"/>
    <w:rsid w:val="00712132"/>
    <w:rsid w:val="00713312"/>
    <w:rsid w:val="007138F2"/>
    <w:rsid w:val="00713E3C"/>
    <w:rsid w:val="00714243"/>
    <w:rsid w:val="00714BCC"/>
    <w:rsid w:val="00716278"/>
    <w:rsid w:val="007168D6"/>
    <w:rsid w:val="00717BE5"/>
    <w:rsid w:val="00717F82"/>
    <w:rsid w:val="0072005E"/>
    <w:rsid w:val="00720350"/>
    <w:rsid w:val="00720428"/>
    <w:rsid w:val="00720BA6"/>
    <w:rsid w:val="007218E4"/>
    <w:rsid w:val="00722E31"/>
    <w:rsid w:val="007234DE"/>
    <w:rsid w:val="0072355A"/>
    <w:rsid w:val="00723A2D"/>
    <w:rsid w:val="007241B8"/>
    <w:rsid w:val="007244C9"/>
    <w:rsid w:val="00724719"/>
    <w:rsid w:val="00724C01"/>
    <w:rsid w:val="00724DEA"/>
    <w:rsid w:val="00725B73"/>
    <w:rsid w:val="0072612B"/>
    <w:rsid w:val="007267EB"/>
    <w:rsid w:val="007279A0"/>
    <w:rsid w:val="00727ED1"/>
    <w:rsid w:val="0073121E"/>
    <w:rsid w:val="00733AA7"/>
    <w:rsid w:val="00733ABB"/>
    <w:rsid w:val="007341F5"/>
    <w:rsid w:val="007362E8"/>
    <w:rsid w:val="0073685F"/>
    <w:rsid w:val="00736DE2"/>
    <w:rsid w:val="0073704F"/>
    <w:rsid w:val="00737B42"/>
    <w:rsid w:val="007400D4"/>
    <w:rsid w:val="0074082B"/>
    <w:rsid w:val="00740AA5"/>
    <w:rsid w:val="00740BCD"/>
    <w:rsid w:val="00740DB2"/>
    <w:rsid w:val="00741C66"/>
    <w:rsid w:val="00743766"/>
    <w:rsid w:val="00743806"/>
    <w:rsid w:val="00744044"/>
    <w:rsid w:val="00744B95"/>
    <w:rsid w:val="00744DF1"/>
    <w:rsid w:val="007458A4"/>
    <w:rsid w:val="00745DB3"/>
    <w:rsid w:val="007477C7"/>
    <w:rsid w:val="0075053F"/>
    <w:rsid w:val="00751C00"/>
    <w:rsid w:val="007532A4"/>
    <w:rsid w:val="00753583"/>
    <w:rsid w:val="00754106"/>
    <w:rsid w:val="00754780"/>
    <w:rsid w:val="00754B54"/>
    <w:rsid w:val="00754E93"/>
    <w:rsid w:val="007552E7"/>
    <w:rsid w:val="0075563D"/>
    <w:rsid w:val="007557CC"/>
    <w:rsid w:val="00756A2C"/>
    <w:rsid w:val="007570BF"/>
    <w:rsid w:val="007574D5"/>
    <w:rsid w:val="00760062"/>
    <w:rsid w:val="00760710"/>
    <w:rsid w:val="00760A97"/>
    <w:rsid w:val="00760BC1"/>
    <w:rsid w:val="00760C62"/>
    <w:rsid w:val="0076155A"/>
    <w:rsid w:val="00762139"/>
    <w:rsid w:val="00762C73"/>
    <w:rsid w:val="00762EA3"/>
    <w:rsid w:val="00762EB3"/>
    <w:rsid w:val="00763025"/>
    <w:rsid w:val="00763169"/>
    <w:rsid w:val="007638B6"/>
    <w:rsid w:val="00764638"/>
    <w:rsid w:val="00764A7D"/>
    <w:rsid w:val="00764E1D"/>
    <w:rsid w:val="00765C10"/>
    <w:rsid w:val="0076695A"/>
    <w:rsid w:val="00767129"/>
    <w:rsid w:val="007676C4"/>
    <w:rsid w:val="007709A2"/>
    <w:rsid w:val="0077122E"/>
    <w:rsid w:val="007712A0"/>
    <w:rsid w:val="007712ED"/>
    <w:rsid w:val="00772019"/>
    <w:rsid w:val="00772097"/>
    <w:rsid w:val="00772573"/>
    <w:rsid w:val="007734FC"/>
    <w:rsid w:val="007758A3"/>
    <w:rsid w:val="00776D95"/>
    <w:rsid w:val="00777885"/>
    <w:rsid w:val="00777D24"/>
    <w:rsid w:val="00780420"/>
    <w:rsid w:val="00780549"/>
    <w:rsid w:val="007806C7"/>
    <w:rsid w:val="00781356"/>
    <w:rsid w:val="007833B2"/>
    <w:rsid w:val="00783EC6"/>
    <w:rsid w:val="0078498A"/>
    <w:rsid w:val="00784BA6"/>
    <w:rsid w:val="007867C3"/>
    <w:rsid w:val="00786B5B"/>
    <w:rsid w:val="00790147"/>
    <w:rsid w:val="00790CAF"/>
    <w:rsid w:val="007915C1"/>
    <w:rsid w:val="00791DD2"/>
    <w:rsid w:val="007927A9"/>
    <w:rsid w:val="0079322B"/>
    <w:rsid w:val="007932AE"/>
    <w:rsid w:val="007935F6"/>
    <w:rsid w:val="00793B64"/>
    <w:rsid w:val="0079461E"/>
    <w:rsid w:val="00795D20"/>
    <w:rsid w:val="00796160"/>
    <w:rsid w:val="007972BC"/>
    <w:rsid w:val="007A1440"/>
    <w:rsid w:val="007A1779"/>
    <w:rsid w:val="007A1DC8"/>
    <w:rsid w:val="007A313F"/>
    <w:rsid w:val="007A408E"/>
    <w:rsid w:val="007A4984"/>
    <w:rsid w:val="007A52E2"/>
    <w:rsid w:val="007A6678"/>
    <w:rsid w:val="007B0429"/>
    <w:rsid w:val="007B04EA"/>
    <w:rsid w:val="007B0C78"/>
    <w:rsid w:val="007B144A"/>
    <w:rsid w:val="007B2F46"/>
    <w:rsid w:val="007B3016"/>
    <w:rsid w:val="007B3493"/>
    <w:rsid w:val="007B3B58"/>
    <w:rsid w:val="007B4609"/>
    <w:rsid w:val="007B50B0"/>
    <w:rsid w:val="007B59E1"/>
    <w:rsid w:val="007B5F13"/>
    <w:rsid w:val="007B79DF"/>
    <w:rsid w:val="007B7D84"/>
    <w:rsid w:val="007C0994"/>
    <w:rsid w:val="007C146E"/>
    <w:rsid w:val="007C15F3"/>
    <w:rsid w:val="007C2B2F"/>
    <w:rsid w:val="007C2B69"/>
    <w:rsid w:val="007C3296"/>
    <w:rsid w:val="007C3350"/>
    <w:rsid w:val="007C3458"/>
    <w:rsid w:val="007C3BD5"/>
    <w:rsid w:val="007C3CC9"/>
    <w:rsid w:val="007C40CB"/>
    <w:rsid w:val="007C544A"/>
    <w:rsid w:val="007C65EC"/>
    <w:rsid w:val="007D006E"/>
    <w:rsid w:val="007D0930"/>
    <w:rsid w:val="007D2037"/>
    <w:rsid w:val="007D2525"/>
    <w:rsid w:val="007D2BFE"/>
    <w:rsid w:val="007D2CF1"/>
    <w:rsid w:val="007D42E4"/>
    <w:rsid w:val="007D5148"/>
    <w:rsid w:val="007D51C3"/>
    <w:rsid w:val="007D5AA4"/>
    <w:rsid w:val="007D5EFF"/>
    <w:rsid w:val="007D6BCC"/>
    <w:rsid w:val="007D776C"/>
    <w:rsid w:val="007D7F6A"/>
    <w:rsid w:val="007E01FD"/>
    <w:rsid w:val="007E0350"/>
    <w:rsid w:val="007E0D15"/>
    <w:rsid w:val="007E1694"/>
    <w:rsid w:val="007E2728"/>
    <w:rsid w:val="007E38C1"/>
    <w:rsid w:val="007E3BE6"/>
    <w:rsid w:val="007E3C66"/>
    <w:rsid w:val="007E4F86"/>
    <w:rsid w:val="007E54DC"/>
    <w:rsid w:val="007E6691"/>
    <w:rsid w:val="007E6F2F"/>
    <w:rsid w:val="007E735F"/>
    <w:rsid w:val="007E73A6"/>
    <w:rsid w:val="007E74EA"/>
    <w:rsid w:val="007E7F85"/>
    <w:rsid w:val="007F066C"/>
    <w:rsid w:val="007F1495"/>
    <w:rsid w:val="007F1A96"/>
    <w:rsid w:val="007F4428"/>
    <w:rsid w:val="007F6D09"/>
    <w:rsid w:val="007F6D0A"/>
    <w:rsid w:val="007F6F47"/>
    <w:rsid w:val="007F79CD"/>
    <w:rsid w:val="007F7A4A"/>
    <w:rsid w:val="008013ED"/>
    <w:rsid w:val="0080186F"/>
    <w:rsid w:val="00801FEE"/>
    <w:rsid w:val="00802BE1"/>
    <w:rsid w:val="00802D09"/>
    <w:rsid w:val="0080364A"/>
    <w:rsid w:val="00803939"/>
    <w:rsid w:val="008050AF"/>
    <w:rsid w:val="008054F1"/>
    <w:rsid w:val="008056DF"/>
    <w:rsid w:val="00805943"/>
    <w:rsid w:val="00805976"/>
    <w:rsid w:val="00805A8F"/>
    <w:rsid w:val="00805F03"/>
    <w:rsid w:val="00805F83"/>
    <w:rsid w:val="00807208"/>
    <w:rsid w:val="008072E1"/>
    <w:rsid w:val="00807CC7"/>
    <w:rsid w:val="0081030C"/>
    <w:rsid w:val="008104DD"/>
    <w:rsid w:val="00810B2E"/>
    <w:rsid w:val="00810BA6"/>
    <w:rsid w:val="008116C3"/>
    <w:rsid w:val="00811DEA"/>
    <w:rsid w:val="00812B8D"/>
    <w:rsid w:val="00813104"/>
    <w:rsid w:val="00813EBF"/>
    <w:rsid w:val="00814733"/>
    <w:rsid w:val="0081483C"/>
    <w:rsid w:val="00814908"/>
    <w:rsid w:val="00814F93"/>
    <w:rsid w:val="00815A32"/>
    <w:rsid w:val="00821A4D"/>
    <w:rsid w:val="00822AE0"/>
    <w:rsid w:val="0082338D"/>
    <w:rsid w:val="00823693"/>
    <w:rsid w:val="00823D73"/>
    <w:rsid w:val="00823F1F"/>
    <w:rsid w:val="00824F31"/>
    <w:rsid w:val="0082500C"/>
    <w:rsid w:val="0082549E"/>
    <w:rsid w:val="008254C2"/>
    <w:rsid w:val="00825849"/>
    <w:rsid w:val="00825DBE"/>
    <w:rsid w:val="00826AA7"/>
    <w:rsid w:val="00827210"/>
    <w:rsid w:val="00827E50"/>
    <w:rsid w:val="00830C48"/>
    <w:rsid w:val="00832B23"/>
    <w:rsid w:val="00834918"/>
    <w:rsid w:val="008366AE"/>
    <w:rsid w:val="00837FDD"/>
    <w:rsid w:val="00841ED9"/>
    <w:rsid w:val="008425EB"/>
    <w:rsid w:val="008429B9"/>
    <w:rsid w:val="00843A0D"/>
    <w:rsid w:val="008451A7"/>
    <w:rsid w:val="0084739E"/>
    <w:rsid w:val="00847CF3"/>
    <w:rsid w:val="00850225"/>
    <w:rsid w:val="00850E36"/>
    <w:rsid w:val="0085138D"/>
    <w:rsid w:val="00852577"/>
    <w:rsid w:val="00852D04"/>
    <w:rsid w:val="0085393D"/>
    <w:rsid w:val="00853A65"/>
    <w:rsid w:val="00854993"/>
    <w:rsid w:val="00854B20"/>
    <w:rsid w:val="00854FC3"/>
    <w:rsid w:val="00855622"/>
    <w:rsid w:val="00855B64"/>
    <w:rsid w:val="008560BE"/>
    <w:rsid w:val="0085654B"/>
    <w:rsid w:val="008567A4"/>
    <w:rsid w:val="00856A30"/>
    <w:rsid w:val="008576B0"/>
    <w:rsid w:val="00857ADE"/>
    <w:rsid w:val="00860519"/>
    <w:rsid w:val="00860BE4"/>
    <w:rsid w:val="0086101C"/>
    <w:rsid w:val="00862262"/>
    <w:rsid w:val="00865022"/>
    <w:rsid w:val="00866664"/>
    <w:rsid w:val="00866AF2"/>
    <w:rsid w:val="00870257"/>
    <w:rsid w:val="00871038"/>
    <w:rsid w:val="008715E0"/>
    <w:rsid w:val="0087192D"/>
    <w:rsid w:val="00871A2E"/>
    <w:rsid w:val="0087303F"/>
    <w:rsid w:val="008730CF"/>
    <w:rsid w:val="008731DF"/>
    <w:rsid w:val="00873426"/>
    <w:rsid w:val="00873AD5"/>
    <w:rsid w:val="00873C69"/>
    <w:rsid w:val="00874151"/>
    <w:rsid w:val="008745D8"/>
    <w:rsid w:val="0087538D"/>
    <w:rsid w:val="00876151"/>
    <w:rsid w:val="00876675"/>
    <w:rsid w:val="00876DFE"/>
    <w:rsid w:val="00877446"/>
    <w:rsid w:val="00877C98"/>
    <w:rsid w:val="00880A13"/>
    <w:rsid w:val="00881F0D"/>
    <w:rsid w:val="00882746"/>
    <w:rsid w:val="008829E1"/>
    <w:rsid w:val="00883A3B"/>
    <w:rsid w:val="00884F4E"/>
    <w:rsid w:val="00885900"/>
    <w:rsid w:val="00885D6A"/>
    <w:rsid w:val="008866AE"/>
    <w:rsid w:val="0088709A"/>
    <w:rsid w:val="00887442"/>
    <w:rsid w:val="008877B7"/>
    <w:rsid w:val="00887C77"/>
    <w:rsid w:val="00887DCA"/>
    <w:rsid w:val="00890588"/>
    <w:rsid w:val="008919A6"/>
    <w:rsid w:val="00892D43"/>
    <w:rsid w:val="008932DD"/>
    <w:rsid w:val="00893A7A"/>
    <w:rsid w:val="0089417D"/>
    <w:rsid w:val="008945E7"/>
    <w:rsid w:val="00895129"/>
    <w:rsid w:val="008956DF"/>
    <w:rsid w:val="00895784"/>
    <w:rsid w:val="00896E7B"/>
    <w:rsid w:val="00897BC2"/>
    <w:rsid w:val="008A06E9"/>
    <w:rsid w:val="008A0865"/>
    <w:rsid w:val="008A222C"/>
    <w:rsid w:val="008A2825"/>
    <w:rsid w:val="008A325A"/>
    <w:rsid w:val="008A4A53"/>
    <w:rsid w:val="008A55FF"/>
    <w:rsid w:val="008A599B"/>
    <w:rsid w:val="008A79E6"/>
    <w:rsid w:val="008B021F"/>
    <w:rsid w:val="008B07C0"/>
    <w:rsid w:val="008B1999"/>
    <w:rsid w:val="008B282D"/>
    <w:rsid w:val="008B2E1F"/>
    <w:rsid w:val="008B4038"/>
    <w:rsid w:val="008B43CB"/>
    <w:rsid w:val="008B47E8"/>
    <w:rsid w:val="008B485D"/>
    <w:rsid w:val="008B4E3E"/>
    <w:rsid w:val="008B536B"/>
    <w:rsid w:val="008B58ED"/>
    <w:rsid w:val="008B7B5D"/>
    <w:rsid w:val="008B7B69"/>
    <w:rsid w:val="008C09FB"/>
    <w:rsid w:val="008C1711"/>
    <w:rsid w:val="008C1EC5"/>
    <w:rsid w:val="008C2FFE"/>
    <w:rsid w:val="008C32B5"/>
    <w:rsid w:val="008C44BA"/>
    <w:rsid w:val="008C5273"/>
    <w:rsid w:val="008C6A12"/>
    <w:rsid w:val="008C6E4C"/>
    <w:rsid w:val="008D0910"/>
    <w:rsid w:val="008D2781"/>
    <w:rsid w:val="008D2AC7"/>
    <w:rsid w:val="008D35B3"/>
    <w:rsid w:val="008D565C"/>
    <w:rsid w:val="008D5EF8"/>
    <w:rsid w:val="008D6548"/>
    <w:rsid w:val="008D6820"/>
    <w:rsid w:val="008D68EA"/>
    <w:rsid w:val="008D70AE"/>
    <w:rsid w:val="008D72B4"/>
    <w:rsid w:val="008D7F7E"/>
    <w:rsid w:val="008E1402"/>
    <w:rsid w:val="008E1626"/>
    <w:rsid w:val="008E1CE2"/>
    <w:rsid w:val="008E23BC"/>
    <w:rsid w:val="008E3646"/>
    <w:rsid w:val="008E50A3"/>
    <w:rsid w:val="008E6808"/>
    <w:rsid w:val="008E6E25"/>
    <w:rsid w:val="008E73B4"/>
    <w:rsid w:val="008E7664"/>
    <w:rsid w:val="008E786C"/>
    <w:rsid w:val="008F0322"/>
    <w:rsid w:val="008F1568"/>
    <w:rsid w:val="008F1AEF"/>
    <w:rsid w:val="008F3288"/>
    <w:rsid w:val="008F360F"/>
    <w:rsid w:val="008F476A"/>
    <w:rsid w:val="008F4A2B"/>
    <w:rsid w:val="008F4DD2"/>
    <w:rsid w:val="008F5068"/>
    <w:rsid w:val="008F67CB"/>
    <w:rsid w:val="00900636"/>
    <w:rsid w:val="00900894"/>
    <w:rsid w:val="00900D4A"/>
    <w:rsid w:val="00901958"/>
    <w:rsid w:val="009022C8"/>
    <w:rsid w:val="009032E5"/>
    <w:rsid w:val="00905104"/>
    <w:rsid w:val="00906894"/>
    <w:rsid w:val="0090692D"/>
    <w:rsid w:val="009077DA"/>
    <w:rsid w:val="009100FD"/>
    <w:rsid w:val="00910F7A"/>
    <w:rsid w:val="009113A8"/>
    <w:rsid w:val="00912272"/>
    <w:rsid w:val="00912700"/>
    <w:rsid w:val="00912C3B"/>
    <w:rsid w:val="00913C76"/>
    <w:rsid w:val="00921E47"/>
    <w:rsid w:val="009221D5"/>
    <w:rsid w:val="00922333"/>
    <w:rsid w:val="00922827"/>
    <w:rsid w:val="00924541"/>
    <w:rsid w:val="00925794"/>
    <w:rsid w:val="009261A1"/>
    <w:rsid w:val="009271BF"/>
    <w:rsid w:val="009273A0"/>
    <w:rsid w:val="00927A65"/>
    <w:rsid w:val="00931162"/>
    <w:rsid w:val="00931A0F"/>
    <w:rsid w:val="009322F7"/>
    <w:rsid w:val="00932411"/>
    <w:rsid w:val="00932596"/>
    <w:rsid w:val="009328AE"/>
    <w:rsid w:val="00932B56"/>
    <w:rsid w:val="00932E21"/>
    <w:rsid w:val="009344E6"/>
    <w:rsid w:val="00934ACB"/>
    <w:rsid w:val="00934F76"/>
    <w:rsid w:val="00935B44"/>
    <w:rsid w:val="0093616B"/>
    <w:rsid w:val="0093632F"/>
    <w:rsid w:val="009369F1"/>
    <w:rsid w:val="00937602"/>
    <w:rsid w:val="00937FEE"/>
    <w:rsid w:val="00942DE3"/>
    <w:rsid w:val="0094317C"/>
    <w:rsid w:val="00943BCB"/>
    <w:rsid w:val="00943D2F"/>
    <w:rsid w:val="00945403"/>
    <w:rsid w:val="009456E3"/>
    <w:rsid w:val="00945BBD"/>
    <w:rsid w:val="00945E4E"/>
    <w:rsid w:val="009502DD"/>
    <w:rsid w:val="00950A68"/>
    <w:rsid w:val="00950FBF"/>
    <w:rsid w:val="009518EE"/>
    <w:rsid w:val="00952124"/>
    <w:rsid w:val="00952220"/>
    <w:rsid w:val="00952B2F"/>
    <w:rsid w:val="00952D68"/>
    <w:rsid w:val="00953580"/>
    <w:rsid w:val="00953BAE"/>
    <w:rsid w:val="00954627"/>
    <w:rsid w:val="00954709"/>
    <w:rsid w:val="00954A12"/>
    <w:rsid w:val="00955C15"/>
    <w:rsid w:val="00956EC0"/>
    <w:rsid w:val="00957CC7"/>
    <w:rsid w:val="00957CF8"/>
    <w:rsid w:val="00957D42"/>
    <w:rsid w:val="00960318"/>
    <w:rsid w:val="0096088E"/>
    <w:rsid w:val="00963DC6"/>
    <w:rsid w:val="009640EC"/>
    <w:rsid w:val="00965758"/>
    <w:rsid w:val="00965C51"/>
    <w:rsid w:val="00965D8D"/>
    <w:rsid w:val="0096602A"/>
    <w:rsid w:val="0096625A"/>
    <w:rsid w:val="009671B6"/>
    <w:rsid w:val="00970FED"/>
    <w:rsid w:val="009712F0"/>
    <w:rsid w:val="00971F66"/>
    <w:rsid w:val="00974243"/>
    <w:rsid w:val="0097460C"/>
    <w:rsid w:val="00974A59"/>
    <w:rsid w:val="00974FD2"/>
    <w:rsid w:val="00975002"/>
    <w:rsid w:val="009750D7"/>
    <w:rsid w:val="009755AD"/>
    <w:rsid w:val="009765F8"/>
    <w:rsid w:val="00976A10"/>
    <w:rsid w:val="00976F3B"/>
    <w:rsid w:val="009771B7"/>
    <w:rsid w:val="00980C33"/>
    <w:rsid w:val="009823AA"/>
    <w:rsid w:val="00982668"/>
    <w:rsid w:val="0098368D"/>
    <w:rsid w:val="0098532F"/>
    <w:rsid w:val="0098560A"/>
    <w:rsid w:val="00985B74"/>
    <w:rsid w:val="009865E3"/>
    <w:rsid w:val="0098677F"/>
    <w:rsid w:val="009867CA"/>
    <w:rsid w:val="00986B82"/>
    <w:rsid w:val="009874D7"/>
    <w:rsid w:val="00987F31"/>
    <w:rsid w:val="00990CF2"/>
    <w:rsid w:val="00991874"/>
    <w:rsid w:val="00991B67"/>
    <w:rsid w:val="00991DCD"/>
    <w:rsid w:val="00991EBD"/>
    <w:rsid w:val="0099203D"/>
    <w:rsid w:val="0099407B"/>
    <w:rsid w:val="009945D1"/>
    <w:rsid w:val="00994A54"/>
    <w:rsid w:val="00995195"/>
    <w:rsid w:val="009958F6"/>
    <w:rsid w:val="00996563"/>
    <w:rsid w:val="00997484"/>
    <w:rsid w:val="00997AE2"/>
    <w:rsid w:val="00997C57"/>
    <w:rsid w:val="009A08C7"/>
    <w:rsid w:val="009A0F1D"/>
    <w:rsid w:val="009A1270"/>
    <w:rsid w:val="009A2F88"/>
    <w:rsid w:val="009A320F"/>
    <w:rsid w:val="009A3C5E"/>
    <w:rsid w:val="009A5FA1"/>
    <w:rsid w:val="009A642A"/>
    <w:rsid w:val="009B01B1"/>
    <w:rsid w:val="009B17F8"/>
    <w:rsid w:val="009B1E53"/>
    <w:rsid w:val="009B2035"/>
    <w:rsid w:val="009B5387"/>
    <w:rsid w:val="009B57E6"/>
    <w:rsid w:val="009B5AFE"/>
    <w:rsid w:val="009B672F"/>
    <w:rsid w:val="009B6CC4"/>
    <w:rsid w:val="009B6CFA"/>
    <w:rsid w:val="009B7DEA"/>
    <w:rsid w:val="009C1359"/>
    <w:rsid w:val="009C17E5"/>
    <w:rsid w:val="009C1EB4"/>
    <w:rsid w:val="009C3670"/>
    <w:rsid w:val="009C36A3"/>
    <w:rsid w:val="009C4D71"/>
    <w:rsid w:val="009C5C7C"/>
    <w:rsid w:val="009C7015"/>
    <w:rsid w:val="009C7463"/>
    <w:rsid w:val="009D0AD1"/>
    <w:rsid w:val="009D1E1A"/>
    <w:rsid w:val="009D25EE"/>
    <w:rsid w:val="009D3000"/>
    <w:rsid w:val="009D384A"/>
    <w:rsid w:val="009D40D1"/>
    <w:rsid w:val="009D4144"/>
    <w:rsid w:val="009D483B"/>
    <w:rsid w:val="009D4B2A"/>
    <w:rsid w:val="009E0080"/>
    <w:rsid w:val="009E0B73"/>
    <w:rsid w:val="009E0E6D"/>
    <w:rsid w:val="009E1402"/>
    <w:rsid w:val="009E19F0"/>
    <w:rsid w:val="009E33E3"/>
    <w:rsid w:val="009E38BB"/>
    <w:rsid w:val="009E48C8"/>
    <w:rsid w:val="009E4AD1"/>
    <w:rsid w:val="009E56BB"/>
    <w:rsid w:val="009E6434"/>
    <w:rsid w:val="009E6A63"/>
    <w:rsid w:val="009E6CB8"/>
    <w:rsid w:val="009E7769"/>
    <w:rsid w:val="009E776C"/>
    <w:rsid w:val="009E791F"/>
    <w:rsid w:val="009E7FA5"/>
    <w:rsid w:val="009F10E3"/>
    <w:rsid w:val="009F2C0A"/>
    <w:rsid w:val="009F36B5"/>
    <w:rsid w:val="009F3A2C"/>
    <w:rsid w:val="009F3CAD"/>
    <w:rsid w:val="009F3FA3"/>
    <w:rsid w:val="009F5CAC"/>
    <w:rsid w:val="009F5FD3"/>
    <w:rsid w:val="009F6E9B"/>
    <w:rsid w:val="009F6EF8"/>
    <w:rsid w:val="00A005E4"/>
    <w:rsid w:val="00A0107B"/>
    <w:rsid w:val="00A012BE"/>
    <w:rsid w:val="00A01D70"/>
    <w:rsid w:val="00A022DD"/>
    <w:rsid w:val="00A02AD5"/>
    <w:rsid w:val="00A03B6F"/>
    <w:rsid w:val="00A04477"/>
    <w:rsid w:val="00A05991"/>
    <w:rsid w:val="00A05DAA"/>
    <w:rsid w:val="00A0667F"/>
    <w:rsid w:val="00A06848"/>
    <w:rsid w:val="00A06A4C"/>
    <w:rsid w:val="00A06F22"/>
    <w:rsid w:val="00A07106"/>
    <w:rsid w:val="00A07527"/>
    <w:rsid w:val="00A0787B"/>
    <w:rsid w:val="00A07896"/>
    <w:rsid w:val="00A103D1"/>
    <w:rsid w:val="00A11678"/>
    <w:rsid w:val="00A116C1"/>
    <w:rsid w:val="00A119AF"/>
    <w:rsid w:val="00A12558"/>
    <w:rsid w:val="00A12659"/>
    <w:rsid w:val="00A12CB1"/>
    <w:rsid w:val="00A15BBD"/>
    <w:rsid w:val="00A160E9"/>
    <w:rsid w:val="00A17393"/>
    <w:rsid w:val="00A1743E"/>
    <w:rsid w:val="00A176A5"/>
    <w:rsid w:val="00A203F1"/>
    <w:rsid w:val="00A21AF9"/>
    <w:rsid w:val="00A21D6F"/>
    <w:rsid w:val="00A22AE4"/>
    <w:rsid w:val="00A22C9D"/>
    <w:rsid w:val="00A23CC0"/>
    <w:rsid w:val="00A24C02"/>
    <w:rsid w:val="00A250ED"/>
    <w:rsid w:val="00A252B8"/>
    <w:rsid w:val="00A258CB"/>
    <w:rsid w:val="00A264B2"/>
    <w:rsid w:val="00A26AEF"/>
    <w:rsid w:val="00A26D53"/>
    <w:rsid w:val="00A32A3F"/>
    <w:rsid w:val="00A344CD"/>
    <w:rsid w:val="00A34AAE"/>
    <w:rsid w:val="00A34DF9"/>
    <w:rsid w:val="00A37406"/>
    <w:rsid w:val="00A37983"/>
    <w:rsid w:val="00A40969"/>
    <w:rsid w:val="00A40A85"/>
    <w:rsid w:val="00A429D2"/>
    <w:rsid w:val="00A42E00"/>
    <w:rsid w:val="00A4330A"/>
    <w:rsid w:val="00A43B3A"/>
    <w:rsid w:val="00A43D6E"/>
    <w:rsid w:val="00A44290"/>
    <w:rsid w:val="00A442A9"/>
    <w:rsid w:val="00A44E74"/>
    <w:rsid w:val="00A456BA"/>
    <w:rsid w:val="00A45786"/>
    <w:rsid w:val="00A45AB0"/>
    <w:rsid w:val="00A46183"/>
    <w:rsid w:val="00A462F9"/>
    <w:rsid w:val="00A4632A"/>
    <w:rsid w:val="00A464A9"/>
    <w:rsid w:val="00A46542"/>
    <w:rsid w:val="00A47BE5"/>
    <w:rsid w:val="00A47E1F"/>
    <w:rsid w:val="00A50793"/>
    <w:rsid w:val="00A51165"/>
    <w:rsid w:val="00A51FEF"/>
    <w:rsid w:val="00A525E2"/>
    <w:rsid w:val="00A54DE4"/>
    <w:rsid w:val="00A54FE9"/>
    <w:rsid w:val="00A559ED"/>
    <w:rsid w:val="00A55D70"/>
    <w:rsid w:val="00A56096"/>
    <w:rsid w:val="00A560D6"/>
    <w:rsid w:val="00A61412"/>
    <w:rsid w:val="00A617B2"/>
    <w:rsid w:val="00A63180"/>
    <w:rsid w:val="00A63516"/>
    <w:rsid w:val="00A6518A"/>
    <w:rsid w:val="00A65A3B"/>
    <w:rsid w:val="00A6648E"/>
    <w:rsid w:val="00A66C1C"/>
    <w:rsid w:val="00A67F28"/>
    <w:rsid w:val="00A70226"/>
    <w:rsid w:val="00A70592"/>
    <w:rsid w:val="00A70CD1"/>
    <w:rsid w:val="00A71397"/>
    <w:rsid w:val="00A72963"/>
    <w:rsid w:val="00A7297C"/>
    <w:rsid w:val="00A731B1"/>
    <w:rsid w:val="00A73CF6"/>
    <w:rsid w:val="00A74A7A"/>
    <w:rsid w:val="00A755A1"/>
    <w:rsid w:val="00A75B65"/>
    <w:rsid w:val="00A75C2A"/>
    <w:rsid w:val="00A75F23"/>
    <w:rsid w:val="00A76A7B"/>
    <w:rsid w:val="00A76BB2"/>
    <w:rsid w:val="00A77B92"/>
    <w:rsid w:val="00A80662"/>
    <w:rsid w:val="00A81006"/>
    <w:rsid w:val="00A81010"/>
    <w:rsid w:val="00A81CC3"/>
    <w:rsid w:val="00A81FB8"/>
    <w:rsid w:val="00A8239A"/>
    <w:rsid w:val="00A825FB"/>
    <w:rsid w:val="00A82EAA"/>
    <w:rsid w:val="00A82EFE"/>
    <w:rsid w:val="00A83374"/>
    <w:rsid w:val="00A83B8D"/>
    <w:rsid w:val="00A83BB9"/>
    <w:rsid w:val="00A83C0A"/>
    <w:rsid w:val="00A84EA9"/>
    <w:rsid w:val="00A85206"/>
    <w:rsid w:val="00A8637E"/>
    <w:rsid w:val="00A86FCF"/>
    <w:rsid w:val="00A8761B"/>
    <w:rsid w:val="00A90E79"/>
    <w:rsid w:val="00A9255B"/>
    <w:rsid w:val="00A92A47"/>
    <w:rsid w:val="00A93A48"/>
    <w:rsid w:val="00A94D17"/>
    <w:rsid w:val="00A950CA"/>
    <w:rsid w:val="00A95210"/>
    <w:rsid w:val="00A95AF7"/>
    <w:rsid w:val="00A96F2E"/>
    <w:rsid w:val="00A9739B"/>
    <w:rsid w:val="00A97CE7"/>
    <w:rsid w:val="00AA0240"/>
    <w:rsid w:val="00AA2570"/>
    <w:rsid w:val="00AA279F"/>
    <w:rsid w:val="00AA30CF"/>
    <w:rsid w:val="00AA3FE1"/>
    <w:rsid w:val="00AA460A"/>
    <w:rsid w:val="00AA4999"/>
    <w:rsid w:val="00AA6355"/>
    <w:rsid w:val="00AA6B5B"/>
    <w:rsid w:val="00AB1349"/>
    <w:rsid w:val="00AB1B36"/>
    <w:rsid w:val="00AB1BB2"/>
    <w:rsid w:val="00AB1BE9"/>
    <w:rsid w:val="00AB204A"/>
    <w:rsid w:val="00AB334E"/>
    <w:rsid w:val="00AB3EA7"/>
    <w:rsid w:val="00AB4696"/>
    <w:rsid w:val="00AB4953"/>
    <w:rsid w:val="00AB49B0"/>
    <w:rsid w:val="00AB586E"/>
    <w:rsid w:val="00AC0412"/>
    <w:rsid w:val="00AC0B56"/>
    <w:rsid w:val="00AC0C58"/>
    <w:rsid w:val="00AC23B6"/>
    <w:rsid w:val="00AC2465"/>
    <w:rsid w:val="00AC2BBD"/>
    <w:rsid w:val="00AC36B2"/>
    <w:rsid w:val="00AC36BC"/>
    <w:rsid w:val="00AC418C"/>
    <w:rsid w:val="00AC5215"/>
    <w:rsid w:val="00AC53C8"/>
    <w:rsid w:val="00AC5A60"/>
    <w:rsid w:val="00AC6B79"/>
    <w:rsid w:val="00AC7010"/>
    <w:rsid w:val="00AC784D"/>
    <w:rsid w:val="00AC7FCF"/>
    <w:rsid w:val="00AD0608"/>
    <w:rsid w:val="00AD1232"/>
    <w:rsid w:val="00AD1A5D"/>
    <w:rsid w:val="00AD1D38"/>
    <w:rsid w:val="00AD29DF"/>
    <w:rsid w:val="00AD3012"/>
    <w:rsid w:val="00AD5B8F"/>
    <w:rsid w:val="00AD6186"/>
    <w:rsid w:val="00AD7010"/>
    <w:rsid w:val="00AD714C"/>
    <w:rsid w:val="00AE2419"/>
    <w:rsid w:val="00AE2738"/>
    <w:rsid w:val="00AE3450"/>
    <w:rsid w:val="00AE495B"/>
    <w:rsid w:val="00AE4F68"/>
    <w:rsid w:val="00AE559D"/>
    <w:rsid w:val="00AE5820"/>
    <w:rsid w:val="00AE5BB5"/>
    <w:rsid w:val="00AE5F76"/>
    <w:rsid w:val="00AE6199"/>
    <w:rsid w:val="00AE6700"/>
    <w:rsid w:val="00AE6E64"/>
    <w:rsid w:val="00AF028D"/>
    <w:rsid w:val="00AF0A20"/>
    <w:rsid w:val="00AF1117"/>
    <w:rsid w:val="00AF2731"/>
    <w:rsid w:val="00AF5FD1"/>
    <w:rsid w:val="00AF7006"/>
    <w:rsid w:val="00B0247D"/>
    <w:rsid w:val="00B029C7"/>
    <w:rsid w:val="00B02AF1"/>
    <w:rsid w:val="00B0384C"/>
    <w:rsid w:val="00B03A1E"/>
    <w:rsid w:val="00B04E8B"/>
    <w:rsid w:val="00B054AB"/>
    <w:rsid w:val="00B06D0E"/>
    <w:rsid w:val="00B07C38"/>
    <w:rsid w:val="00B07E0F"/>
    <w:rsid w:val="00B10DE4"/>
    <w:rsid w:val="00B1110E"/>
    <w:rsid w:val="00B122F3"/>
    <w:rsid w:val="00B1252C"/>
    <w:rsid w:val="00B13C3A"/>
    <w:rsid w:val="00B14729"/>
    <w:rsid w:val="00B14833"/>
    <w:rsid w:val="00B14EBB"/>
    <w:rsid w:val="00B15454"/>
    <w:rsid w:val="00B159CF"/>
    <w:rsid w:val="00B15A8D"/>
    <w:rsid w:val="00B1691A"/>
    <w:rsid w:val="00B1698F"/>
    <w:rsid w:val="00B16E65"/>
    <w:rsid w:val="00B1731C"/>
    <w:rsid w:val="00B238C4"/>
    <w:rsid w:val="00B238E9"/>
    <w:rsid w:val="00B23C35"/>
    <w:rsid w:val="00B23C6D"/>
    <w:rsid w:val="00B2409C"/>
    <w:rsid w:val="00B243C6"/>
    <w:rsid w:val="00B244D5"/>
    <w:rsid w:val="00B2567D"/>
    <w:rsid w:val="00B25E0F"/>
    <w:rsid w:val="00B267E8"/>
    <w:rsid w:val="00B26B21"/>
    <w:rsid w:val="00B275EB"/>
    <w:rsid w:val="00B3062B"/>
    <w:rsid w:val="00B306C3"/>
    <w:rsid w:val="00B30AAE"/>
    <w:rsid w:val="00B31B41"/>
    <w:rsid w:val="00B31DB6"/>
    <w:rsid w:val="00B31FF1"/>
    <w:rsid w:val="00B32027"/>
    <w:rsid w:val="00B32D69"/>
    <w:rsid w:val="00B33343"/>
    <w:rsid w:val="00B33392"/>
    <w:rsid w:val="00B34DA8"/>
    <w:rsid w:val="00B34F3B"/>
    <w:rsid w:val="00B358AE"/>
    <w:rsid w:val="00B36170"/>
    <w:rsid w:val="00B373BF"/>
    <w:rsid w:val="00B37572"/>
    <w:rsid w:val="00B375E4"/>
    <w:rsid w:val="00B3773B"/>
    <w:rsid w:val="00B37743"/>
    <w:rsid w:val="00B4019B"/>
    <w:rsid w:val="00B40DBA"/>
    <w:rsid w:val="00B41991"/>
    <w:rsid w:val="00B41C49"/>
    <w:rsid w:val="00B428B1"/>
    <w:rsid w:val="00B42A1C"/>
    <w:rsid w:val="00B42A64"/>
    <w:rsid w:val="00B43F2A"/>
    <w:rsid w:val="00B447B1"/>
    <w:rsid w:val="00B44951"/>
    <w:rsid w:val="00B44B2F"/>
    <w:rsid w:val="00B457D6"/>
    <w:rsid w:val="00B45FA0"/>
    <w:rsid w:val="00B4623E"/>
    <w:rsid w:val="00B46625"/>
    <w:rsid w:val="00B46831"/>
    <w:rsid w:val="00B46D8D"/>
    <w:rsid w:val="00B50383"/>
    <w:rsid w:val="00B512A8"/>
    <w:rsid w:val="00B51871"/>
    <w:rsid w:val="00B52135"/>
    <w:rsid w:val="00B537F8"/>
    <w:rsid w:val="00B54D29"/>
    <w:rsid w:val="00B55B9C"/>
    <w:rsid w:val="00B55F41"/>
    <w:rsid w:val="00B56223"/>
    <w:rsid w:val="00B56332"/>
    <w:rsid w:val="00B563C9"/>
    <w:rsid w:val="00B56753"/>
    <w:rsid w:val="00B5707A"/>
    <w:rsid w:val="00B57878"/>
    <w:rsid w:val="00B57A3B"/>
    <w:rsid w:val="00B57D76"/>
    <w:rsid w:val="00B62200"/>
    <w:rsid w:val="00B62233"/>
    <w:rsid w:val="00B6228A"/>
    <w:rsid w:val="00B62463"/>
    <w:rsid w:val="00B629AC"/>
    <w:rsid w:val="00B62CD9"/>
    <w:rsid w:val="00B62DCA"/>
    <w:rsid w:val="00B638B9"/>
    <w:rsid w:val="00B64D3A"/>
    <w:rsid w:val="00B64E7D"/>
    <w:rsid w:val="00B65178"/>
    <w:rsid w:val="00B6560C"/>
    <w:rsid w:val="00B6576E"/>
    <w:rsid w:val="00B657F0"/>
    <w:rsid w:val="00B66A3D"/>
    <w:rsid w:val="00B66C3F"/>
    <w:rsid w:val="00B676A7"/>
    <w:rsid w:val="00B67EDD"/>
    <w:rsid w:val="00B705DC"/>
    <w:rsid w:val="00B7083F"/>
    <w:rsid w:val="00B71063"/>
    <w:rsid w:val="00B717CB"/>
    <w:rsid w:val="00B72F1E"/>
    <w:rsid w:val="00B7395A"/>
    <w:rsid w:val="00B75060"/>
    <w:rsid w:val="00B7700F"/>
    <w:rsid w:val="00B77D4E"/>
    <w:rsid w:val="00B77DB0"/>
    <w:rsid w:val="00B80AAC"/>
    <w:rsid w:val="00B82DE6"/>
    <w:rsid w:val="00B83583"/>
    <w:rsid w:val="00B847AD"/>
    <w:rsid w:val="00B84B4B"/>
    <w:rsid w:val="00B85FBA"/>
    <w:rsid w:val="00B8633E"/>
    <w:rsid w:val="00B86A97"/>
    <w:rsid w:val="00B87088"/>
    <w:rsid w:val="00B9120A"/>
    <w:rsid w:val="00B9152C"/>
    <w:rsid w:val="00B91C61"/>
    <w:rsid w:val="00B928A6"/>
    <w:rsid w:val="00B94D74"/>
    <w:rsid w:val="00B9515B"/>
    <w:rsid w:val="00B9562E"/>
    <w:rsid w:val="00B95884"/>
    <w:rsid w:val="00B9686C"/>
    <w:rsid w:val="00B97181"/>
    <w:rsid w:val="00B97595"/>
    <w:rsid w:val="00BA0A3B"/>
    <w:rsid w:val="00BA0DA9"/>
    <w:rsid w:val="00BA0F83"/>
    <w:rsid w:val="00BA0F90"/>
    <w:rsid w:val="00BA4595"/>
    <w:rsid w:val="00BA5E21"/>
    <w:rsid w:val="00BA5FBF"/>
    <w:rsid w:val="00BB03CC"/>
    <w:rsid w:val="00BB073F"/>
    <w:rsid w:val="00BB0C50"/>
    <w:rsid w:val="00BB3405"/>
    <w:rsid w:val="00BB3D75"/>
    <w:rsid w:val="00BB4ADC"/>
    <w:rsid w:val="00BB4BFA"/>
    <w:rsid w:val="00BB4DD3"/>
    <w:rsid w:val="00BB536D"/>
    <w:rsid w:val="00BB6FC5"/>
    <w:rsid w:val="00BC0437"/>
    <w:rsid w:val="00BC088A"/>
    <w:rsid w:val="00BC114A"/>
    <w:rsid w:val="00BC2116"/>
    <w:rsid w:val="00BC250E"/>
    <w:rsid w:val="00BC2900"/>
    <w:rsid w:val="00BC29CD"/>
    <w:rsid w:val="00BC541B"/>
    <w:rsid w:val="00BC60CC"/>
    <w:rsid w:val="00BC6224"/>
    <w:rsid w:val="00BC66F2"/>
    <w:rsid w:val="00BC723C"/>
    <w:rsid w:val="00BD01DF"/>
    <w:rsid w:val="00BD0847"/>
    <w:rsid w:val="00BD1A81"/>
    <w:rsid w:val="00BD1D2A"/>
    <w:rsid w:val="00BD3641"/>
    <w:rsid w:val="00BD3C50"/>
    <w:rsid w:val="00BD41ED"/>
    <w:rsid w:val="00BD4AEF"/>
    <w:rsid w:val="00BD6B08"/>
    <w:rsid w:val="00BD6CE4"/>
    <w:rsid w:val="00BD6E00"/>
    <w:rsid w:val="00BD74B7"/>
    <w:rsid w:val="00BD7777"/>
    <w:rsid w:val="00BD7D52"/>
    <w:rsid w:val="00BD7E81"/>
    <w:rsid w:val="00BE00E3"/>
    <w:rsid w:val="00BE0DE5"/>
    <w:rsid w:val="00BE1664"/>
    <w:rsid w:val="00BE250A"/>
    <w:rsid w:val="00BE2697"/>
    <w:rsid w:val="00BE2A20"/>
    <w:rsid w:val="00BE2B48"/>
    <w:rsid w:val="00BE3399"/>
    <w:rsid w:val="00BE47AB"/>
    <w:rsid w:val="00BE4A54"/>
    <w:rsid w:val="00BE4D19"/>
    <w:rsid w:val="00BE4F90"/>
    <w:rsid w:val="00BE5173"/>
    <w:rsid w:val="00BE644E"/>
    <w:rsid w:val="00BE6A5E"/>
    <w:rsid w:val="00BE6D49"/>
    <w:rsid w:val="00BF0388"/>
    <w:rsid w:val="00BF0C81"/>
    <w:rsid w:val="00BF17A4"/>
    <w:rsid w:val="00BF1859"/>
    <w:rsid w:val="00BF2BCE"/>
    <w:rsid w:val="00BF4BB4"/>
    <w:rsid w:val="00BF5097"/>
    <w:rsid w:val="00BF553D"/>
    <w:rsid w:val="00BF57FB"/>
    <w:rsid w:val="00BF6E1A"/>
    <w:rsid w:val="00BF710F"/>
    <w:rsid w:val="00C0354C"/>
    <w:rsid w:val="00C03F21"/>
    <w:rsid w:val="00C04B20"/>
    <w:rsid w:val="00C056F9"/>
    <w:rsid w:val="00C05F02"/>
    <w:rsid w:val="00C108CF"/>
    <w:rsid w:val="00C10DDE"/>
    <w:rsid w:val="00C1167D"/>
    <w:rsid w:val="00C11C19"/>
    <w:rsid w:val="00C125CF"/>
    <w:rsid w:val="00C1349C"/>
    <w:rsid w:val="00C13928"/>
    <w:rsid w:val="00C15136"/>
    <w:rsid w:val="00C156E7"/>
    <w:rsid w:val="00C15963"/>
    <w:rsid w:val="00C15EE0"/>
    <w:rsid w:val="00C15FC9"/>
    <w:rsid w:val="00C168AB"/>
    <w:rsid w:val="00C16927"/>
    <w:rsid w:val="00C16A41"/>
    <w:rsid w:val="00C16C34"/>
    <w:rsid w:val="00C16C68"/>
    <w:rsid w:val="00C171B0"/>
    <w:rsid w:val="00C17CEB"/>
    <w:rsid w:val="00C20499"/>
    <w:rsid w:val="00C20F21"/>
    <w:rsid w:val="00C21872"/>
    <w:rsid w:val="00C23427"/>
    <w:rsid w:val="00C24FCE"/>
    <w:rsid w:val="00C25645"/>
    <w:rsid w:val="00C264DD"/>
    <w:rsid w:val="00C26B5E"/>
    <w:rsid w:val="00C30549"/>
    <w:rsid w:val="00C32979"/>
    <w:rsid w:val="00C32E21"/>
    <w:rsid w:val="00C34914"/>
    <w:rsid w:val="00C3508D"/>
    <w:rsid w:val="00C37CBC"/>
    <w:rsid w:val="00C37D0F"/>
    <w:rsid w:val="00C40297"/>
    <w:rsid w:val="00C40A39"/>
    <w:rsid w:val="00C4116E"/>
    <w:rsid w:val="00C41DF3"/>
    <w:rsid w:val="00C42F79"/>
    <w:rsid w:val="00C43719"/>
    <w:rsid w:val="00C459D5"/>
    <w:rsid w:val="00C46DC7"/>
    <w:rsid w:val="00C47305"/>
    <w:rsid w:val="00C5141C"/>
    <w:rsid w:val="00C51434"/>
    <w:rsid w:val="00C51DE3"/>
    <w:rsid w:val="00C5276C"/>
    <w:rsid w:val="00C52B80"/>
    <w:rsid w:val="00C54371"/>
    <w:rsid w:val="00C558E3"/>
    <w:rsid w:val="00C55920"/>
    <w:rsid w:val="00C5613B"/>
    <w:rsid w:val="00C56356"/>
    <w:rsid w:val="00C56BF0"/>
    <w:rsid w:val="00C613D0"/>
    <w:rsid w:val="00C617FE"/>
    <w:rsid w:val="00C6218C"/>
    <w:rsid w:val="00C6295E"/>
    <w:rsid w:val="00C62C06"/>
    <w:rsid w:val="00C63009"/>
    <w:rsid w:val="00C63239"/>
    <w:rsid w:val="00C63FCB"/>
    <w:rsid w:val="00C64384"/>
    <w:rsid w:val="00C655D9"/>
    <w:rsid w:val="00C65A9C"/>
    <w:rsid w:val="00C66E13"/>
    <w:rsid w:val="00C670BD"/>
    <w:rsid w:val="00C70B0D"/>
    <w:rsid w:val="00C71560"/>
    <w:rsid w:val="00C729BA"/>
    <w:rsid w:val="00C746CC"/>
    <w:rsid w:val="00C746FB"/>
    <w:rsid w:val="00C74BF6"/>
    <w:rsid w:val="00C75499"/>
    <w:rsid w:val="00C75603"/>
    <w:rsid w:val="00C75628"/>
    <w:rsid w:val="00C76319"/>
    <w:rsid w:val="00C76EEE"/>
    <w:rsid w:val="00C770EA"/>
    <w:rsid w:val="00C80206"/>
    <w:rsid w:val="00C80440"/>
    <w:rsid w:val="00C80834"/>
    <w:rsid w:val="00C80B6A"/>
    <w:rsid w:val="00C81F1E"/>
    <w:rsid w:val="00C8276E"/>
    <w:rsid w:val="00C836FD"/>
    <w:rsid w:val="00C8393F"/>
    <w:rsid w:val="00C83A36"/>
    <w:rsid w:val="00C83AD3"/>
    <w:rsid w:val="00C84859"/>
    <w:rsid w:val="00C8490F"/>
    <w:rsid w:val="00C849CD"/>
    <w:rsid w:val="00C84C99"/>
    <w:rsid w:val="00C8674D"/>
    <w:rsid w:val="00C86AD7"/>
    <w:rsid w:val="00C86EF0"/>
    <w:rsid w:val="00C871F8"/>
    <w:rsid w:val="00C87CDB"/>
    <w:rsid w:val="00C908BD"/>
    <w:rsid w:val="00C917A2"/>
    <w:rsid w:val="00C9253A"/>
    <w:rsid w:val="00C92F43"/>
    <w:rsid w:val="00C93027"/>
    <w:rsid w:val="00C947DC"/>
    <w:rsid w:val="00C95AE3"/>
    <w:rsid w:val="00C96576"/>
    <w:rsid w:val="00C971A2"/>
    <w:rsid w:val="00C977E5"/>
    <w:rsid w:val="00C9781D"/>
    <w:rsid w:val="00CA08CA"/>
    <w:rsid w:val="00CA0960"/>
    <w:rsid w:val="00CA139D"/>
    <w:rsid w:val="00CA163D"/>
    <w:rsid w:val="00CA1989"/>
    <w:rsid w:val="00CA1C5B"/>
    <w:rsid w:val="00CA3EF8"/>
    <w:rsid w:val="00CA4B18"/>
    <w:rsid w:val="00CA5349"/>
    <w:rsid w:val="00CA5A62"/>
    <w:rsid w:val="00CA6287"/>
    <w:rsid w:val="00CB08E7"/>
    <w:rsid w:val="00CB2B5D"/>
    <w:rsid w:val="00CB32BC"/>
    <w:rsid w:val="00CB3716"/>
    <w:rsid w:val="00CB3D43"/>
    <w:rsid w:val="00CB40F4"/>
    <w:rsid w:val="00CB497C"/>
    <w:rsid w:val="00CB60D3"/>
    <w:rsid w:val="00CB75F2"/>
    <w:rsid w:val="00CC0948"/>
    <w:rsid w:val="00CC0BDB"/>
    <w:rsid w:val="00CC0C31"/>
    <w:rsid w:val="00CC1C4D"/>
    <w:rsid w:val="00CC2A6A"/>
    <w:rsid w:val="00CC2AB3"/>
    <w:rsid w:val="00CC3496"/>
    <w:rsid w:val="00CC3B44"/>
    <w:rsid w:val="00CC3C50"/>
    <w:rsid w:val="00CC482F"/>
    <w:rsid w:val="00CC4E25"/>
    <w:rsid w:val="00CC64D9"/>
    <w:rsid w:val="00CC6B1D"/>
    <w:rsid w:val="00CC71BD"/>
    <w:rsid w:val="00CC7368"/>
    <w:rsid w:val="00CC7B18"/>
    <w:rsid w:val="00CD0246"/>
    <w:rsid w:val="00CD0406"/>
    <w:rsid w:val="00CD0606"/>
    <w:rsid w:val="00CD162F"/>
    <w:rsid w:val="00CD22D1"/>
    <w:rsid w:val="00CD241F"/>
    <w:rsid w:val="00CD24C5"/>
    <w:rsid w:val="00CD2C7C"/>
    <w:rsid w:val="00CD3487"/>
    <w:rsid w:val="00CD3A1B"/>
    <w:rsid w:val="00CD3AA5"/>
    <w:rsid w:val="00CD4A16"/>
    <w:rsid w:val="00CD5787"/>
    <w:rsid w:val="00CD5A95"/>
    <w:rsid w:val="00CD6DEF"/>
    <w:rsid w:val="00CD760D"/>
    <w:rsid w:val="00CD7801"/>
    <w:rsid w:val="00CD7A13"/>
    <w:rsid w:val="00CD7BFF"/>
    <w:rsid w:val="00CE0667"/>
    <w:rsid w:val="00CE1FAE"/>
    <w:rsid w:val="00CE4E7D"/>
    <w:rsid w:val="00CE5477"/>
    <w:rsid w:val="00CE5EF5"/>
    <w:rsid w:val="00CE6191"/>
    <w:rsid w:val="00CE6FBD"/>
    <w:rsid w:val="00CE7A05"/>
    <w:rsid w:val="00CE7D2F"/>
    <w:rsid w:val="00CE7F80"/>
    <w:rsid w:val="00CF0E37"/>
    <w:rsid w:val="00CF1383"/>
    <w:rsid w:val="00CF293E"/>
    <w:rsid w:val="00CF2FE6"/>
    <w:rsid w:val="00CF368C"/>
    <w:rsid w:val="00CF36B8"/>
    <w:rsid w:val="00CF397F"/>
    <w:rsid w:val="00CF42AE"/>
    <w:rsid w:val="00CF4753"/>
    <w:rsid w:val="00CF4A77"/>
    <w:rsid w:val="00CF5503"/>
    <w:rsid w:val="00CF6170"/>
    <w:rsid w:val="00CF6AD2"/>
    <w:rsid w:val="00CF6B2E"/>
    <w:rsid w:val="00CF6D16"/>
    <w:rsid w:val="00CF7D66"/>
    <w:rsid w:val="00D002FA"/>
    <w:rsid w:val="00D00E4E"/>
    <w:rsid w:val="00D00E7D"/>
    <w:rsid w:val="00D01C09"/>
    <w:rsid w:val="00D02415"/>
    <w:rsid w:val="00D031E3"/>
    <w:rsid w:val="00D045DA"/>
    <w:rsid w:val="00D046C0"/>
    <w:rsid w:val="00D059C6"/>
    <w:rsid w:val="00D0606B"/>
    <w:rsid w:val="00D065BF"/>
    <w:rsid w:val="00D07126"/>
    <w:rsid w:val="00D10717"/>
    <w:rsid w:val="00D10E59"/>
    <w:rsid w:val="00D10E68"/>
    <w:rsid w:val="00D10F7D"/>
    <w:rsid w:val="00D11924"/>
    <w:rsid w:val="00D11FE8"/>
    <w:rsid w:val="00D12519"/>
    <w:rsid w:val="00D12EAA"/>
    <w:rsid w:val="00D12F50"/>
    <w:rsid w:val="00D13A58"/>
    <w:rsid w:val="00D141F2"/>
    <w:rsid w:val="00D14871"/>
    <w:rsid w:val="00D15671"/>
    <w:rsid w:val="00D15A4F"/>
    <w:rsid w:val="00D178CE"/>
    <w:rsid w:val="00D17CA5"/>
    <w:rsid w:val="00D17DF4"/>
    <w:rsid w:val="00D200D3"/>
    <w:rsid w:val="00D223DA"/>
    <w:rsid w:val="00D225AD"/>
    <w:rsid w:val="00D23229"/>
    <w:rsid w:val="00D2339E"/>
    <w:rsid w:val="00D259D7"/>
    <w:rsid w:val="00D26518"/>
    <w:rsid w:val="00D268BE"/>
    <w:rsid w:val="00D27B50"/>
    <w:rsid w:val="00D3055C"/>
    <w:rsid w:val="00D313F6"/>
    <w:rsid w:val="00D31B0C"/>
    <w:rsid w:val="00D32401"/>
    <w:rsid w:val="00D32D28"/>
    <w:rsid w:val="00D330A4"/>
    <w:rsid w:val="00D33A0D"/>
    <w:rsid w:val="00D34700"/>
    <w:rsid w:val="00D35797"/>
    <w:rsid w:val="00D375B0"/>
    <w:rsid w:val="00D4159F"/>
    <w:rsid w:val="00D43E3F"/>
    <w:rsid w:val="00D44B9F"/>
    <w:rsid w:val="00D44ED5"/>
    <w:rsid w:val="00D455DC"/>
    <w:rsid w:val="00D4602C"/>
    <w:rsid w:val="00D4619E"/>
    <w:rsid w:val="00D468F0"/>
    <w:rsid w:val="00D47E22"/>
    <w:rsid w:val="00D51323"/>
    <w:rsid w:val="00D51E10"/>
    <w:rsid w:val="00D52D54"/>
    <w:rsid w:val="00D52FCD"/>
    <w:rsid w:val="00D53152"/>
    <w:rsid w:val="00D56CEB"/>
    <w:rsid w:val="00D5734E"/>
    <w:rsid w:val="00D57B69"/>
    <w:rsid w:val="00D60F58"/>
    <w:rsid w:val="00D60FD0"/>
    <w:rsid w:val="00D610BC"/>
    <w:rsid w:val="00D62917"/>
    <w:rsid w:val="00D64ADC"/>
    <w:rsid w:val="00D6527F"/>
    <w:rsid w:val="00D659EF"/>
    <w:rsid w:val="00D65A8B"/>
    <w:rsid w:val="00D670D2"/>
    <w:rsid w:val="00D707B6"/>
    <w:rsid w:val="00D70A58"/>
    <w:rsid w:val="00D7108F"/>
    <w:rsid w:val="00D7150F"/>
    <w:rsid w:val="00D72C34"/>
    <w:rsid w:val="00D73469"/>
    <w:rsid w:val="00D73862"/>
    <w:rsid w:val="00D73C97"/>
    <w:rsid w:val="00D73F8C"/>
    <w:rsid w:val="00D74195"/>
    <w:rsid w:val="00D74BD1"/>
    <w:rsid w:val="00D7572D"/>
    <w:rsid w:val="00D767BE"/>
    <w:rsid w:val="00D768BA"/>
    <w:rsid w:val="00D77031"/>
    <w:rsid w:val="00D80752"/>
    <w:rsid w:val="00D80B85"/>
    <w:rsid w:val="00D80D54"/>
    <w:rsid w:val="00D81AFC"/>
    <w:rsid w:val="00D8235F"/>
    <w:rsid w:val="00D82A56"/>
    <w:rsid w:val="00D82BFB"/>
    <w:rsid w:val="00D83239"/>
    <w:rsid w:val="00D85BCC"/>
    <w:rsid w:val="00D8616F"/>
    <w:rsid w:val="00D866A1"/>
    <w:rsid w:val="00D87535"/>
    <w:rsid w:val="00D907DD"/>
    <w:rsid w:val="00D9084F"/>
    <w:rsid w:val="00D92252"/>
    <w:rsid w:val="00D92D59"/>
    <w:rsid w:val="00D93D9B"/>
    <w:rsid w:val="00D943F7"/>
    <w:rsid w:val="00D9442C"/>
    <w:rsid w:val="00D94CB6"/>
    <w:rsid w:val="00D94E3E"/>
    <w:rsid w:val="00D95E75"/>
    <w:rsid w:val="00D9629F"/>
    <w:rsid w:val="00D966DD"/>
    <w:rsid w:val="00D9695D"/>
    <w:rsid w:val="00D96D58"/>
    <w:rsid w:val="00D97676"/>
    <w:rsid w:val="00DA05BF"/>
    <w:rsid w:val="00DA08CA"/>
    <w:rsid w:val="00DA12E2"/>
    <w:rsid w:val="00DA1BAC"/>
    <w:rsid w:val="00DA1E21"/>
    <w:rsid w:val="00DA33A9"/>
    <w:rsid w:val="00DA36E5"/>
    <w:rsid w:val="00DA44EF"/>
    <w:rsid w:val="00DA4AD4"/>
    <w:rsid w:val="00DA4D0B"/>
    <w:rsid w:val="00DA52CC"/>
    <w:rsid w:val="00DA59E3"/>
    <w:rsid w:val="00DA5B7A"/>
    <w:rsid w:val="00DA6207"/>
    <w:rsid w:val="00DA70A9"/>
    <w:rsid w:val="00DA71D6"/>
    <w:rsid w:val="00DA7262"/>
    <w:rsid w:val="00DB0867"/>
    <w:rsid w:val="00DB288B"/>
    <w:rsid w:val="00DB3293"/>
    <w:rsid w:val="00DB3793"/>
    <w:rsid w:val="00DB41CC"/>
    <w:rsid w:val="00DB47C3"/>
    <w:rsid w:val="00DB5EAF"/>
    <w:rsid w:val="00DB6756"/>
    <w:rsid w:val="00DB69BC"/>
    <w:rsid w:val="00DB7A89"/>
    <w:rsid w:val="00DC0339"/>
    <w:rsid w:val="00DC05E3"/>
    <w:rsid w:val="00DC1390"/>
    <w:rsid w:val="00DC19D0"/>
    <w:rsid w:val="00DC1BB6"/>
    <w:rsid w:val="00DC5D2D"/>
    <w:rsid w:val="00DC699D"/>
    <w:rsid w:val="00DC6A4B"/>
    <w:rsid w:val="00DC73B8"/>
    <w:rsid w:val="00DC73E1"/>
    <w:rsid w:val="00DC7682"/>
    <w:rsid w:val="00DD07EA"/>
    <w:rsid w:val="00DD1A45"/>
    <w:rsid w:val="00DD2115"/>
    <w:rsid w:val="00DD2C31"/>
    <w:rsid w:val="00DD32DD"/>
    <w:rsid w:val="00DD3387"/>
    <w:rsid w:val="00DD3CF5"/>
    <w:rsid w:val="00DD3D41"/>
    <w:rsid w:val="00DD5112"/>
    <w:rsid w:val="00DD5370"/>
    <w:rsid w:val="00DD5397"/>
    <w:rsid w:val="00DD54C1"/>
    <w:rsid w:val="00DD5983"/>
    <w:rsid w:val="00DD5E7B"/>
    <w:rsid w:val="00DD628E"/>
    <w:rsid w:val="00DD74B9"/>
    <w:rsid w:val="00DE059B"/>
    <w:rsid w:val="00DE0907"/>
    <w:rsid w:val="00DE10BC"/>
    <w:rsid w:val="00DE17D2"/>
    <w:rsid w:val="00DE1B5A"/>
    <w:rsid w:val="00DE2348"/>
    <w:rsid w:val="00DE2907"/>
    <w:rsid w:val="00DE2F7D"/>
    <w:rsid w:val="00DE3598"/>
    <w:rsid w:val="00DE3804"/>
    <w:rsid w:val="00DE4971"/>
    <w:rsid w:val="00DE60DF"/>
    <w:rsid w:val="00DE6928"/>
    <w:rsid w:val="00DE6F8E"/>
    <w:rsid w:val="00DE79D0"/>
    <w:rsid w:val="00DE7B78"/>
    <w:rsid w:val="00DF0646"/>
    <w:rsid w:val="00DF176B"/>
    <w:rsid w:val="00DF1D1F"/>
    <w:rsid w:val="00DF24C1"/>
    <w:rsid w:val="00DF26BA"/>
    <w:rsid w:val="00DF3186"/>
    <w:rsid w:val="00DF31A7"/>
    <w:rsid w:val="00DF3987"/>
    <w:rsid w:val="00DF5E0B"/>
    <w:rsid w:val="00DF66EF"/>
    <w:rsid w:val="00E00A94"/>
    <w:rsid w:val="00E00E8E"/>
    <w:rsid w:val="00E0198E"/>
    <w:rsid w:val="00E027AC"/>
    <w:rsid w:val="00E02B82"/>
    <w:rsid w:val="00E04025"/>
    <w:rsid w:val="00E041FF"/>
    <w:rsid w:val="00E04D3C"/>
    <w:rsid w:val="00E05685"/>
    <w:rsid w:val="00E05842"/>
    <w:rsid w:val="00E05DEA"/>
    <w:rsid w:val="00E05EF3"/>
    <w:rsid w:val="00E06444"/>
    <w:rsid w:val="00E068AB"/>
    <w:rsid w:val="00E07421"/>
    <w:rsid w:val="00E07AAE"/>
    <w:rsid w:val="00E112A5"/>
    <w:rsid w:val="00E11E8E"/>
    <w:rsid w:val="00E11F18"/>
    <w:rsid w:val="00E12A69"/>
    <w:rsid w:val="00E13774"/>
    <w:rsid w:val="00E154C9"/>
    <w:rsid w:val="00E1565B"/>
    <w:rsid w:val="00E15C8F"/>
    <w:rsid w:val="00E16C37"/>
    <w:rsid w:val="00E20D83"/>
    <w:rsid w:val="00E20E8A"/>
    <w:rsid w:val="00E21218"/>
    <w:rsid w:val="00E21655"/>
    <w:rsid w:val="00E21906"/>
    <w:rsid w:val="00E21D81"/>
    <w:rsid w:val="00E22317"/>
    <w:rsid w:val="00E23140"/>
    <w:rsid w:val="00E2346F"/>
    <w:rsid w:val="00E2380C"/>
    <w:rsid w:val="00E238AA"/>
    <w:rsid w:val="00E239F8"/>
    <w:rsid w:val="00E24F2D"/>
    <w:rsid w:val="00E253BB"/>
    <w:rsid w:val="00E25B53"/>
    <w:rsid w:val="00E267CA"/>
    <w:rsid w:val="00E276F3"/>
    <w:rsid w:val="00E27F76"/>
    <w:rsid w:val="00E31102"/>
    <w:rsid w:val="00E3127B"/>
    <w:rsid w:val="00E31334"/>
    <w:rsid w:val="00E3158C"/>
    <w:rsid w:val="00E323D6"/>
    <w:rsid w:val="00E3371B"/>
    <w:rsid w:val="00E33D2F"/>
    <w:rsid w:val="00E34290"/>
    <w:rsid w:val="00E34644"/>
    <w:rsid w:val="00E34C0D"/>
    <w:rsid w:val="00E36332"/>
    <w:rsid w:val="00E36720"/>
    <w:rsid w:val="00E37076"/>
    <w:rsid w:val="00E37777"/>
    <w:rsid w:val="00E37C07"/>
    <w:rsid w:val="00E436BD"/>
    <w:rsid w:val="00E4523E"/>
    <w:rsid w:val="00E45FC8"/>
    <w:rsid w:val="00E46376"/>
    <w:rsid w:val="00E50974"/>
    <w:rsid w:val="00E50CD0"/>
    <w:rsid w:val="00E51E94"/>
    <w:rsid w:val="00E52050"/>
    <w:rsid w:val="00E52073"/>
    <w:rsid w:val="00E5283D"/>
    <w:rsid w:val="00E537BB"/>
    <w:rsid w:val="00E538B7"/>
    <w:rsid w:val="00E54718"/>
    <w:rsid w:val="00E5483A"/>
    <w:rsid w:val="00E54DAE"/>
    <w:rsid w:val="00E55B1D"/>
    <w:rsid w:val="00E57A37"/>
    <w:rsid w:val="00E57EDB"/>
    <w:rsid w:val="00E60D7C"/>
    <w:rsid w:val="00E61B5E"/>
    <w:rsid w:val="00E62D70"/>
    <w:rsid w:val="00E63161"/>
    <w:rsid w:val="00E634A3"/>
    <w:rsid w:val="00E635D1"/>
    <w:rsid w:val="00E636D7"/>
    <w:rsid w:val="00E63C3F"/>
    <w:rsid w:val="00E643B0"/>
    <w:rsid w:val="00E64B7A"/>
    <w:rsid w:val="00E653E5"/>
    <w:rsid w:val="00E66CEC"/>
    <w:rsid w:val="00E67890"/>
    <w:rsid w:val="00E70F5D"/>
    <w:rsid w:val="00E71F7A"/>
    <w:rsid w:val="00E74829"/>
    <w:rsid w:val="00E756CF"/>
    <w:rsid w:val="00E7598E"/>
    <w:rsid w:val="00E75FE5"/>
    <w:rsid w:val="00E76AF3"/>
    <w:rsid w:val="00E77337"/>
    <w:rsid w:val="00E778BB"/>
    <w:rsid w:val="00E80D3F"/>
    <w:rsid w:val="00E817DF"/>
    <w:rsid w:val="00E81D1D"/>
    <w:rsid w:val="00E81EEA"/>
    <w:rsid w:val="00E82CF2"/>
    <w:rsid w:val="00E83835"/>
    <w:rsid w:val="00E84885"/>
    <w:rsid w:val="00E85333"/>
    <w:rsid w:val="00E8579D"/>
    <w:rsid w:val="00E859B2"/>
    <w:rsid w:val="00E8621F"/>
    <w:rsid w:val="00E86D51"/>
    <w:rsid w:val="00E86FAA"/>
    <w:rsid w:val="00E875A9"/>
    <w:rsid w:val="00E878E8"/>
    <w:rsid w:val="00E87EE4"/>
    <w:rsid w:val="00E90331"/>
    <w:rsid w:val="00E90560"/>
    <w:rsid w:val="00E92D06"/>
    <w:rsid w:val="00E92E8B"/>
    <w:rsid w:val="00E93A1A"/>
    <w:rsid w:val="00E93CD5"/>
    <w:rsid w:val="00E93DC1"/>
    <w:rsid w:val="00E93EDF"/>
    <w:rsid w:val="00E94B18"/>
    <w:rsid w:val="00E9514F"/>
    <w:rsid w:val="00E95802"/>
    <w:rsid w:val="00E96245"/>
    <w:rsid w:val="00E963DD"/>
    <w:rsid w:val="00E96E89"/>
    <w:rsid w:val="00E96F51"/>
    <w:rsid w:val="00E9760D"/>
    <w:rsid w:val="00E97B6C"/>
    <w:rsid w:val="00E97BA1"/>
    <w:rsid w:val="00E97C87"/>
    <w:rsid w:val="00EA0118"/>
    <w:rsid w:val="00EA06BA"/>
    <w:rsid w:val="00EA130D"/>
    <w:rsid w:val="00EA13D0"/>
    <w:rsid w:val="00EA14EE"/>
    <w:rsid w:val="00EA21D5"/>
    <w:rsid w:val="00EA2B1E"/>
    <w:rsid w:val="00EA3070"/>
    <w:rsid w:val="00EA316E"/>
    <w:rsid w:val="00EA3570"/>
    <w:rsid w:val="00EA3F77"/>
    <w:rsid w:val="00EA419E"/>
    <w:rsid w:val="00EA42D0"/>
    <w:rsid w:val="00EA4300"/>
    <w:rsid w:val="00EA4745"/>
    <w:rsid w:val="00EA48E2"/>
    <w:rsid w:val="00EA5FF8"/>
    <w:rsid w:val="00EA65A9"/>
    <w:rsid w:val="00EA7B96"/>
    <w:rsid w:val="00EB084F"/>
    <w:rsid w:val="00EB09AD"/>
    <w:rsid w:val="00EB14FE"/>
    <w:rsid w:val="00EB21BB"/>
    <w:rsid w:val="00EB24B2"/>
    <w:rsid w:val="00EB2598"/>
    <w:rsid w:val="00EB292D"/>
    <w:rsid w:val="00EB2EE3"/>
    <w:rsid w:val="00EB309E"/>
    <w:rsid w:val="00EB3A7F"/>
    <w:rsid w:val="00EB4767"/>
    <w:rsid w:val="00EB571E"/>
    <w:rsid w:val="00EB59D9"/>
    <w:rsid w:val="00EB6025"/>
    <w:rsid w:val="00EB6379"/>
    <w:rsid w:val="00EB6E22"/>
    <w:rsid w:val="00EB7F07"/>
    <w:rsid w:val="00EC1546"/>
    <w:rsid w:val="00EC2DBF"/>
    <w:rsid w:val="00EC339E"/>
    <w:rsid w:val="00EC3700"/>
    <w:rsid w:val="00EC3915"/>
    <w:rsid w:val="00EC39B2"/>
    <w:rsid w:val="00EC4DC1"/>
    <w:rsid w:val="00EC4EF7"/>
    <w:rsid w:val="00EC592A"/>
    <w:rsid w:val="00EC5AA6"/>
    <w:rsid w:val="00EC655D"/>
    <w:rsid w:val="00EC6582"/>
    <w:rsid w:val="00ED3378"/>
    <w:rsid w:val="00ED4C10"/>
    <w:rsid w:val="00ED4D32"/>
    <w:rsid w:val="00ED56A5"/>
    <w:rsid w:val="00ED696B"/>
    <w:rsid w:val="00ED75EE"/>
    <w:rsid w:val="00EE0B1B"/>
    <w:rsid w:val="00EE205F"/>
    <w:rsid w:val="00EE2AE9"/>
    <w:rsid w:val="00EE304F"/>
    <w:rsid w:val="00EE35AF"/>
    <w:rsid w:val="00EE3887"/>
    <w:rsid w:val="00EE3EBA"/>
    <w:rsid w:val="00EE509D"/>
    <w:rsid w:val="00EE542A"/>
    <w:rsid w:val="00EE59CB"/>
    <w:rsid w:val="00EE5E6A"/>
    <w:rsid w:val="00EE65CB"/>
    <w:rsid w:val="00EE72C7"/>
    <w:rsid w:val="00EF0223"/>
    <w:rsid w:val="00EF0439"/>
    <w:rsid w:val="00EF0B0C"/>
    <w:rsid w:val="00EF0C24"/>
    <w:rsid w:val="00EF204A"/>
    <w:rsid w:val="00EF227B"/>
    <w:rsid w:val="00EF46FE"/>
    <w:rsid w:val="00EF47D4"/>
    <w:rsid w:val="00EF4D4C"/>
    <w:rsid w:val="00EF5402"/>
    <w:rsid w:val="00EF5730"/>
    <w:rsid w:val="00EF5CFF"/>
    <w:rsid w:val="00EF61C4"/>
    <w:rsid w:val="00EF649A"/>
    <w:rsid w:val="00EF71D2"/>
    <w:rsid w:val="00F00497"/>
    <w:rsid w:val="00F00A5C"/>
    <w:rsid w:val="00F00EEE"/>
    <w:rsid w:val="00F01CA9"/>
    <w:rsid w:val="00F02A20"/>
    <w:rsid w:val="00F02F41"/>
    <w:rsid w:val="00F03A91"/>
    <w:rsid w:val="00F043D0"/>
    <w:rsid w:val="00F051FF"/>
    <w:rsid w:val="00F06765"/>
    <w:rsid w:val="00F07EFE"/>
    <w:rsid w:val="00F1010C"/>
    <w:rsid w:val="00F106E6"/>
    <w:rsid w:val="00F109A0"/>
    <w:rsid w:val="00F10F70"/>
    <w:rsid w:val="00F114C9"/>
    <w:rsid w:val="00F11794"/>
    <w:rsid w:val="00F12015"/>
    <w:rsid w:val="00F12463"/>
    <w:rsid w:val="00F125F9"/>
    <w:rsid w:val="00F13C21"/>
    <w:rsid w:val="00F14076"/>
    <w:rsid w:val="00F14D29"/>
    <w:rsid w:val="00F15421"/>
    <w:rsid w:val="00F1546C"/>
    <w:rsid w:val="00F155D7"/>
    <w:rsid w:val="00F15887"/>
    <w:rsid w:val="00F171A6"/>
    <w:rsid w:val="00F17C19"/>
    <w:rsid w:val="00F2060F"/>
    <w:rsid w:val="00F20AD7"/>
    <w:rsid w:val="00F22000"/>
    <w:rsid w:val="00F2274F"/>
    <w:rsid w:val="00F2362F"/>
    <w:rsid w:val="00F23D36"/>
    <w:rsid w:val="00F2414A"/>
    <w:rsid w:val="00F24888"/>
    <w:rsid w:val="00F24A37"/>
    <w:rsid w:val="00F250BD"/>
    <w:rsid w:val="00F25AF9"/>
    <w:rsid w:val="00F25B49"/>
    <w:rsid w:val="00F261EF"/>
    <w:rsid w:val="00F26312"/>
    <w:rsid w:val="00F27D9C"/>
    <w:rsid w:val="00F27EBC"/>
    <w:rsid w:val="00F30548"/>
    <w:rsid w:val="00F308BB"/>
    <w:rsid w:val="00F30E77"/>
    <w:rsid w:val="00F3396B"/>
    <w:rsid w:val="00F3403C"/>
    <w:rsid w:val="00F3435D"/>
    <w:rsid w:val="00F36887"/>
    <w:rsid w:val="00F36C1F"/>
    <w:rsid w:val="00F36EC9"/>
    <w:rsid w:val="00F37C0C"/>
    <w:rsid w:val="00F40774"/>
    <w:rsid w:val="00F4188E"/>
    <w:rsid w:val="00F41E19"/>
    <w:rsid w:val="00F423FE"/>
    <w:rsid w:val="00F42932"/>
    <w:rsid w:val="00F43AB9"/>
    <w:rsid w:val="00F441D1"/>
    <w:rsid w:val="00F444B0"/>
    <w:rsid w:val="00F448DD"/>
    <w:rsid w:val="00F4639C"/>
    <w:rsid w:val="00F46933"/>
    <w:rsid w:val="00F47B28"/>
    <w:rsid w:val="00F51126"/>
    <w:rsid w:val="00F51302"/>
    <w:rsid w:val="00F514C6"/>
    <w:rsid w:val="00F51675"/>
    <w:rsid w:val="00F51936"/>
    <w:rsid w:val="00F5412A"/>
    <w:rsid w:val="00F54DFD"/>
    <w:rsid w:val="00F553C5"/>
    <w:rsid w:val="00F55CA9"/>
    <w:rsid w:val="00F577DE"/>
    <w:rsid w:val="00F603A7"/>
    <w:rsid w:val="00F61AE9"/>
    <w:rsid w:val="00F61B35"/>
    <w:rsid w:val="00F61E00"/>
    <w:rsid w:val="00F623E2"/>
    <w:rsid w:val="00F62F26"/>
    <w:rsid w:val="00F63EE4"/>
    <w:rsid w:val="00F655C1"/>
    <w:rsid w:val="00F666C1"/>
    <w:rsid w:val="00F66CC6"/>
    <w:rsid w:val="00F707B1"/>
    <w:rsid w:val="00F74640"/>
    <w:rsid w:val="00F7540F"/>
    <w:rsid w:val="00F759B6"/>
    <w:rsid w:val="00F76040"/>
    <w:rsid w:val="00F76285"/>
    <w:rsid w:val="00F77252"/>
    <w:rsid w:val="00F778D5"/>
    <w:rsid w:val="00F77C8C"/>
    <w:rsid w:val="00F77E01"/>
    <w:rsid w:val="00F818C7"/>
    <w:rsid w:val="00F81CFF"/>
    <w:rsid w:val="00F83770"/>
    <w:rsid w:val="00F8426A"/>
    <w:rsid w:val="00F85860"/>
    <w:rsid w:val="00F8599B"/>
    <w:rsid w:val="00F85BF1"/>
    <w:rsid w:val="00F85DB8"/>
    <w:rsid w:val="00F874B6"/>
    <w:rsid w:val="00F90A70"/>
    <w:rsid w:val="00F90BF8"/>
    <w:rsid w:val="00F9154D"/>
    <w:rsid w:val="00F91C1E"/>
    <w:rsid w:val="00F92256"/>
    <w:rsid w:val="00F9232B"/>
    <w:rsid w:val="00F9243E"/>
    <w:rsid w:val="00F92DDA"/>
    <w:rsid w:val="00F92E7A"/>
    <w:rsid w:val="00F93010"/>
    <w:rsid w:val="00F955D3"/>
    <w:rsid w:val="00F96318"/>
    <w:rsid w:val="00F96B3A"/>
    <w:rsid w:val="00F9732C"/>
    <w:rsid w:val="00F978A6"/>
    <w:rsid w:val="00F97BF2"/>
    <w:rsid w:val="00FA0437"/>
    <w:rsid w:val="00FA1800"/>
    <w:rsid w:val="00FA2440"/>
    <w:rsid w:val="00FA2699"/>
    <w:rsid w:val="00FA280E"/>
    <w:rsid w:val="00FA28BD"/>
    <w:rsid w:val="00FA2B4D"/>
    <w:rsid w:val="00FA3870"/>
    <w:rsid w:val="00FA3F83"/>
    <w:rsid w:val="00FA54F7"/>
    <w:rsid w:val="00FA597E"/>
    <w:rsid w:val="00FA5E98"/>
    <w:rsid w:val="00FA6262"/>
    <w:rsid w:val="00FA6737"/>
    <w:rsid w:val="00FA6FC6"/>
    <w:rsid w:val="00FA7506"/>
    <w:rsid w:val="00FA7B4A"/>
    <w:rsid w:val="00FB02FB"/>
    <w:rsid w:val="00FB0377"/>
    <w:rsid w:val="00FB06B9"/>
    <w:rsid w:val="00FB2ADA"/>
    <w:rsid w:val="00FB3DEF"/>
    <w:rsid w:val="00FB41A5"/>
    <w:rsid w:val="00FB49DF"/>
    <w:rsid w:val="00FB557B"/>
    <w:rsid w:val="00FB5AD7"/>
    <w:rsid w:val="00FB5C93"/>
    <w:rsid w:val="00FB6307"/>
    <w:rsid w:val="00FB6684"/>
    <w:rsid w:val="00FB6783"/>
    <w:rsid w:val="00FB6C17"/>
    <w:rsid w:val="00FB6C45"/>
    <w:rsid w:val="00FB6FB6"/>
    <w:rsid w:val="00FB7AFE"/>
    <w:rsid w:val="00FC02B9"/>
    <w:rsid w:val="00FC0F65"/>
    <w:rsid w:val="00FC2367"/>
    <w:rsid w:val="00FC2D6A"/>
    <w:rsid w:val="00FC52FB"/>
    <w:rsid w:val="00FC5613"/>
    <w:rsid w:val="00FC60BB"/>
    <w:rsid w:val="00FC6EE3"/>
    <w:rsid w:val="00FC7846"/>
    <w:rsid w:val="00FC7FFB"/>
    <w:rsid w:val="00FD141D"/>
    <w:rsid w:val="00FD1AE3"/>
    <w:rsid w:val="00FD1CA7"/>
    <w:rsid w:val="00FD4B01"/>
    <w:rsid w:val="00FD5C91"/>
    <w:rsid w:val="00FD608D"/>
    <w:rsid w:val="00FD643C"/>
    <w:rsid w:val="00FD75E4"/>
    <w:rsid w:val="00FD799E"/>
    <w:rsid w:val="00FE116C"/>
    <w:rsid w:val="00FE1E0C"/>
    <w:rsid w:val="00FE2345"/>
    <w:rsid w:val="00FE3AF2"/>
    <w:rsid w:val="00FE4303"/>
    <w:rsid w:val="00FE4B77"/>
    <w:rsid w:val="00FE5827"/>
    <w:rsid w:val="00FE5833"/>
    <w:rsid w:val="00FE5BAD"/>
    <w:rsid w:val="00FE5CBB"/>
    <w:rsid w:val="00FE63EF"/>
    <w:rsid w:val="00FE703D"/>
    <w:rsid w:val="00FE7227"/>
    <w:rsid w:val="00FE7AEB"/>
    <w:rsid w:val="00FE7B82"/>
    <w:rsid w:val="00FF0E48"/>
    <w:rsid w:val="00FF1BBB"/>
    <w:rsid w:val="00FF2381"/>
    <w:rsid w:val="00FF2505"/>
    <w:rsid w:val="00FF27E4"/>
    <w:rsid w:val="00FF36E6"/>
    <w:rsid w:val="00FF38F2"/>
    <w:rsid w:val="00FF60E8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C617FE"/>
    <w:pPr>
      <w:tabs>
        <w:tab w:val="right" w:leader="dot" w:pos="8789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C617FE"/>
    <w:pPr>
      <w:tabs>
        <w:tab w:val="right" w:leader="dot" w:pos="8789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264">
              <w:marLeft w:val="0"/>
              <w:marRight w:val="0"/>
              <w:marTop w:val="150"/>
              <w:marBottom w:val="75"/>
              <w:divBdr>
                <w:top w:val="single" w:sz="6" w:space="4" w:color="B2D1FF"/>
                <w:left w:val="single" w:sz="6" w:space="23" w:color="B2D1FF"/>
                <w:bottom w:val="single" w:sz="6" w:space="4" w:color="B2D1FF"/>
                <w:right w:val="single" w:sz="6" w:space="4" w:color="B2D1FF"/>
              </w:divBdr>
            </w:div>
          </w:divsChild>
        </w:div>
      </w:divsChild>
    </w:div>
    <w:div w:id="1516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getbootstrap.com/getting-started/#download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a.wikipedia.org/wiki/WYSIWY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omasza\Desktop\Plantillas%20De%20Proyecto\SAP\Revisadas\SAP-TMPL-ENGN-011-05-V01%20-%20DT%20Diccionario%20de%20da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C5D806F4E432888FA0F6150F0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2036-1F57-4CF9-991C-8305E14F4F8F}"/>
      </w:docPartPr>
      <w:docPartBody>
        <w:p w:rsidR="00000000" w:rsidRDefault="00912DCA" w:rsidP="00912DCA">
          <w:pPr>
            <w:pStyle w:val="2C6C5D806F4E432888FA0F6150F009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0AA0C57CCC4440285C966C04682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6F1E-6DA6-42F6-856D-4A6AEEC23408}"/>
      </w:docPartPr>
      <w:docPartBody>
        <w:p w:rsidR="00000000" w:rsidRDefault="00912DCA" w:rsidP="00912DCA">
          <w:pPr>
            <w:pStyle w:val="A0AA0C57CCC4440285C966C0468232E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25F0AD9B00245A8B469A3AF4B5B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685D-374B-42A5-858D-9A52C6E148CE}"/>
      </w:docPartPr>
      <w:docPartBody>
        <w:p w:rsidR="00000000" w:rsidRDefault="00912DCA" w:rsidP="00912DCA">
          <w:pPr>
            <w:pStyle w:val="F25F0AD9B00245A8B469A3AF4B5BFD41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3D"/>
    <w:rsid w:val="00011F3C"/>
    <w:rsid w:val="000D28B5"/>
    <w:rsid w:val="001031BC"/>
    <w:rsid w:val="001A128E"/>
    <w:rsid w:val="001E18B9"/>
    <w:rsid w:val="002A3BFB"/>
    <w:rsid w:val="003E23A5"/>
    <w:rsid w:val="0049459D"/>
    <w:rsid w:val="004D3141"/>
    <w:rsid w:val="00507F96"/>
    <w:rsid w:val="00591711"/>
    <w:rsid w:val="00596451"/>
    <w:rsid w:val="005C4301"/>
    <w:rsid w:val="00655F33"/>
    <w:rsid w:val="00664965"/>
    <w:rsid w:val="00702909"/>
    <w:rsid w:val="007F14E0"/>
    <w:rsid w:val="00865FD8"/>
    <w:rsid w:val="008E120D"/>
    <w:rsid w:val="008F62AE"/>
    <w:rsid w:val="00912DCA"/>
    <w:rsid w:val="00925C3D"/>
    <w:rsid w:val="009343B3"/>
    <w:rsid w:val="00A83898"/>
    <w:rsid w:val="00B631AE"/>
    <w:rsid w:val="00BB6885"/>
    <w:rsid w:val="00CC3BD7"/>
    <w:rsid w:val="00D275CC"/>
    <w:rsid w:val="00D47B60"/>
    <w:rsid w:val="00DD21E9"/>
    <w:rsid w:val="00E64DE1"/>
    <w:rsid w:val="00E6617B"/>
    <w:rsid w:val="00EC594A"/>
    <w:rsid w:val="00EE1C38"/>
    <w:rsid w:val="00F31627"/>
    <w:rsid w:val="00F94D73"/>
    <w:rsid w:val="00FA07BB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1B24C-9464-45F0-8FDD-7C791246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SAP-TMPL-ENGN-011-05-V01 - DT Diccionario de datos.dot</Template>
  <TotalTime>234</TotalTime>
  <Pages>13</Pages>
  <Words>2126</Words>
  <Characters>12121</Characters>
  <Application>Microsoft Office Word</Application>
  <DocSecurity>0</DocSecurity>
  <Lines>101</Lines>
  <Paragraphs>28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Codi CMS</vt:lpstr>
      <vt:lpstr>Diseño Técnico: Listado</vt:lpstr>
      <vt:lpstr>Diseño Técnico: Listado</vt:lpstr>
    </vt:vector>
  </TitlesOfParts>
  <Company>Capgemini</Company>
  <LinksUpToDate>false</LinksUpToDate>
  <CharactersWithSpaces>14219</CharactersWithSpaces>
  <SharedDoc>false</SharedDoc>
  <HLinks>
    <vt:vector size="378" baseType="variant"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_Toc299525573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_Toc299525572</vt:lpwstr>
      </vt:variant>
      <vt:variant>
        <vt:i4>1638460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_Toc299525571</vt:lpwstr>
      </vt:variant>
      <vt:variant>
        <vt:i4>1638460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_Toc299525570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_Toc299525569</vt:lpwstr>
      </vt:variant>
      <vt:variant>
        <vt:i4>1572924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_Toc299525568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_Toc299525567</vt:lpwstr>
      </vt:variant>
      <vt:variant>
        <vt:i4>1572924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_Toc299525566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_Toc299525565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_Toc299525564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_Toc299525563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_Toc299525562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_Toc299525561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_Toc299525560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_Toc299525559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_Toc299525558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_Toc299525557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_Toc299525556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_Toc299525555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_Toc299525554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_Toc299525553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_Toc299525552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_Toc299525551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_Toc299525550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_Toc299525549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_Toc299525548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_Toc299525547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_Toc299525546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_Toc299525545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_Toc299525544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_Toc299525543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_Toc299525542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_Toc299525541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_Toc299525540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_Toc299525539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_Toc299525538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_Toc299525537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_Toc299525536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_Toc299525535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_Toc299525534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_Toc299525533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_Toc299525532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_Toc299525531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_Toc299525530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_Toc299525529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_Toc299525528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_Toc299525527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_Toc299525526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_Toc299525525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_Toc299525524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_Toc299525523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_Toc299525522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_Toc299525521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_Toc299525520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_Toc299525519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_Toc299525518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_Toc299525517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_Toc299525516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_Toc299525515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_Toc299525514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_Toc299525513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_Toc299525512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_Toc299525511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 CMS</dc:title>
  <dc:subject>Descripció aspectes importants CMS</dc:subject>
  <dc:creator>Jesus Campos</dc:creator>
  <cp:lastModifiedBy>UPC</cp:lastModifiedBy>
  <cp:revision>105</cp:revision>
  <cp:lastPrinted>2015-03-27T09:56:00Z</cp:lastPrinted>
  <dcterms:created xsi:type="dcterms:W3CDTF">2015-04-09T08:43:00Z</dcterms:created>
  <dcterms:modified xsi:type="dcterms:W3CDTF">2015-04-09T12:45:00Z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documento">
    <vt:lpwstr>Versión V01</vt:lpwstr>
  </property>
  <property fmtid="{D5CDD505-2E9C-101B-9397-08002B2CF9AE}" pid="3" name="Código de proyecto">
    <vt:lpwstr>Cod. Proyecto</vt:lpwstr>
  </property>
  <property fmtid="{D5CDD505-2E9C-101B-9397-08002B2CF9AE}" pid="4" name="Código de requisito">
    <vt:lpwstr>Cod. Requisito</vt:lpwstr>
  </property>
  <property fmtid="{D5CDD505-2E9C-101B-9397-08002B2CF9AE}" pid="5" name="Line Manager">
    <vt:lpwstr>Javier Álvarez</vt:lpwstr>
  </property>
  <property fmtid="{D5CDD505-2E9C-101B-9397-08002B2CF9AE}" pid="6" name="SQA Capgemini">
    <vt:lpwstr>Juan Carlos Torres</vt:lpwstr>
  </property>
  <property fmtid="{D5CDD505-2E9C-101B-9397-08002B2CF9AE}" pid="7" name="Versión plantilla">
    <vt:lpwstr>V01</vt:lpwstr>
  </property>
  <property fmtid="{D5CDD505-2E9C-101B-9397-08002B2CF9AE}" pid="8" name="Responsable funcional">
    <vt:lpwstr>Responsable funcional</vt:lpwstr>
  </property>
</Properties>
</file>